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D9BB0" w14:textId="291473F1" w:rsidR="00D077E9" w:rsidRPr="00C86081" w:rsidRDefault="00342DD4" w:rsidP="00D70D02">
      <w:pPr>
        <w:rPr>
          <w:lang w:val="vi-VN"/>
        </w:rPr>
      </w:pPr>
      <w:r w:rsidRPr="00C86081">
        <w:rPr>
          <w:noProof/>
          <w:lang w:val="vi-VN" w:bidi="vi-VN"/>
        </w:rPr>
        <w:drawing>
          <wp:anchor distT="0" distB="0" distL="114300" distR="114300" simplePos="0" relativeHeight="251658240" behindDoc="1" locked="0" layoutInCell="1" allowOverlap="1" wp14:anchorId="32A32072" wp14:editId="75AD7F23">
            <wp:simplePos x="0" y="0"/>
            <wp:positionH relativeFrom="column">
              <wp:posOffset>-1228958</wp:posOffset>
            </wp:positionH>
            <wp:positionV relativeFrom="page">
              <wp:posOffset>0</wp:posOffset>
            </wp:positionV>
            <wp:extent cx="10051245" cy="6690360"/>
            <wp:effectExtent l="0" t="0" r="7620" b="0"/>
            <wp:wrapNone/>
            <wp:docPr id="1" name="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 1"/>
                    <pic:cNvPicPr/>
                  </pic:nvPicPr>
                  <pic:blipFill>
                    <a:blip r:embed="rId9">
                      <a:extLst>
                        <a:ext uri="{28A0092B-C50C-407E-A947-70E740481C1C}">
                          <a14:useLocalDpi xmlns:a14="http://schemas.microsoft.com/office/drawing/2010/main" val="0"/>
                        </a:ext>
                      </a:extLst>
                    </a:blip>
                    <a:stretch>
                      <a:fillRect/>
                    </a:stretch>
                  </pic:blipFill>
                  <pic:spPr>
                    <a:xfrm>
                      <a:off x="0" y="0"/>
                      <a:ext cx="10051245" cy="6690360"/>
                    </a:xfrm>
                    <a:prstGeom prst="rect">
                      <a:avLst/>
                    </a:prstGeom>
                  </pic:spPr>
                </pic:pic>
              </a:graphicData>
            </a:graphic>
            <wp14:sizeRelH relativeFrom="margin">
              <wp14:pctWidth>0</wp14:pctWidth>
            </wp14:sizeRelH>
            <wp14:sizeRelV relativeFrom="margin">
              <wp14:pctHeight>0</wp14:pctHeight>
            </wp14:sizeRelV>
          </wp:anchor>
        </w:drawing>
      </w:r>
      <w:r w:rsidR="00AB02A7" w:rsidRPr="00C86081">
        <w:rPr>
          <w:noProof/>
          <w:lang w:val="vi-VN" w:bidi="vi-VN"/>
        </w:rPr>
        <mc:AlternateContent>
          <mc:Choice Requires="wps">
            <w:drawing>
              <wp:anchor distT="0" distB="0" distL="114300" distR="114300" simplePos="0" relativeHeight="251660288" behindDoc="1" locked="0" layoutInCell="1" allowOverlap="1" wp14:anchorId="193AAD61" wp14:editId="10B09AF4">
                <wp:simplePos x="0" y="0"/>
                <wp:positionH relativeFrom="column">
                  <wp:posOffset>-202474</wp:posOffset>
                </wp:positionH>
                <wp:positionV relativeFrom="page">
                  <wp:posOffset>938150</wp:posOffset>
                </wp:positionV>
                <wp:extent cx="3938905" cy="8657111"/>
                <wp:effectExtent l="0" t="0" r="4445" b="0"/>
                <wp:wrapNone/>
                <wp:docPr id="3" name="Hình chữ nhật 3" descr="hình chữ nhật màu trắng cho văn bản trên trang bì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CEF18" w14:textId="77777777" w:rsidR="00C86081" w:rsidRPr="00C86081" w:rsidRDefault="00C86081" w:rsidP="00C8608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AAD61" id="Hình chữ nhật 3" o:spid="_x0000_s1026" alt="hình chữ nhật màu trắng cho văn bản trên trang bì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093CEF18" w14:textId="77777777" w:rsidR="00C86081" w:rsidRPr="00C86081" w:rsidRDefault="00C86081" w:rsidP="00C86081">
                      <w:pPr>
                        <w:jc w:val="center"/>
                        <w:rPr>
                          <w:lang w:val="vi-VN"/>
                        </w:rPr>
                      </w:pPr>
                    </w:p>
                  </w:txbxContent>
                </v:textbox>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C86081" w14:paraId="06EBC1E5" w14:textId="77777777" w:rsidTr="00AB02A7">
        <w:trPr>
          <w:trHeight w:val="1894"/>
        </w:trPr>
        <w:tc>
          <w:tcPr>
            <w:tcW w:w="5580" w:type="dxa"/>
            <w:tcBorders>
              <w:top w:val="nil"/>
              <w:left w:val="nil"/>
              <w:bottom w:val="nil"/>
              <w:right w:val="nil"/>
            </w:tcBorders>
          </w:tcPr>
          <w:p w14:paraId="3B6A9056" w14:textId="77777777" w:rsidR="00D077E9" w:rsidRPr="00C86081" w:rsidRDefault="00D077E9" w:rsidP="00AB02A7">
            <w:pPr>
              <w:rPr>
                <w:lang w:val="vi-VN"/>
              </w:rPr>
            </w:pPr>
            <w:r w:rsidRPr="00C86081">
              <w:rPr>
                <w:noProof/>
                <w:lang w:val="vi-VN" w:bidi="vi-VN"/>
              </w:rPr>
              <mc:AlternateContent>
                <mc:Choice Requires="wps">
                  <w:drawing>
                    <wp:inline distT="0" distB="0" distL="0" distR="0" wp14:anchorId="77807E25" wp14:editId="6EF1B2FB">
                      <wp:extent cx="3528695" cy="1981200"/>
                      <wp:effectExtent l="0" t="0" r="0" b="0"/>
                      <wp:docPr id="8" name="Hộp văn bản 8"/>
                      <wp:cNvGraphicFramePr/>
                      <a:graphic xmlns:a="http://schemas.openxmlformats.org/drawingml/2006/main">
                        <a:graphicData uri="http://schemas.microsoft.com/office/word/2010/wordprocessingShape">
                          <wps:wsp>
                            <wps:cNvSpPr txBox="1"/>
                            <wps:spPr>
                              <a:xfrm>
                                <a:off x="0" y="0"/>
                                <a:ext cx="3528695" cy="1981200"/>
                              </a:xfrm>
                              <a:prstGeom prst="rect">
                                <a:avLst/>
                              </a:prstGeom>
                              <a:noFill/>
                              <a:ln w="6350">
                                <a:noFill/>
                              </a:ln>
                            </wps:spPr>
                            <wps:txbx>
                              <w:txbxContent>
                                <w:p w14:paraId="391DF64E" w14:textId="58160C92" w:rsidR="00D077E9" w:rsidRPr="00510CBC" w:rsidRDefault="00510CBC" w:rsidP="00510CBC">
                                  <w:pPr>
                                    <w:pStyle w:val="Tiu"/>
                                    <w:rPr>
                                      <w:sz w:val="36"/>
                                      <w:szCs w:val="28"/>
                                    </w:rPr>
                                  </w:pPr>
                                  <w:r w:rsidRPr="00F95BAF">
                                    <w:rPr>
                                      <w:color w:val="3B3838" w:themeColor="background2" w:themeShade="40"/>
                                      <w:sz w:val="96"/>
                                      <w:szCs w:val="56"/>
                                      <w:lang w:bidi="vi-VN"/>
                                    </w:rPr>
                                    <w:t xml:space="preserve">REPORT </w:t>
                                  </w:r>
                                  <w:r w:rsidRPr="00AC5F71">
                                    <w:rPr>
                                      <w:color w:val="171717" w:themeColor="background2" w:themeShade="1A"/>
                                      <w:sz w:val="52"/>
                                      <w:szCs w:val="44"/>
                                      <w:lang w:bidi="vi-VN"/>
                                    </w:rPr>
                                    <w:t>SUBSYSTEM STUDENT GRADING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7807E25" id="_x0000_t202" coordsize="21600,21600" o:spt="202" path="m,l,21600r21600,l21600,xe">
                      <v:stroke joinstyle="miter"/>
                      <v:path gradientshapeok="t" o:connecttype="rect"/>
                    </v:shapetype>
                    <v:shape id="Hộp văn bản 8" o:spid="_x0000_s1027" type="#_x0000_t202" style="width:277.85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K+GgIAADQEAAAOAAAAZHJzL2Uyb0RvYy54bWysU02P2jAQvVfqf7B8L0lYo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" filled="f" stroked="f" strokeweight=".5pt">
                      <v:textbox>
                        <w:txbxContent>
                          <w:p w14:paraId="391DF64E" w14:textId="58160C92" w:rsidR="00D077E9" w:rsidRPr="00510CBC" w:rsidRDefault="00510CBC" w:rsidP="00510CBC">
                            <w:pPr>
                              <w:pStyle w:val="Tiu"/>
                              <w:rPr>
                                <w:sz w:val="36"/>
                                <w:szCs w:val="28"/>
                              </w:rPr>
                            </w:pPr>
                            <w:r w:rsidRPr="00F95BAF">
                              <w:rPr>
                                <w:color w:val="3B3838" w:themeColor="background2" w:themeShade="40"/>
                                <w:sz w:val="96"/>
                                <w:szCs w:val="56"/>
                                <w:lang w:bidi="vi-VN"/>
                              </w:rPr>
                              <w:t xml:space="preserve">REPORT </w:t>
                            </w:r>
                            <w:r w:rsidRPr="00AC5F71">
                              <w:rPr>
                                <w:color w:val="171717" w:themeColor="background2" w:themeShade="1A"/>
                                <w:sz w:val="52"/>
                                <w:szCs w:val="44"/>
                                <w:lang w:bidi="vi-VN"/>
                              </w:rPr>
                              <w:t>SUBSYSTEM STUDENT GRADING MANAGEMENT</w:t>
                            </w:r>
                          </w:p>
                        </w:txbxContent>
                      </v:textbox>
                      <w10:anchorlock/>
                    </v:shape>
                  </w:pict>
                </mc:Fallback>
              </mc:AlternateContent>
            </w:r>
          </w:p>
          <w:p w14:paraId="023002E5" w14:textId="77777777" w:rsidR="00D077E9" w:rsidRPr="00AC5F71" w:rsidRDefault="00D077E9" w:rsidP="00AB02A7">
            <w:pPr>
              <w:rPr>
                <w:color w:val="767171" w:themeColor="background2" w:themeShade="80"/>
                <w:lang w:val="vi-VN"/>
              </w:rPr>
            </w:pPr>
            <w:r w:rsidRPr="00AC5F71">
              <w:rPr>
                <w:noProof/>
                <w:color w:val="767171" w:themeColor="background2" w:themeShade="80"/>
                <w:lang w:val="vi-VN" w:bidi="vi-VN"/>
              </w:rPr>
              <mc:AlternateContent>
                <mc:Choice Requires="wps">
                  <w:drawing>
                    <wp:inline distT="0" distB="0" distL="0" distR="0" wp14:anchorId="61D7D66E" wp14:editId="304A3572">
                      <wp:extent cx="1390918" cy="0"/>
                      <wp:effectExtent l="0" t="19050" r="19050" b="19050"/>
                      <wp:docPr id="5" name="Đường nối thẳng 5" descr="thanh phân đoạn văn bản"/>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E381C57" id="Đường nối thẳng 5" o:spid="_x0000_s1026" alt="thanh phân đoạn văn bản"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C86081" w14:paraId="6F1A606D" w14:textId="77777777" w:rsidTr="00855E5C">
        <w:trPr>
          <w:trHeight w:val="7163"/>
        </w:trPr>
        <w:tc>
          <w:tcPr>
            <w:tcW w:w="5580" w:type="dxa"/>
            <w:tcBorders>
              <w:top w:val="nil"/>
              <w:left w:val="nil"/>
              <w:bottom w:val="nil"/>
              <w:right w:val="nil"/>
            </w:tcBorders>
          </w:tcPr>
          <w:p w14:paraId="1D7A123D" w14:textId="77777777" w:rsidR="00D077E9" w:rsidRPr="00C86081" w:rsidRDefault="00D077E9" w:rsidP="00AB02A7">
            <w:pPr>
              <w:rPr>
                <w:noProof/>
                <w:lang w:val="vi-VN"/>
              </w:rPr>
            </w:pPr>
          </w:p>
        </w:tc>
      </w:tr>
      <w:tr w:rsidR="00D077E9" w:rsidRPr="00C86081" w14:paraId="2462A414" w14:textId="77777777" w:rsidTr="00AB02A7">
        <w:trPr>
          <w:trHeight w:val="2438"/>
        </w:trPr>
        <w:tc>
          <w:tcPr>
            <w:tcW w:w="5580" w:type="dxa"/>
            <w:tcBorders>
              <w:top w:val="nil"/>
              <w:left w:val="nil"/>
              <w:bottom w:val="nil"/>
              <w:right w:val="nil"/>
            </w:tcBorders>
          </w:tcPr>
          <w:sdt>
            <w:sdtPr>
              <w:rPr>
                <w:color w:val="171717" w:themeColor="background2" w:themeShade="1A"/>
                <w:lang w:val="vi-VN"/>
              </w:rPr>
              <w:id w:val="1080870105"/>
              <w:placeholder>
                <w:docPart w:val="2A33E8D7D8284334AF6EC13D76327962"/>
              </w:placeholder>
              <w15:appearance w15:val="hidden"/>
            </w:sdtPr>
            <w:sdtEndPr/>
            <w:sdtContent>
              <w:p w14:paraId="61F221FB" w14:textId="2B8D9851" w:rsidR="00D077E9" w:rsidRPr="00F36458" w:rsidRDefault="00AB6085" w:rsidP="00AB02A7">
                <w:pPr>
                  <w:rPr>
                    <w:color w:val="171717" w:themeColor="background2" w:themeShade="1A"/>
                    <w:lang w:val="vi-VN"/>
                  </w:rPr>
                </w:pPr>
                <w:r w:rsidRPr="00F36458">
                  <w:rPr>
                    <w:rStyle w:val="TiuphuChar"/>
                    <w:b w:val="0"/>
                    <w:color w:val="171717" w:themeColor="background2" w:themeShade="1A"/>
                    <w:lang w:bidi="vi-VN"/>
                  </w:rPr>
                  <w:t>T</w:t>
                </w:r>
                <w:r w:rsidRPr="00F36458">
                  <w:rPr>
                    <w:rStyle w:val="TiuphuChar"/>
                    <w:color w:val="171717" w:themeColor="background2" w:themeShade="1A"/>
                  </w:rPr>
                  <w:t>háng 7/ 2022</w:t>
                </w:r>
              </w:p>
            </w:sdtContent>
          </w:sdt>
          <w:p w14:paraId="210E7D77" w14:textId="77777777" w:rsidR="00D077E9" w:rsidRPr="00F36458" w:rsidRDefault="00D077E9" w:rsidP="00AB02A7">
            <w:pPr>
              <w:rPr>
                <w:noProof/>
                <w:color w:val="171717" w:themeColor="background2" w:themeShade="1A"/>
                <w:sz w:val="10"/>
                <w:szCs w:val="10"/>
                <w:lang w:val="vi-VN"/>
              </w:rPr>
            </w:pPr>
            <w:r w:rsidRPr="00F36458">
              <w:rPr>
                <w:noProof/>
                <w:color w:val="171717" w:themeColor="background2" w:themeShade="1A"/>
                <w:sz w:val="10"/>
                <w:szCs w:val="10"/>
                <w:lang w:val="vi-VN" w:bidi="vi-VN"/>
              </w:rPr>
              <mc:AlternateContent>
                <mc:Choice Requires="wps">
                  <w:drawing>
                    <wp:inline distT="0" distB="0" distL="0" distR="0" wp14:anchorId="29F11714" wp14:editId="210F2ABE">
                      <wp:extent cx="1493949" cy="0"/>
                      <wp:effectExtent l="0" t="19050" r="30480" b="19050"/>
                      <wp:docPr id="6" name="Đường nối thẳng 6" descr="thanh phân đoạn văn bản"/>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86B2C5" id="Đường nối thẳng 6" o:spid="_x0000_s1026" alt="thanh phân đoạn văn bản"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43F00B8E" w14:textId="77777777" w:rsidR="00D077E9" w:rsidRPr="00F36458" w:rsidRDefault="00D077E9" w:rsidP="00AB02A7">
            <w:pPr>
              <w:rPr>
                <w:noProof/>
                <w:color w:val="171717" w:themeColor="background2" w:themeShade="1A"/>
                <w:sz w:val="10"/>
                <w:szCs w:val="10"/>
                <w:lang w:val="vi-VN"/>
              </w:rPr>
            </w:pPr>
          </w:p>
          <w:p w14:paraId="6AF831CE" w14:textId="77777777" w:rsidR="00D077E9" w:rsidRPr="00F36458" w:rsidRDefault="00D077E9" w:rsidP="00AB02A7">
            <w:pPr>
              <w:rPr>
                <w:noProof/>
                <w:color w:val="171717" w:themeColor="background2" w:themeShade="1A"/>
                <w:sz w:val="10"/>
                <w:szCs w:val="10"/>
                <w:lang w:val="vi-VN"/>
              </w:rPr>
            </w:pPr>
          </w:p>
          <w:sdt>
            <w:sdtPr>
              <w:rPr>
                <w:color w:val="171717" w:themeColor="background2" w:themeShade="1A"/>
                <w:lang w:val="vi-VN"/>
              </w:rPr>
              <w:id w:val="-1740469667"/>
              <w:placeholder>
                <w:docPart w:val="57AF4D42DF4C4379B02D5761EB66A9E9"/>
              </w:placeholder>
              <w15:appearance w15:val="hidden"/>
            </w:sdtPr>
            <w:sdtEndPr/>
            <w:sdtContent>
              <w:p w14:paraId="4E9BA944" w14:textId="4A1A3D85" w:rsidR="00D077E9" w:rsidRPr="00F36458" w:rsidRDefault="00AB6085" w:rsidP="00AB02A7">
                <w:pPr>
                  <w:rPr>
                    <w:color w:val="171717" w:themeColor="background2" w:themeShade="1A"/>
                  </w:rPr>
                </w:pPr>
                <w:r w:rsidRPr="00F36458">
                  <w:rPr>
                    <w:color w:val="171717" w:themeColor="background2" w:themeShade="1A"/>
                  </w:rPr>
                  <w:t>Hệ thống con quản lí điểm của học sinh</w:t>
                </w:r>
                <w:r w:rsidR="00F95BAF" w:rsidRPr="00F36458">
                  <w:rPr>
                    <w:color w:val="171717" w:themeColor="background2" w:themeShade="1A"/>
                  </w:rPr>
                  <w:t xml:space="preserve">, </w:t>
                </w:r>
                <w:r w:rsidRPr="00F36458">
                  <w:rPr>
                    <w:color w:val="171717" w:themeColor="background2" w:themeShade="1A"/>
                  </w:rPr>
                  <w:t>sinh</w:t>
                </w:r>
                <w:r w:rsidR="00F95BAF" w:rsidRPr="00F36458">
                  <w:rPr>
                    <w:color w:val="171717" w:themeColor="background2" w:themeShade="1A"/>
                  </w:rPr>
                  <w:t xml:space="preserve"> </w:t>
                </w:r>
                <w:r w:rsidRPr="00F36458">
                  <w:rPr>
                    <w:color w:val="171717" w:themeColor="background2" w:themeShade="1A"/>
                  </w:rPr>
                  <w:t>viê</w:t>
                </w:r>
                <w:r w:rsidR="00F95BAF" w:rsidRPr="00F36458">
                  <w:rPr>
                    <w:color w:val="171717" w:themeColor="background2" w:themeShade="1A"/>
                  </w:rPr>
                  <w:t>n</w:t>
                </w:r>
                <w:r w:rsidR="002B6ED6">
                  <w:rPr>
                    <w:color w:val="171717" w:themeColor="background2" w:themeShade="1A"/>
                  </w:rPr>
                  <w:t xml:space="preserve"> – Assignment of DBI202</w:t>
                </w:r>
              </w:p>
            </w:sdtContent>
          </w:sdt>
          <w:p w14:paraId="44B9723D" w14:textId="361DD30A" w:rsidR="00D077E9" w:rsidRPr="00F36458" w:rsidRDefault="00D077E9" w:rsidP="00AB02A7">
            <w:pPr>
              <w:rPr>
                <w:color w:val="171717" w:themeColor="background2" w:themeShade="1A"/>
                <w:lang w:val="vi-VN"/>
              </w:rPr>
            </w:pPr>
            <w:r w:rsidRPr="00F36458">
              <w:rPr>
                <w:color w:val="171717" w:themeColor="background2" w:themeShade="1A"/>
                <w:lang w:val="vi-VN" w:bidi="vi-VN"/>
              </w:rPr>
              <w:t xml:space="preserve">Tác giả: </w:t>
            </w:r>
            <w:sdt>
              <w:sdtPr>
                <w:rPr>
                  <w:color w:val="171717" w:themeColor="background2" w:themeShade="1A"/>
                  <w:lang w:val="vi-VN"/>
                </w:rPr>
                <w:alias w:val="Tên bạn"/>
                <w:tag w:val="Tên bạn"/>
                <w:id w:val="-180584491"/>
                <w:placeholder>
                  <w:docPart w:val="4AC6382C256D4E62AEDC48921775F997"/>
                </w:placeholder>
                <w:dataBinding w:prefixMappings="xmlns:ns0='http://schemas.microsoft.com/office/2006/coverPageProps' " w:xpath="/ns0:CoverPageProperties[1]/ns0:CompanyFax[1]" w:storeItemID="{55AF091B-3C7A-41E3-B477-F2FDAA23CFDA}"/>
                <w15:appearance w15:val="hidden"/>
                <w:text w:multiLine="1"/>
              </w:sdtPr>
              <w:sdtEndPr/>
              <w:sdtContent>
                <w:r w:rsidR="00AB6085" w:rsidRPr="00F36458">
                  <w:rPr>
                    <w:color w:val="171717" w:themeColor="background2" w:themeShade="1A"/>
                  </w:rPr>
                  <w:t>Nguyễn Nhật Nam</w:t>
                </w:r>
                <w:r w:rsidR="00C941AE">
                  <w:rPr>
                    <w:color w:val="171717" w:themeColor="background2" w:themeShade="1A"/>
                  </w:rPr>
                  <w:t xml:space="preserve"> – IA1604</w:t>
                </w:r>
              </w:sdtContent>
            </w:sdt>
          </w:p>
          <w:p w14:paraId="19607484" w14:textId="77777777" w:rsidR="00D077E9" w:rsidRPr="00C86081" w:rsidRDefault="00D077E9" w:rsidP="00AB02A7">
            <w:pPr>
              <w:rPr>
                <w:noProof/>
                <w:sz w:val="10"/>
                <w:szCs w:val="10"/>
                <w:lang w:val="vi-VN"/>
              </w:rPr>
            </w:pPr>
          </w:p>
        </w:tc>
      </w:tr>
    </w:tbl>
    <w:p w14:paraId="773D489D" w14:textId="0070ADCD" w:rsidR="00D077E9" w:rsidRPr="00C86081" w:rsidRDefault="00AB02A7">
      <w:pPr>
        <w:spacing w:after="200"/>
        <w:rPr>
          <w:lang w:val="vi-VN"/>
        </w:rPr>
      </w:pPr>
      <w:r w:rsidRPr="00C86081">
        <w:rPr>
          <w:noProof/>
          <w:lang w:val="vi-VN" w:bidi="vi-VN"/>
        </w:rPr>
        <mc:AlternateContent>
          <mc:Choice Requires="wps">
            <w:drawing>
              <wp:anchor distT="0" distB="0" distL="114300" distR="114300" simplePos="0" relativeHeight="251659264" behindDoc="1" locked="0" layoutInCell="1" allowOverlap="1" wp14:anchorId="762C2EC7" wp14:editId="7BDC3006">
                <wp:simplePos x="0" y="0"/>
                <wp:positionH relativeFrom="column">
                  <wp:posOffset>-745490</wp:posOffset>
                </wp:positionH>
                <wp:positionV relativeFrom="page">
                  <wp:posOffset>6667500</wp:posOffset>
                </wp:positionV>
                <wp:extent cx="7760970" cy="4019550"/>
                <wp:effectExtent l="0" t="0" r="0" b="0"/>
                <wp:wrapNone/>
                <wp:docPr id="2" name="Hình chữ nhật 2" descr="hình chữ nhật được tô màu"/>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18B1F71E" w14:textId="2C8511AD" w:rsidR="00C86081" w:rsidRPr="00C86081" w:rsidRDefault="00C86081" w:rsidP="00C8608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2C2EC7" id="Hình chữ nhật 2" o:spid="_x0000_s1028" alt="hình chữ nhật được tô màu"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" fillcolor="#66b2ca [3207]" stroked="f">
                <v:textbox>
                  <w:txbxContent>
                    <w:p w14:paraId="18B1F71E" w14:textId="2C8511AD" w:rsidR="00C86081" w:rsidRPr="00C86081" w:rsidRDefault="00C86081" w:rsidP="00C86081">
                      <w:pPr>
                        <w:jc w:val="center"/>
                        <w:rPr>
                          <w:lang w:val="vi-VN"/>
                        </w:rPr>
                      </w:pPr>
                    </w:p>
                  </w:txbxContent>
                </v:textbox>
                <w10:wrap anchory="page"/>
              </v:rect>
            </w:pict>
          </mc:Fallback>
        </mc:AlternateContent>
      </w:r>
      <w:r w:rsidR="00D077E9" w:rsidRPr="00C86081">
        <w:rPr>
          <w:lang w:val="vi-VN" w:bidi="vi-VN"/>
        </w:rPr>
        <w:br w:type="page"/>
      </w:r>
    </w:p>
    <w:tbl>
      <w:tblPr>
        <w:tblW w:w="10594" w:type="dxa"/>
        <w:tblInd w:w="40" w:type="dxa"/>
        <w:tblCellMar>
          <w:left w:w="0" w:type="dxa"/>
          <w:right w:w="0" w:type="dxa"/>
        </w:tblCellMar>
        <w:tblLook w:val="0000" w:firstRow="0" w:lastRow="0" w:firstColumn="0" w:lastColumn="0" w:noHBand="0" w:noVBand="0"/>
      </w:tblPr>
      <w:tblGrid>
        <w:gridCol w:w="10594"/>
      </w:tblGrid>
      <w:tr w:rsidR="00D077E9" w:rsidRPr="00C86081" w14:paraId="7B526361" w14:textId="77777777" w:rsidTr="008132A0">
        <w:trPr>
          <w:trHeight w:val="3546"/>
        </w:trPr>
        <w:tc>
          <w:tcPr>
            <w:tcW w:w="10594" w:type="dxa"/>
          </w:tcPr>
          <w:p w14:paraId="7BFD3BA8" w14:textId="77777777" w:rsidR="0044232F" w:rsidRDefault="00080FAA" w:rsidP="0044232F">
            <w:pPr>
              <w:pStyle w:val="Tiu"/>
              <w:rPr>
                <w:lang w:bidi="vi-VN"/>
              </w:rPr>
            </w:pPr>
            <w:r>
              <w:rPr>
                <w:lang w:bidi="vi-VN"/>
              </w:rPr>
              <w:lastRenderedPageBreak/>
              <w:t>Lời nói đầu</w:t>
            </w:r>
          </w:p>
          <w:p w14:paraId="12B4C241" w14:textId="07091659" w:rsidR="00DF027C" w:rsidRPr="0044232F" w:rsidRDefault="00177AD1" w:rsidP="0044232F">
            <w:pPr>
              <w:pStyle w:val="u2"/>
              <w:rPr>
                <w:i/>
                <w:iCs/>
                <w:lang w:val="vi-VN"/>
              </w:rPr>
            </w:pPr>
            <w:sdt>
              <w:sdtPr>
                <w:rPr>
                  <w:lang w:val="vi-VN"/>
                </w:rPr>
                <w:id w:val="1660650702"/>
                <w:placeholder>
                  <w:docPart w:val="D20129AF3FDC43ADA78323FAA3058D85"/>
                </w:placeholder>
                <w15:appearance w15:val="hidden"/>
              </w:sdtPr>
              <w:sdtEndPr>
                <w:rPr>
                  <w:i/>
                  <w:iCs/>
                </w:rPr>
              </w:sdtEndPr>
              <w:sdtContent>
                <w:r w:rsidR="00080FAA" w:rsidRPr="0044232F">
                  <w:rPr>
                    <w:i/>
                    <w:iCs/>
                  </w:rPr>
                  <w:t xml:space="preserve">Hệ thống con quản lí </w:t>
                </w:r>
                <w:r w:rsidR="00CA639F" w:rsidRPr="0044232F">
                  <w:rPr>
                    <w:i/>
                    <w:iCs/>
                  </w:rPr>
                  <w:t>điểm của học sinh, sinh viên</w:t>
                </w:r>
              </w:sdtContent>
            </w:sdt>
          </w:p>
          <w:p w14:paraId="2A954EFB" w14:textId="61477B85" w:rsidR="004B46CA" w:rsidRDefault="004B46CA" w:rsidP="00DF027C">
            <w:pPr>
              <w:pStyle w:val="Nidung"/>
              <w:rPr>
                <w:lang w:val="vi-VN"/>
              </w:rPr>
            </w:pPr>
          </w:p>
          <w:p w14:paraId="0E5A8AF1" w14:textId="405010F1" w:rsidR="001A32D5" w:rsidRDefault="001A32D5" w:rsidP="00DF027C">
            <w:pPr>
              <w:pStyle w:val="Nidung"/>
            </w:pPr>
            <w:r>
              <w:t>Hiện nay, xã hội ngày càng phát triển</w:t>
            </w:r>
            <w:r w:rsidR="00A14570">
              <w:t>, nhận thức của con người về thế giới xung quanh không ngừng nâng cao. Chúng ta không chỉ đơn thuần chỉ là quan sát một cách khách quan nữa</w:t>
            </w:r>
            <w:r w:rsidR="00CC09C7">
              <w:t>, mà đã khám phá, tìm hiểu một cách triệt để. Điều này đem lại những kiến thức mới mà ta chưa từng biết trước đó.</w:t>
            </w:r>
          </w:p>
          <w:p w14:paraId="5AA6CDAF" w14:textId="4C2D8E23" w:rsidR="00CC09C7" w:rsidRDefault="00CC09C7" w:rsidP="00DF027C">
            <w:pPr>
              <w:pStyle w:val="Nidung"/>
            </w:pPr>
          </w:p>
          <w:p w14:paraId="0AB2AD35" w14:textId="31A1541A" w:rsidR="00CC09C7" w:rsidRPr="001A32D5" w:rsidRDefault="00CC09C7" w:rsidP="00DF027C">
            <w:pPr>
              <w:pStyle w:val="Nidung"/>
            </w:pPr>
            <w:r>
              <w:t xml:space="preserve">Tuy vậy, việc đem lại kiến thức mới cũng mang tới ý nghĩa chúng ta cần tới </w:t>
            </w:r>
            <w:r w:rsidR="00300558">
              <w:t xml:space="preserve">việc lưu trữ và khai thác điều đó một cách triệt để. Vấn đề là việc lưu trữ thông thường đã không thể đáp ứng được việc chúng ta </w:t>
            </w:r>
            <w:r w:rsidR="006C7B94">
              <w:t>lưu trữ dữ liệu thu thập được một cách đầy đủ và hiệu quả. Vậy con người đã làm gì để cải thiện vấn đề này?</w:t>
            </w:r>
          </w:p>
          <w:p w14:paraId="28D906AD" w14:textId="1524459C" w:rsidR="00634C3D" w:rsidRDefault="00634C3D" w:rsidP="00DF027C">
            <w:pPr>
              <w:pStyle w:val="Nidung"/>
              <w:rPr>
                <w:lang w:val="vi-VN"/>
              </w:rPr>
            </w:pPr>
          </w:p>
          <w:p w14:paraId="2B8F352F" w14:textId="50D06EDA" w:rsidR="006C7B94" w:rsidRDefault="006C7B94" w:rsidP="00DF027C">
            <w:pPr>
              <w:pStyle w:val="Nidung"/>
            </w:pPr>
            <w:r>
              <w:t xml:space="preserve">Sau hàng trăm năm phát triển, chúng ta đã tạo ra công nghệ mới mang tên là </w:t>
            </w:r>
            <w:r w:rsidR="00713914">
              <w:t xml:space="preserve">Máy tính điện tử - nó đã giúp chúng ta lưu trữ và khai thác dữ liệu trở nên dễ dàng hơn. </w:t>
            </w:r>
            <w:r w:rsidR="00183BEA">
              <w:t xml:space="preserve">Và để máy tính hoạt động trơn tru cũng như tối đa hóa trong quá trình khai phá </w:t>
            </w:r>
            <w:r w:rsidR="0016055F">
              <w:t xml:space="preserve">và xử lí </w:t>
            </w:r>
            <w:r w:rsidR="00183BEA">
              <w:t>dữ liệu</w:t>
            </w:r>
            <w:r w:rsidR="0016055F">
              <w:t>, Cơ sở dữ liệu và Hệ quản trị cơ sở dữ liệu đã ra đời.</w:t>
            </w:r>
          </w:p>
          <w:p w14:paraId="673994E2" w14:textId="27118D53" w:rsidR="0016055F" w:rsidRDefault="0016055F" w:rsidP="00DF027C">
            <w:pPr>
              <w:pStyle w:val="Nidung"/>
            </w:pPr>
          </w:p>
          <w:p w14:paraId="2D36BDAB" w14:textId="415BB63F" w:rsidR="00C96DD3" w:rsidRPr="006C7B94" w:rsidRDefault="0016055F" w:rsidP="00DF027C">
            <w:pPr>
              <w:pStyle w:val="Nidung"/>
            </w:pPr>
            <w:r>
              <w:t>Cơ sở dữ liệu là nền tảng được áp dụng trong hầu hết các ngà</w:t>
            </w:r>
            <w:r w:rsidR="003F6E0E">
              <w:t xml:space="preserve">nh trong đất nước ta nói </w:t>
            </w:r>
            <w:r w:rsidR="00C96DD3">
              <w:t>riêng</w:t>
            </w:r>
            <w:r w:rsidR="003F6E0E">
              <w:t xml:space="preserve"> và </w:t>
            </w:r>
            <w:r w:rsidR="00C96DD3">
              <w:t>thế giới nói chung</w:t>
            </w:r>
            <w:r w:rsidR="00A476ED">
              <w:t xml:space="preserve">. Chúng ta không thể không kể đến một ngành vô cùng quan trọng đối với con người – Ngành Giáo dục. </w:t>
            </w:r>
            <w:r w:rsidR="003F6E0E">
              <w:t>Việc quản lí hàng triệu, hàng chục triệu học sinh, sinh viên trên khắc cả nước</w:t>
            </w:r>
            <w:r w:rsidR="00C96DD3">
              <w:t xml:space="preserve"> là một điều rất khó khăn nếu áp dụng bằng phương pháp truyền thống. Nhưng với</w:t>
            </w:r>
            <w:r w:rsidR="00654554">
              <w:t xml:space="preserve"> sử dụng Cơ sở dữ liệu, việc này trở nên đơn giản hơn rất nhiều.</w:t>
            </w:r>
          </w:p>
          <w:p w14:paraId="11417D62" w14:textId="77777777" w:rsidR="00634C3D" w:rsidRDefault="00634C3D" w:rsidP="00DF027C">
            <w:pPr>
              <w:pStyle w:val="Nidung"/>
              <w:rPr>
                <w:lang w:val="vi-VN"/>
              </w:rPr>
            </w:pPr>
          </w:p>
          <w:p w14:paraId="2B33BFD0" w14:textId="3518A37E" w:rsidR="00654554" w:rsidRPr="00654554" w:rsidRDefault="00654554" w:rsidP="00DF027C">
            <w:pPr>
              <w:pStyle w:val="Nidung"/>
            </w:pPr>
            <w:r>
              <w:t>Và hôm nay, em xin được đề cập cũng như là có những nhận định</w:t>
            </w:r>
            <w:r w:rsidR="00E642CF">
              <w:t xml:space="preserve"> chi tiết</w:t>
            </w:r>
            <w:r>
              <w:t xml:space="preserve"> </w:t>
            </w:r>
            <w:r w:rsidR="00E642CF">
              <w:t>qua một trong những phần mềm quản lí học sinh, sinh viên: Hệ thống con quản lí điểm học sinh, sinh viên.</w:t>
            </w:r>
          </w:p>
        </w:tc>
      </w:tr>
      <w:tr w:rsidR="00DF027C" w:rsidRPr="00C86081" w14:paraId="748EA009" w14:textId="77777777" w:rsidTr="008132A0">
        <w:trPr>
          <w:trHeight w:val="5931"/>
        </w:trPr>
        <w:tc>
          <w:tcPr>
            <w:tcW w:w="10594" w:type="dxa"/>
          </w:tcPr>
          <w:p w14:paraId="3F38420C" w14:textId="6B6E4937" w:rsidR="003A4546" w:rsidRDefault="00E642CF" w:rsidP="00E642CF">
            <w:pPr>
              <w:pStyle w:val="Tiu"/>
              <w:pBdr>
                <w:bottom w:val="single" w:sz="6" w:space="1" w:color="auto"/>
              </w:pBdr>
            </w:pPr>
            <w:r>
              <w:lastRenderedPageBreak/>
              <w:t>MỤC LỤC</w:t>
            </w:r>
          </w:p>
          <w:p w14:paraId="7BB511DE" w14:textId="3B8DD29B" w:rsidR="00612EB4" w:rsidRPr="00AC701A" w:rsidRDefault="002B6ED6" w:rsidP="00F40C9C">
            <w:pPr>
              <w:pStyle w:val="oancuaDanhsach"/>
              <w:numPr>
                <w:ilvl w:val="0"/>
                <w:numId w:val="14"/>
              </w:numPr>
              <w:rPr>
                <w:sz w:val="36"/>
                <w:szCs w:val="28"/>
              </w:rPr>
            </w:pPr>
            <w:r w:rsidRPr="00AC701A">
              <w:rPr>
                <w:sz w:val="32"/>
                <w:szCs w:val="24"/>
              </w:rPr>
              <w:t>Gi</w:t>
            </w:r>
            <w:r w:rsidRPr="00AC701A">
              <w:rPr>
                <w:sz w:val="36"/>
                <w:szCs w:val="28"/>
              </w:rPr>
              <w:t>ới thiệu</w:t>
            </w:r>
            <w:r w:rsidR="004F47D7" w:rsidRPr="00AC701A">
              <w:rPr>
                <w:sz w:val="36"/>
                <w:szCs w:val="28"/>
              </w:rPr>
              <w:t xml:space="preserve"> chung </w:t>
            </w:r>
            <w:r w:rsidR="00271F17" w:rsidRPr="00AC701A">
              <w:rPr>
                <w:sz w:val="36"/>
                <w:szCs w:val="28"/>
              </w:rPr>
              <w:t>về Hệ thống con</w:t>
            </w:r>
            <w:r w:rsidR="0056253D" w:rsidRPr="00AC701A">
              <w:rPr>
                <w:sz w:val="36"/>
                <w:szCs w:val="28"/>
              </w:rPr>
              <w:t xml:space="preserve"> quản lí điể</w:t>
            </w:r>
            <w:r w:rsidR="00597407" w:rsidRPr="00AC701A">
              <w:rPr>
                <w:sz w:val="36"/>
                <w:szCs w:val="28"/>
              </w:rPr>
              <w:t>m</w:t>
            </w:r>
            <w:r w:rsidR="0056253D" w:rsidRPr="00AC701A">
              <w:rPr>
                <w:sz w:val="36"/>
                <w:szCs w:val="28"/>
              </w:rPr>
              <w:t xml:space="preserve"> của học sinh, sinh viên</w:t>
            </w:r>
          </w:p>
          <w:p w14:paraId="6293A846" w14:textId="117473DE" w:rsidR="008304FA" w:rsidRPr="00AC701A" w:rsidRDefault="008304FA" w:rsidP="008304FA">
            <w:pPr>
              <w:pStyle w:val="oancuaDanhsach"/>
              <w:numPr>
                <w:ilvl w:val="0"/>
                <w:numId w:val="14"/>
              </w:numPr>
              <w:rPr>
                <w:sz w:val="36"/>
                <w:szCs w:val="28"/>
              </w:rPr>
            </w:pPr>
            <w:r w:rsidRPr="00AC701A">
              <w:rPr>
                <w:sz w:val="36"/>
                <w:szCs w:val="28"/>
              </w:rPr>
              <w:t xml:space="preserve">Phân tích </w:t>
            </w:r>
            <w:r w:rsidR="000756C7" w:rsidRPr="00AC701A">
              <w:rPr>
                <w:sz w:val="36"/>
                <w:szCs w:val="28"/>
              </w:rPr>
              <w:t>các bảng đã được thiết kế sẵn</w:t>
            </w:r>
          </w:p>
          <w:p w14:paraId="796CD280" w14:textId="41D7DE35" w:rsidR="00D8524C" w:rsidRPr="00AC701A" w:rsidRDefault="00FE0485" w:rsidP="00F40C9C">
            <w:pPr>
              <w:pStyle w:val="oancuaDanhsach"/>
              <w:numPr>
                <w:ilvl w:val="1"/>
                <w:numId w:val="14"/>
              </w:numPr>
              <w:rPr>
                <w:sz w:val="36"/>
                <w:szCs w:val="28"/>
              </w:rPr>
            </w:pPr>
            <w:r w:rsidRPr="00AC701A">
              <w:rPr>
                <w:sz w:val="36"/>
                <w:szCs w:val="28"/>
              </w:rPr>
              <w:t xml:space="preserve">Bảng </w:t>
            </w:r>
            <w:r w:rsidR="00D8524C" w:rsidRPr="00AC701A">
              <w:rPr>
                <w:sz w:val="36"/>
                <w:szCs w:val="28"/>
              </w:rPr>
              <w:t>đánh giá điểm từng môn</w:t>
            </w:r>
          </w:p>
          <w:p w14:paraId="64F14062" w14:textId="4199BC41" w:rsidR="00FE0485" w:rsidRPr="00AC701A" w:rsidRDefault="00D8524C" w:rsidP="00FE0485">
            <w:pPr>
              <w:pStyle w:val="oancuaDanhsach"/>
              <w:numPr>
                <w:ilvl w:val="1"/>
                <w:numId w:val="14"/>
              </w:numPr>
              <w:rPr>
                <w:sz w:val="36"/>
                <w:szCs w:val="28"/>
              </w:rPr>
            </w:pPr>
            <w:r w:rsidRPr="00AC701A">
              <w:rPr>
                <w:sz w:val="36"/>
                <w:szCs w:val="28"/>
              </w:rPr>
              <w:t xml:space="preserve">Bảng </w:t>
            </w:r>
            <w:r w:rsidR="001D330C" w:rsidRPr="00AC701A">
              <w:rPr>
                <w:sz w:val="36"/>
                <w:szCs w:val="28"/>
              </w:rPr>
              <w:t xml:space="preserve"> kết quả học tập</w:t>
            </w:r>
          </w:p>
          <w:p w14:paraId="02F514EE" w14:textId="3CD7E5DA" w:rsidR="001D330C" w:rsidRPr="00AC701A" w:rsidRDefault="001D330C" w:rsidP="00FE0485">
            <w:pPr>
              <w:pStyle w:val="oancuaDanhsach"/>
              <w:numPr>
                <w:ilvl w:val="1"/>
                <w:numId w:val="14"/>
              </w:numPr>
              <w:rPr>
                <w:sz w:val="36"/>
                <w:szCs w:val="28"/>
              </w:rPr>
            </w:pPr>
            <w:r w:rsidRPr="00AC701A">
              <w:rPr>
                <w:sz w:val="36"/>
                <w:szCs w:val="28"/>
              </w:rPr>
              <w:t>Bảng điểm theo môn học</w:t>
            </w:r>
          </w:p>
          <w:p w14:paraId="543DC161" w14:textId="07C8C91C" w:rsidR="000756C7" w:rsidRPr="00AC701A" w:rsidRDefault="00CC71FB" w:rsidP="00CC71FB">
            <w:pPr>
              <w:pStyle w:val="oancuaDanhsach"/>
              <w:numPr>
                <w:ilvl w:val="0"/>
                <w:numId w:val="14"/>
              </w:numPr>
              <w:rPr>
                <w:sz w:val="36"/>
                <w:szCs w:val="28"/>
              </w:rPr>
            </w:pPr>
            <w:r w:rsidRPr="00AC701A">
              <w:rPr>
                <w:sz w:val="36"/>
                <w:szCs w:val="28"/>
              </w:rPr>
              <w:t>N</w:t>
            </w:r>
            <w:r w:rsidR="0056253D" w:rsidRPr="00AC701A">
              <w:rPr>
                <w:sz w:val="36"/>
                <w:szCs w:val="28"/>
              </w:rPr>
              <w:t>hững giả thiết về thực thể cần có</w:t>
            </w:r>
          </w:p>
          <w:p w14:paraId="385E816D" w14:textId="528D0A16" w:rsidR="001C7B87" w:rsidRPr="00AC701A" w:rsidRDefault="00E71117" w:rsidP="00E71117">
            <w:pPr>
              <w:pStyle w:val="oancuaDanhsach"/>
              <w:numPr>
                <w:ilvl w:val="1"/>
                <w:numId w:val="14"/>
              </w:numPr>
              <w:rPr>
                <w:sz w:val="36"/>
                <w:szCs w:val="28"/>
              </w:rPr>
            </w:pPr>
            <w:r w:rsidRPr="00AC701A">
              <w:rPr>
                <w:sz w:val="36"/>
                <w:szCs w:val="28"/>
              </w:rPr>
              <w:t>Giả thiết về các thực thể</w:t>
            </w:r>
          </w:p>
          <w:p w14:paraId="750DC151" w14:textId="086C7288" w:rsidR="00E71117" w:rsidRPr="00AC701A" w:rsidRDefault="007B6FF1" w:rsidP="00E71117">
            <w:pPr>
              <w:pStyle w:val="oancuaDanhsach"/>
              <w:numPr>
                <w:ilvl w:val="1"/>
                <w:numId w:val="14"/>
              </w:numPr>
              <w:rPr>
                <w:sz w:val="36"/>
                <w:szCs w:val="28"/>
              </w:rPr>
            </w:pPr>
            <w:r w:rsidRPr="00AC701A">
              <w:rPr>
                <w:sz w:val="36"/>
                <w:szCs w:val="28"/>
              </w:rPr>
              <w:t>Các attributes xuất hiện trong các thử thể giả định</w:t>
            </w:r>
          </w:p>
          <w:p w14:paraId="58EE5426" w14:textId="17B4A6B7" w:rsidR="000756C7" w:rsidRPr="00AC701A" w:rsidRDefault="0056253D" w:rsidP="008304FA">
            <w:pPr>
              <w:pStyle w:val="oancuaDanhsach"/>
              <w:numPr>
                <w:ilvl w:val="0"/>
                <w:numId w:val="14"/>
              </w:numPr>
              <w:rPr>
                <w:sz w:val="36"/>
                <w:szCs w:val="28"/>
              </w:rPr>
            </w:pPr>
            <w:r w:rsidRPr="00AC701A">
              <w:rPr>
                <w:sz w:val="36"/>
                <w:szCs w:val="28"/>
              </w:rPr>
              <w:t>Chuẩn hóa dữ liệu</w:t>
            </w:r>
            <w:r w:rsidR="00597407" w:rsidRPr="00AC701A">
              <w:rPr>
                <w:sz w:val="36"/>
                <w:szCs w:val="28"/>
              </w:rPr>
              <w:t xml:space="preserve"> dạng 3NF</w:t>
            </w:r>
          </w:p>
          <w:p w14:paraId="55E6DC59" w14:textId="5F4C931D" w:rsidR="00EC68C2" w:rsidRPr="00AC701A" w:rsidRDefault="00060DD6" w:rsidP="00EC68C2">
            <w:pPr>
              <w:pStyle w:val="oancuaDanhsach"/>
              <w:numPr>
                <w:ilvl w:val="1"/>
                <w:numId w:val="14"/>
              </w:numPr>
              <w:rPr>
                <w:sz w:val="36"/>
                <w:szCs w:val="28"/>
              </w:rPr>
            </w:pPr>
            <w:r w:rsidRPr="00AC701A">
              <w:rPr>
                <w:sz w:val="36"/>
                <w:szCs w:val="28"/>
              </w:rPr>
              <w:t xml:space="preserve">Xác định và chuyển đổi các </w:t>
            </w:r>
            <w:r w:rsidR="0059258B" w:rsidRPr="00AC701A">
              <w:rPr>
                <w:sz w:val="36"/>
                <w:szCs w:val="28"/>
              </w:rPr>
              <w:t>thực thể</w:t>
            </w:r>
          </w:p>
          <w:p w14:paraId="136270C5" w14:textId="4878D9E9" w:rsidR="00B30BA4" w:rsidRPr="00AC701A" w:rsidRDefault="0059258B" w:rsidP="0059258B">
            <w:pPr>
              <w:pStyle w:val="oancuaDanhsach"/>
              <w:numPr>
                <w:ilvl w:val="1"/>
                <w:numId w:val="37"/>
              </w:numPr>
              <w:rPr>
                <w:sz w:val="36"/>
                <w:szCs w:val="28"/>
              </w:rPr>
            </w:pPr>
            <w:r w:rsidRPr="00AC701A">
              <w:rPr>
                <w:sz w:val="36"/>
                <w:szCs w:val="28"/>
              </w:rPr>
              <w:t>Xác định mối quan hệ giữa các thực thể</w:t>
            </w:r>
          </w:p>
          <w:p w14:paraId="709D7F2F" w14:textId="662C31A1" w:rsidR="00AB2AB3" w:rsidRPr="00AC701A" w:rsidRDefault="00B30BA4" w:rsidP="00AB2AB3">
            <w:pPr>
              <w:pStyle w:val="oancuaDanhsach"/>
              <w:numPr>
                <w:ilvl w:val="1"/>
                <w:numId w:val="37"/>
              </w:numPr>
              <w:rPr>
                <w:sz w:val="36"/>
                <w:szCs w:val="28"/>
              </w:rPr>
            </w:pPr>
            <w:r w:rsidRPr="00AC701A">
              <w:rPr>
                <w:sz w:val="36"/>
                <w:szCs w:val="28"/>
              </w:rPr>
              <w:t>Chuyển đổi các mối quan hệ</w:t>
            </w:r>
            <w:r w:rsidR="0059258B" w:rsidRPr="00AC701A">
              <w:rPr>
                <w:sz w:val="36"/>
                <w:szCs w:val="28"/>
              </w:rPr>
              <w:t xml:space="preserve"> </w:t>
            </w:r>
          </w:p>
          <w:p w14:paraId="02A4ECB7" w14:textId="45CB3986" w:rsidR="00AB2AB3" w:rsidRPr="00AC701A" w:rsidRDefault="006D2540" w:rsidP="00AB2AB3">
            <w:pPr>
              <w:pStyle w:val="oancuaDanhsach"/>
              <w:numPr>
                <w:ilvl w:val="1"/>
                <w:numId w:val="37"/>
              </w:numPr>
              <w:rPr>
                <w:sz w:val="36"/>
                <w:szCs w:val="28"/>
              </w:rPr>
            </w:pPr>
            <w:r w:rsidRPr="00AC701A">
              <w:rPr>
                <w:sz w:val="36"/>
                <w:szCs w:val="28"/>
              </w:rPr>
              <w:t>Bảng ERD tổng quan</w:t>
            </w:r>
          </w:p>
          <w:p w14:paraId="5682B3BF" w14:textId="7215B4EF" w:rsidR="00AF7C3D" w:rsidRPr="00AC701A" w:rsidRDefault="00A53780" w:rsidP="00EC68C2">
            <w:pPr>
              <w:pStyle w:val="oancuaDanhsach"/>
              <w:numPr>
                <w:ilvl w:val="1"/>
                <w:numId w:val="14"/>
              </w:numPr>
              <w:rPr>
                <w:sz w:val="36"/>
                <w:szCs w:val="28"/>
              </w:rPr>
            </w:pPr>
            <w:r w:rsidRPr="00AC701A">
              <w:rPr>
                <w:sz w:val="36"/>
                <w:szCs w:val="28"/>
              </w:rPr>
              <w:t>Xác định các attributes cho các thực thể chuyển đổi</w:t>
            </w:r>
          </w:p>
          <w:p w14:paraId="7962535D" w14:textId="534751B0" w:rsidR="00597407" w:rsidRPr="00AC701A" w:rsidRDefault="00822838" w:rsidP="008304FA">
            <w:pPr>
              <w:pStyle w:val="oancuaDanhsach"/>
              <w:numPr>
                <w:ilvl w:val="0"/>
                <w:numId w:val="14"/>
              </w:numPr>
              <w:rPr>
                <w:sz w:val="36"/>
                <w:szCs w:val="28"/>
              </w:rPr>
            </w:pPr>
            <w:r w:rsidRPr="00AC701A">
              <w:rPr>
                <w:sz w:val="36"/>
                <w:szCs w:val="28"/>
              </w:rPr>
              <w:t>Tạo bảng dữ liệu</w:t>
            </w:r>
          </w:p>
          <w:p w14:paraId="6A6D7953" w14:textId="68F67DDC" w:rsidR="00214234" w:rsidRPr="00AC701A" w:rsidRDefault="00AB195F" w:rsidP="00214234">
            <w:pPr>
              <w:pStyle w:val="oancuaDanhsach"/>
              <w:numPr>
                <w:ilvl w:val="0"/>
                <w:numId w:val="14"/>
              </w:numPr>
              <w:rPr>
                <w:sz w:val="36"/>
                <w:szCs w:val="28"/>
              </w:rPr>
            </w:pPr>
            <w:r w:rsidRPr="00AC701A">
              <w:rPr>
                <w:sz w:val="36"/>
                <w:szCs w:val="28"/>
              </w:rPr>
              <w:t>Thêm dữ liệu</w:t>
            </w:r>
          </w:p>
          <w:p w14:paraId="42EB487D" w14:textId="14D80AE6" w:rsidR="00080FAA" w:rsidRDefault="008132A0" w:rsidP="00DF027C">
            <w:pPr>
              <w:pStyle w:val="oancuaDanhsach"/>
              <w:numPr>
                <w:ilvl w:val="0"/>
                <w:numId w:val="14"/>
              </w:numPr>
              <w:rPr>
                <w:sz w:val="36"/>
                <w:szCs w:val="28"/>
              </w:rPr>
            </w:pPr>
            <w:r w:rsidRPr="00AC701A">
              <w:rPr>
                <w:sz w:val="36"/>
                <w:szCs w:val="28"/>
              </w:rPr>
              <w:t>Các câu lệnh Query</w:t>
            </w:r>
          </w:p>
          <w:p w14:paraId="3F26D1FA" w14:textId="58ACEE85" w:rsidR="00B75E0E" w:rsidRPr="00B75E0E" w:rsidRDefault="00B75E0E" w:rsidP="00DF027C">
            <w:pPr>
              <w:pStyle w:val="oancuaDanhsach"/>
              <w:numPr>
                <w:ilvl w:val="0"/>
                <w:numId w:val="14"/>
              </w:numPr>
              <w:rPr>
                <w:sz w:val="36"/>
                <w:szCs w:val="28"/>
              </w:rPr>
            </w:pPr>
            <w:r>
              <w:rPr>
                <w:sz w:val="36"/>
                <w:szCs w:val="28"/>
              </w:rPr>
              <w:t>Tổng kết</w:t>
            </w:r>
          </w:p>
          <w:p w14:paraId="1DF581E3" w14:textId="6E84AE90" w:rsidR="00080FAA" w:rsidRDefault="00080FAA" w:rsidP="00DF027C">
            <w:pPr>
              <w:pStyle w:val="Nidung"/>
              <w:rPr>
                <w:i/>
                <w:sz w:val="36"/>
              </w:rPr>
            </w:pPr>
          </w:p>
          <w:p w14:paraId="7329C6FE" w14:textId="24C3E1B5" w:rsidR="00080FAA" w:rsidRDefault="00080FAA" w:rsidP="00DF027C">
            <w:pPr>
              <w:pStyle w:val="Nidung"/>
              <w:rPr>
                <w:i/>
                <w:sz w:val="36"/>
              </w:rPr>
            </w:pPr>
          </w:p>
          <w:p w14:paraId="09B691BB" w14:textId="3C017685" w:rsidR="00080FAA" w:rsidRDefault="00080FAA" w:rsidP="00DF027C">
            <w:pPr>
              <w:pStyle w:val="Nidung"/>
              <w:rPr>
                <w:i/>
                <w:sz w:val="36"/>
              </w:rPr>
            </w:pPr>
          </w:p>
          <w:p w14:paraId="4452357D" w14:textId="77777777" w:rsidR="00080FAA" w:rsidRPr="00080FAA" w:rsidRDefault="00080FAA" w:rsidP="00DF027C">
            <w:pPr>
              <w:pStyle w:val="Nidung"/>
              <w:rPr>
                <w:i/>
                <w:sz w:val="36"/>
              </w:rPr>
            </w:pPr>
          </w:p>
          <w:p w14:paraId="6488F0E6" w14:textId="77777777" w:rsidR="00DF027C" w:rsidRPr="00C86081" w:rsidRDefault="00DF027C" w:rsidP="00DF027C">
            <w:pPr>
              <w:pStyle w:val="Nidung"/>
              <w:rPr>
                <w:i/>
                <w:sz w:val="36"/>
                <w:lang w:val="vi-VN"/>
              </w:rPr>
            </w:pPr>
          </w:p>
        </w:tc>
      </w:tr>
      <w:tr w:rsidR="003E4E2E" w:rsidRPr="00AC701A" w14:paraId="6CFC2212" w14:textId="77777777" w:rsidTr="008132A0">
        <w:trPr>
          <w:trHeight w:val="5931"/>
        </w:trPr>
        <w:tc>
          <w:tcPr>
            <w:tcW w:w="10594" w:type="dxa"/>
          </w:tcPr>
          <w:p w14:paraId="1FB618FC" w14:textId="3C369F37" w:rsidR="00B213BE" w:rsidRPr="00AC701A" w:rsidRDefault="003E4E2E" w:rsidP="00B213BE">
            <w:pPr>
              <w:pStyle w:val="u1"/>
              <w:numPr>
                <w:ilvl w:val="0"/>
                <w:numId w:val="25"/>
              </w:numPr>
              <w:rPr>
                <w:sz w:val="48"/>
                <w:szCs w:val="28"/>
              </w:rPr>
            </w:pPr>
            <w:r w:rsidRPr="00AC701A">
              <w:rPr>
                <w:sz w:val="48"/>
                <w:szCs w:val="28"/>
              </w:rPr>
              <w:lastRenderedPageBreak/>
              <w:t>Giới thiệu chung về Hệ thống con quản lí điểm của học sinh, sinh viên</w:t>
            </w:r>
          </w:p>
          <w:p w14:paraId="50122A1D" w14:textId="4C6B8B10" w:rsidR="00B213BE" w:rsidRPr="00AC701A" w:rsidRDefault="003E4E2E" w:rsidP="003E4E2E">
            <w:pPr>
              <w:pStyle w:val="Nidung"/>
              <w:rPr>
                <w:sz w:val="36"/>
                <w:szCs w:val="28"/>
              </w:rPr>
            </w:pPr>
            <w:r w:rsidRPr="00AC701A">
              <w:rPr>
                <w:sz w:val="36"/>
                <w:szCs w:val="28"/>
              </w:rPr>
              <w:t xml:space="preserve">                 Hệ thống con gồm có 3 bảng được cung cấp sẵn dữ liệu:</w:t>
            </w:r>
          </w:p>
          <w:p w14:paraId="1C3C6C0E" w14:textId="77777777" w:rsidR="003E4E2E" w:rsidRPr="00AC701A" w:rsidRDefault="003E4E2E" w:rsidP="003E4E2E">
            <w:pPr>
              <w:pStyle w:val="Nidung"/>
              <w:numPr>
                <w:ilvl w:val="0"/>
                <w:numId w:val="27"/>
              </w:numPr>
              <w:rPr>
                <w:sz w:val="36"/>
                <w:szCs w:val="28"/>
              </w:rPr>
            </w:pPr>
            <w:r w:rsidRPr="00AC701A">
              <w:rPr>
                <w:sz w:val="36"/>
                <w:szCs w:val="28"/>
              </w:rPr>
              <w:t xml:space="preserve">Đối với mỗi môn học mà sinh viên đã tham dự, giảng viên sẽ cho điểm đánh giá cho mỗi bài đánh giá của họ. Đây là ví dụ về môn DBI202: </w:t>
            </w:r>
          </w:p>
          <w:p w14:paraId="550A196B" w14:textId="77777777" w:rsidR="003E4E2E" w:rsidRPr="00AC701A" w:rsidRDefault="003E4E2E" w:rsidP="003E4E2E">
            <w:pPr>
              <w:pStyle w:val="Nidung"/>
              <w:jc w:val="right"/>
              <w:rPr>
                <w:sz w:val="36"/>
                <w:szCs w:val="28"/>
              </w:rPr>
            </w:pPr>
            <w:r w:rsidRPr="00AC701A">
              <w:rPr>
                <w:noProof/>
                <w:sz w:val="36"/>
                <w:szCs w:val="28"/>
              </w:rPr>
              <w:drawing>
                <wp:inline distT="0" distB="0" distL="0" distR="0" wp14:anchorId="563D440C" wp14:editId="07686178">
                  <wp:extent cx="5806985" cy="1572895"/>
                  <wp:effectExtent l="0" t="0" r="3810" b="825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6985" cy="1572895"/>
                          </a:xfrm>
                          <a:prstGeom prst="rect">
                            <a:avLst/>
                          </a:prstGeom>
                          <a:noFill/>
                        </pic:spPr>
                      </pic:pic>
                    </a:graphicData>
                  </a:graphic>
                </wp:inline>
              </w:drawing>
            </w:r>
          </w:p>
          <w:p w14:paraId="7F7E10E2" w14:textId="77777777" w:rsidR="003E4E2E" w:rsidRPr="00AC701A" w:rsidRDefault="003E4E2E" w:rsidP="003E4E2E">
            <w:pPr>
              <w:pStyle w:val="Nidung"/>
              <w:numPr>
                <w:ilvl w:val="0"/>
                <w:numId w:val="27"/>
              </w:numPr>
              <w:rPr>
                <w:sz w:val="36"/>
                <w:szCs w:val="28"/>
              </w:rPr>
            </w:pPr>
            <w:r w:rsidRPr="00AC701A">
              <w:rPr>
                <w:sz w:val="36"/>
                <w:szCs w:val="28"/>
              </w:rPr>
              <w:t>Sinh viên có thể kiểm tra kết quả của mình vào cuối học kỳ như sau:</w:t>
            </w:r>
          </w:p>
          <w:p w14:paraId="225AA756" w14:textId="77777777" w:rsidR="003E4E2E" w:rsidRPr="00AC701A" w:rsidRDefault="003E4E2E" w:rsidP="003E4E2E">
            <w:pPr>
              <w:pStyle w:val="Nidung"/>
              <w:ind w:left="804"/>
              <w:rPr>
                <w:sz w:val="36"/>
                <w:szCs w:val="28"/>
              </w:rPr>
            </w:pPr>
            <w:r w:rsidRPr="00AC701A">
              <w:rPr>
                <w:rFonts w:ascii="Times" w:hAnsi="Times" w:cs="Times"/>
                <w:noProof/>
                <w:sz w:val="36"/>
                <w:szCs w:val="28"/>
              </w:rPr>
              <w:drawing>
                <wp:inline distT="0" distB="0" distL="0" distR="0" wp14:anchorId="4A6FFBA7" wp14:editId="45162550">
                  <wp:extent cx="5812971" cy="2395855"/>
                  <wp:effectExtent l="0" t="0" r="0" b="444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53"/>
                          <a:stretch/>
                        </pic:blipFill>
                        <pic:spPr bwMode="auto">
                          <a:xfrm>
                            <a:off x="0" y="0"/>
                            <a:ext cx="5827238" cy="2401735"/>
                          </a:xfrm>
                          <a:prstGeom prst="rect">
                            <a:avLst/>
                          </a:prstGeom>
                          <a:noFill/>
                          <a:ln>
                            <a:noFill/>
                          </a:ln>
                          <a:extLst>
                            <a:ext uri="{53640926-AAD7-44D8-BBD7-CCE9431645EC}">
                              <a14:shadowObscured xmlns:a14="http://schemas.microsoft.com/office/drawing/2010/main"/>
                            </a:ext>
                          </a:extLst>
                        </pic:spPr>
                      </pic:pic>
                    </a:graphicData>
                  </a:graphic>
                </wp:inline>
              </w:drawing>
            </w:r>
          </w:p>
          <w:p w14:paraId="0AD26430" w14:textId="54C2D282" w:rsidR="003E4E2E" w:rsidRPr="00AC701A" w:rsidRDefault="003E4E2E" w:rsidP="003E4E2E">
            <w:pPr>
              <w:pStyle w:val="Nidung"/>
              <w:numPr>
                <w:ilvl w:val="0"/>
                <w:numId w:val="27"/>
              </w:numPr>
              <w:rPr>
                <w:sz w:val="36"/>
                <w:szCs w:val="28"/>
              </w:rPr>
            </w:pPr>
            <w:r w:rsidRPr="00AC701A">
              <w:rPr>
                <w:sz w:val="36"/>
                <w:szCs w:val="28"/>
              </w:rPr>
              <w:t>Mỗi mã môn học, sinh viên có thể kiểm tra kết quả chi tiết của mình như ví dụ dưới đây:</w:t>
            </w:r>
          </w:p>
          <w:p w14:paraId="51129C11" w14:textId="77777777" w:rsidR="00B213BE" w:rsidRPr="00AC701A" w:rsidRDefault="00B213BE" w:rsidP="00B213BE">
            <w:pPr>
              <w:pStyle w:val="Nidung"/>
              <w:ind w:left="1440"/>
              <w:rPr>
                <w:sz w:val="36"/>
                <w:szCs w:val="28"/>
              </w:rPr>
            </w:pPr>
          </w:p>
          <w:p w14:paraId="56F0BFD5" w14:textId="445A4607" w:rsidR="003E4E2E" w:rsidRPr="00AC701A" w:rsidRDefault="003E4E2E" w:rsidP="003E4E2E">
            <w:pPr>
              <w:pStyle w:val="Nidung"/>
              <w:jc w:val="center"/>
              <w:rPr>
                <w:sz w:val="32"/>
                <w:szCs w:val="32"/>
                <w:lang w:val="vi-VN"/>
              </w:rPr>
            </w:pPr>
            <w:r w:rsidRPr="00AC701A">
              <w:rPr>
                <w:rFonts w:ascii="Times" w:hAnsi="Times" w:cs="Times"/>
                <w:noProof/>
                <w:sz w:val="36"/>
                <w:szCs w:val="28"/>
              </w:rPr>
              <w:lastRenderedPageBreak/>
              <w:drawing>
                <wp:inline distT="0" distB="0" distL="0" distR="0" wp14:anchorId="7DA23A43" wp14:editId="53A21220">
                  <wp:extent cx="2815227" cy="2039965"/>
                  <wp:effectExtent l="0" t="0" r="444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tc>
      </w:tr>
      <w:tr w:rsidR="003E4E2E" w:rsidRPr="00AC701A" w14:paraId="110C68C1" w14:textId="77777777" w:rsidTr="008132A0">
        <w:trPr>
          <w:trHeight w:val="5931"/>
        </w:trPr>
        <w:tc>
          <w:tcPr>
            <w:tcW w:w="10594" w:type="dxa"/>
          </w:tcPr>
          <w:p w14:paraId="247E556C" w14:textId="77777777" w:rsidR="003E4E2E" w:rsidRPr="00AC701A" w:rsidRDefault="003E4E2E" w:rsidP="003E4E2E">
            <w:pPr>
              <w:pStyle w:val="u1"/>
              <w:numPr>
                <w:ilvl w:val="0"/>
                <w:numId w:val="25"/>
              </w:numPr>
              <w:rPr>
                <w:sz w:val="48"/>
                <w:szCs w:val="28"/>
              </w:rPr>
            </w:pPr>
            <w:r w:rsidRPr="00AC701A">
              <w:rPr>
                <w:sz w:val="48"/>
                <w:szCs w:val="28"/>
              </w:rPr>
              <w:lastRenderedPageBreak/>
              <w:t>Phân tích các bảng đã được thiết kế sẵn</w:t>
            </w:r>
          </w:p>
          <w:p w14:paraId="1D9FDE63" w14:textId="77777777" w:rsidR="003E4E2E" w:rsidRPr="00AC701A" w:rsidRDefault="003E4E2E" w:rsidP="003E4E2E">
            <w:pPr>
              <w:pStyle w:val="Tiuphu"/>
              <w:framePr w:wrap="around"/>
              <w:numPr>
                <w:ilvl w:val="1"/>
                <w:numId w:val="14"/>
              </w:numPr>
              <w:rPr>
                <w:sz w:val="40"/>
                <w:szCs w:val="28"/>
              </w:rPr>
            </w:pPr>
            <w:r w:rsidRPr="00AC701A">
              <w:rPr>
                <w:sz w:val="40"/>
                <w:szCs w:val="28"/>
              </w:rPr>
              <w:t>Bảng về đánh giá điểm của các môn học</w:t>
            </w:r>
          </w:p>
          <w:p w14:paraId="192340C0" w14:textId="77777777" w:rsidR="003E4E2E" w:rsidRPr="00AC701A" w:rsidRDefault="003E4E2E" w:rsidP="003E4E2E">
            <w:pPr>
              <w:pStyle w:val="Tiuphu"/>
              <w:framePr w:wrap="around"/>
              <w:ind w:left="720"/>
              <w:rPr>
                <w:sz w:val="40"/>
                <w:szCs w:val="28"/>
              </w:rPr>
            </w:pPr>
            <w:r w:rsidRPr="00AC701A">
              <w:rPr>
                <w:noProof/>
                <w:sz w:val="40"/>
                <w:szCs w:val="28"/>
              </w:rPr>
              <w:drawing>
                <wp:inline distT="0" distB="0" distL="0" distR="0" wp14:anchorId="4AFF084B" wp14:editId="34EE0B99">
                  <wp:extent cx="5932170" cy="1572895"/>
                  <wp:effectExtent l="0" t="0" r="0" b="825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1572895"/>
                          </a:xfrm>
                          <a:prstGeom prst="rect">
                            <a:avLst/>
                          </a:prstGeom>
                          <a:noFill/>
                        </pic:spPr>
                      </pic:pic>
                    </a:graphicData>
                  </a:graphic>
                </wp:inline>
              </w:drawing>
            </w:r>
          </w:p>
          <w:p w14:paraId="7877D5D8" w14:textId="234B7F24" w:rsidR="003E4E2E" w:rsidRPr="00AC701A" w:rsidRDefault="003E4E2E" w:rsidP="003E4E2E">
            <w:pPr>
              <w:pStyle w:val="Nidung"/>
              <w:numPr>
                <w:ilvl w:val="0"/>
                <w:numId w:val="27"/>
              </w:numPr>
              <w:rPr>
                <w:sz w:val="36"/>
                <w:szCs w:val="28"/>
              </w:rPr>
            </w:pPr>
            <w:r w:rsidRPr="00AC701A">
              <w:rPr>
                <w:sz w:val="36"/>
                <w:szCs w:val="28"/>
              </w:rPr>
              <w:t>Đánh giá sơ bộ: Các dữ liệu vô cùng đầy đủ, các yêu cầu và ghi chú về các thành phần điểm được xác định một các chi tiết</w:t>
            </w:r>
          </w:p>
          <w:p w14:paraId="22593B8E" w14:textId="77777777" w:rsidR="00B213BE" w:rsidRPr="00AC701A" w:rsidRDefault="00B213BE" w:rsidP="00B213BE">
            <w:pPr>
              <w:pStyle w:val="Nidung"/>
              <w:ind w:left="1440"/>
              <w:rPr>
                <w:sz w:val="36"/>
                <w:szCs w:val="28"/>
              </w:rPr>
            </w:pPr>
          </w:p>
          <w:p w14:paraId="2853C657" w14:textId="77777777" w:rsidR="003E4E2E" w:rsidRPr="00AC701A" w:rsidRDefault="003E4E2E" w:rsidP="003E4E2E">
            <w:pPr>
              <w:pStyle w:val="Nidung"/>
              <w:numPr>
                <w:ilvl w:val="0"/>
                <w:numId w:val="27"/>
              </w:numPr>
              <w:rPr>
                <w:sz w:val="36"/>
                <w:szCs w:val="28"/>
              </w:rPr>
            </w:pPr>
            <w:r w:rsidRPr="00AC701A">
              <w:rPr>
                <w:sz w:val="36"/>
                <w:szCs w:val="28"/>
              </w:rPr>
              <w:t xml:space="preserve">Phân tích thành phần bảng: </w:t>
            </w:r>
          </w:p>
          <w:p w14:paraId="30ECCFA6" w14:textId="77777777" w:rsidR="003E4E2E" w:rsidRPr="00AC701A" w:rsidRDefault="003E4E2E" w:rsidP="003E4E2E">
            <w:pPr>
              <w:pStyle w:val="Nidung"/>
              <w:ind w:left="804"/>
              <w:rPr>
                <w:sz w:val="36"/>
                <w:szCs w:val="28"/>
              </w:rPr>
            </w:pPr>
            <w:r w:rsidRPr="00AC701A">
              <w:rPr>
                <w:sz w:val="36"/>
                <w:szCs w:val="28"/>
              </w:rPr>
              <w:t xml:space="preserve">          + Category: Các điểm thành phần</w:t>
            </w:r>
          </w:p>
          <w:p w14:paraId="07E6D732" w14:textId="77777777" w:rsidR="003E4E2E" w:rsidRPr="00AC701A" w:rsidRDefault="003E4E2E" w:rsidP="003E4E2E">
            <w:pPr>
              <w:pStyle w:val="Nidung"/>
              <w:ind w:left="804"/>
              <w:rPr>
                <w:sz w:val="36"/>
                <w:szCs w:val="28"/>
              </w:rPr>
            </w:pPr>
            <w:r w:rsidRPr="00AC701A">
              <w:rPr>
                <w:sz w:val="36"/>
                <w:szCs w:val="28"/>
              </w:rPr>
              <w:t xml:space="preserve">          + Type: Kiểu kiểm tra</w:t>
            </w:r>
          </w:p>
          <w:p w14:paraId="3DDA3C02" w14:textId="77777777" w:rsidR="003E4E2E" w:rsidRPr="00AC701A" w:rsidRDefault="003E4E2E" w:rsidP="003E4E2E">
            <w:pPr>
              <w:pStyle w:val="Nidung"/>
              <w:ind w:left="804"/>
              <w:rPr>
                <w:sz w:val="36"/>
                <w:szCs w:val="28"/>
              </w:rPr>
            </w:pPr>
            <w:r w:rsidRPr="00AC701A">
              <w:rPr>
                <w:sz w:val="36"/>
                <w:szCs w:val="28"/>
              </w:rPr>
              <w:t xml:space="preserve">          + Part: Số bài cần thiết</w:t>
            </w:r>
          </w:p>
          <w:p w14:paraId="783CDDF5" w14:textId="77777777" w:rsidR="003E4E2E" w:rsidRPr="00AC701A" w:rsidRDefault="003E4E2E" w:rsidP="003E4E2E">
            <w:pPr>
              <w:pStyle w:val="Nidung"/>
              <w:ind w:left="804"/>
              <w:rPr>
                <w:sz w:val="36"/>
                <w:szCs w:val="28"/>
              </w:rPr>
            </w:pPr>
            <w:r w:rsidRPr="00AC701A">
              <w:rPr>
                <w:sz w:val="36"/>
                <w:szCs w:val="28"/>
              </w:rPr>
              <w:t xml:space="preserve">          + Weight: Trọng số của từng điểm thành phần</w:t>
            </w:r>
          </w:p>
          <w:p w14:paraId="521BF9E9" w14:textId="77777777" w:rsidR="003E4E2E" w:rsidRPr="00AC701A" w:rsidRDefault="003E4E2E" w:rsidP="003E4E2E">
            <w:pPr>
              <w:pStyle w:val="Nidung"/>
              <w:ind w:left="804"/>
              <w:rPr>
                <w:sz w:val="36"/>
                <w:szCs w:val="28"/>
              </w:rPr>
            </w:pPr>
            <w:r w:rsidRPr="00AC701A">
              <w:rPr>
                <w:sz w:val="36"/>
                <w:szCs w:val="28"/>
              </w:rPr>
              <w:t xml:space="preserve">          + Completion Criteria: Yêu cầu để hoàn thành môn</w:t>
            </w:r>
          </w:p>
          <w:p w14:paraId="164F4DDE" w14:textId="77777777" w:rsidR="003E4E2E" w:rsidRPr="00AC701A" w:rsidRDefault="003E4E2E" w:rsidP="003E4E2E">
            <w:pPr>
              <w:pStyle w:val="Nidung"/>
              <w:ind w:left="804"/>
              <w:rPr>
                <w:sz w:val="36"/>
                <w:szCs w:val="28"/>
              </w:rPr>
            </w:pPr>
            <w:r w:rsidRPr="00AC701A">
              <w:rPr>
                <w:sz w:val="36"/>
                <w:szCs w:val="28"/>
              </w:rPr>
              <w:t xml:space="preserve">          + Duration: Thời gian hoàn thành các điểm thành phần</w:t>
            </w:r>
          </w:p>
          <w:p w14:paraId="7B6AF88A" w14:textId="77777777" w:rsidR="003E4E2E" w:rsidRPr="00AC701A" w:rsidRDefault="003E4E2E" w:rsidP="003E4E2E">
            <w:pPr>
              <w:pStyle w:val="Nidung"/>
              <w:ind w:left="804"/>
              <w:rPr>
                <w:sz w:val="36"/>
                <w:szCs w:val="28"/>
              </w:rPr>
            </w:pPr>
            <w:r w:rsidRPr="00AC701A">
              <w:rPr>
                <w:sz w:val="36"/>
                <w:szCs w:val="28"/>
              </w:rPr>
              <w:t xml:space="preserve">          + LO: </w:t>
            </w:r>
          </w:p>
          <w:p w14:paraId="51CDBD7E" w14:textId="77777777" w:rsidR="003E4E2E" w:rsidRPr="00AC701A" w:rsidRDefault="003E4E2E" w:rsidP="003E4E2E">
            <w:pPr>
              <w:pStyle w:val="Nidung"/>
              <w:ind w:left="804"/>
              <w:rPr>
                <w:sz w:val="36"/>
                <w:szCs w:val="28"/>
              </w:rPr>
            </w:pPr>
            <w:r w:rsidRPr="00AC701A">
              <w:rPr>
                <w:sz w:val="36"/>
                <w:szCs w:val="28"/>
              </w:rPr>
              <w:t xml:space="preserve">          + Question Type: Câu hỏi kiểm tra</w:t>
            </w:r>
          </w:p>
          <w:p w14:paraId="5CEB723F" w14:textId="77777777" w:rsidR="003E4E2E" w:rsidRPr="00AC701A" w:rsidRDefault="003E4E2E" w:rsidP="003E4E2E">
            <w:pPr>
              <w:pStyle w:val="Nidung"/>
              <w:ind w:left="804"/>
              <w:rPr>
                <w:sz w:val="36"/>
                <w:szCs w:val="28"/>
              </w:rPr>
            </w:pPr>
            <w:r w:rsidRPr="00AC701A">
              <w:rPr>
                <w:sz w:val="36"/>
                <w:szCs w:val="28"/>
              </w:rPr>
              <w:t xml:space="preserve">          + No Question: Số lượng câu hỏi</w:t>
            </w:r>
          </w:p>
          <w:p w14:paraId="4F8AD52B" w14:textId="77777777" w:rsidR="003E4E2E" w:rsidRPr="00AC701A" w:rsidRDefault="003E4E2E" w:rsidP="003E4E2E">
            <w:pPr>
              <w:pStyle w:val="Nidung"/>
              <w:ind w:left="804"/>
              <w:rPr>
                <w:sz w:val="36"/>
                <w:szCs w:val="28"/>
              </w:rPr>
            </w:pPr>
            <w:r w:rsidRPr="00AC701A">
              <w:rPr>
                <w:sz w:val="36"/>
                <w:szCs w:val="28"/>
              </w:rPr>
              <w:t xml:space="preserve">          + Knowledge and Skill: Kiến thức và kĩ năng sẽ đạt được</w:t>
            </w:r>
          </w:p>
          <w:p w14:paraId="1C20BD3F" w14:textId="77777777" w:rsidR="003E4E2E" w:rsidRPr="00AC701A" w:rsidRDefault="003E4E2E" w:rsidP="003E4E2E">
            <w:pPr>
              <w:pStyle w:val="Nidung"/>
              <w:ind w:left="804"/>
              <w:rPr>
                <w:sz w:val="36"/>
                <w:szCs w:val="28"/>
              </w:rPr>
            </w:pPr>
            <w:r w:rsidRPr="00AC701A">
              <w:rPr>
                <w:sz w:val="36"/>
                <w:szCs w:val="28"/>
              </w:rPr>
              <w:t xml:space="preserve">          + Grade Guide: Hướng dẫn lấy điểm</w:t>
            </w:r>
          </w:p>
          <w:p w14:paraId="2F08DF92" w14:textId="544E8842" w:rsidR="003E4E2E" w:rsidRPr="00AC701A" w:rsidRDefault="003E4E2E" w:rsidP="003E4E2E">
            <w:pPr>
              <w:pStyle w:val="Nidung"/>
              <w:ind w:left="804"/>
              <w:rPr>
                <w:sz w:val="36"/>
                <w:szCs w:val="28"/>
              </w:rPr>
            </w:pPr>
            <w:r w:rsidRPr="00AC701A">
              <w:rPr>
                <w:sz w:val="36"/>
                <w:szCs w:val="28"/>
              </w:rPr>
              <w:t xml:space="preserve">          + Note: Ghi chú cần thiết</w:t>
            </w:r>
          </w:p>
          <w:p w14:paraId="63CE255D" w14:textId="77777777" w:rsidR="00B213BE" w:rsidRPr="00AC701A" w:rsidRDefault="00B213BE" w:rsidP="003E4E2E">
            <w:pPr>
              <w:pStyle w:val="Nidung"/>
              <w:ind w:left="804"/>
              <w:rPr>
                <w:sz w:val="36"/>
                <w:szCs w:val="28"/>
              </w:rPr>
            </w:pPr>
          </w:p>
          <w:p w14:paraId="0275BB09" w14:textId="77777777" w:rsidR="003E4E2E" w:rsidRPr="00AC701A" w:rsidRDefault="003E4E2E" w:rsidP="003E4E2E">
            <w:pPr>
              <w:pStyle w:val="Nidung"/>
              <w:numPr>
                <w:ilvl w:val="0"/>
                <w:numId w:val="27"/>
              </w:numPr>
              <w:rPr>
                <w:sz w:val="36"/>
                <w:szCs w:val="28"/>
              </w:rPr>
            </w:pPr>
            <w:r w:rsidRPr="00AC701A">
              <w:rPr>
                <w:sz w:val="36"/>
                <w:szCs w:val="28"/>
              </w:rPr>
              <w:t>Phân tích sơ bộ:</w:t>
            </w:r>
          </w:p>
          <w:p w14:paraId="7994F752" w14:textId="77777777" w:rsidR="003E4E2E" w:rsidRPr="00AC701A" w:rsidRDefault="003E4E2E" w:rsidP="003E4E2E">
            <w:pPr>
              <w:pStyle w:val="Nidung"/>
              <w:ind w:left="1440"/>
              <w:rPr>
                <w:sz w:val="36"/>
                <w:szCs w:val="28"/>
              </w:rPr>
            </w:pPr>
            <w:r w:rsidRPr="00AC701A">
              <w:rPr>
                <w:sz w:val="36"/>
                <w:szCs w:val="28"/>
              </w:rPr>
              <w:t xml:space="preserve">+ Cấu thành của bảng gồm nhiều Category(Thành phần điểm) khác nhau cấu thành. </w:t>
            </w:r>
          </w:p>
          <w:p w14:paraId="62E107B0" w14:textId="77777777" w:rsidR="003E4E2E" w:rsidRPr="00AC701A" w:rsidRDefault="003E4E2E" w:rsidP="003E4E2E">
            <w:pPr>
              <w:pStyle w:val="Nidung"/>
              <w:ind w:left="1440"/>
              <w:rPr>
                <w:sz w:val="36"/>
                <w:szCs w:val="28"/>
              </w:rPr>
            </w:pPr>
            <w:r w:rsidRPr="00AC701A">
              <w:rPr>
                <w:sz w:val="36"/>
                <w:szCs w:val="28"/>
              </w:rPr>
              <w:lastRenderedPageBreak/>
              <w:t xml:space="preserve">+ Đa phần Weight sẽ phân bố trong khoảng dưới 50%(tùy theo từng môn). </w:t>
            </w:r>
          </w:p>
          <w:p w14:paraId="6DF0E84A" w14:textId="767C555F" w:rsidR="003E4E2E" w:rsidRPr="00AC701A" w:rsidRDefault="003E4E2E" w:rsidP="003E4E2E">
            <w:pPr>
              <w:pStyle w:val="Nidung"/>
              <w:ind w:left="1440"/>
              <w:rPr>
                <w:sz w:val="36"/>
                <w:szCs w:val="28"/>
              </w:rPr>
            </w:pPr>
            <w:r w:rsidRPr="00AC701A">
              <w:rPr>
                <w:sz w:val="36"/>
                <w:szCs w:val="28"/>
              </w:rPr>
              <w:t>+ Các điểm thành phần đều có yêu cầu trên 0, riêng điểm Final Exam phải đạt mốc trên 4.</w:t>
            </w:r>
          </w:p>
          <w:p w14:paraId="1AE40FA1" w14:textId="77777777" w:rsidR="00B213BE" w:rsidRPr="00AC701A" w:rsidRDefault="00B213BE" w:rsidP="003E4E2E">
            <w:pPr>
              <w:pStyle w:val="Nidung"/>
              <w:ind w:left="1440"/>
              <w:rPr>
                <w:sz w:val="36"/>
                <w:szCs w:val="28"/>
              </w:rPr>
            </w:pPr>
          </w:p>
          <w:p w14:paraId="4E0C5AAA" w14:textId="77777777" w:rsidR="003E4E2E" w:rsidRPr="00AC701A" w:rsidRDefault="003E4E2E" w:rsidP="003E4E2E">
            <w:pPr>
              <w:pStyle w:val="Nidung"/>
              <w:numPr>
                <w:ilvl w:val="0"/>
                <w:numId w:val="28"/>
              </w:numPr>
              <w:rPr>
                <w:sz w:val="36"/>
                <w:szCs w:val="28"/>
              </w:rPr>
            </w:pPr>
            <w:r w:rsidRPr="00AC701A">
              <w:rPr>
                <w:sz w:val="36"/>
                <w:szCs w:val="28"/>
              </w:rPr>
              <w:t>Kết luận: Category nắm vai trò quan trọng quyết định đến bảng đánh giá điểm.</w:t>
            </w:r>
          </w:p>
          <w:p w14:paraId="249F5F01" w14:textId="3DDD9705" w:rsidR="003E4E2E" w:rsidRPr="00AC701A" w:rsidRDefault="003E4E2E" w:rsidP="003E4E2E">
            <w:pPr>
              <w:pStyle w:val="Nidung"/>
              <w:ind w:left="444"/>
              <w:jc w:val="center"/>
              <w:rPr>
                <w:sz w:val="36"/>
                <w:szCs w:val="28"/>
              </w:rPr>
            </w:pPr>
          </w:p>
        </w:tc>
      </w:tr>
      <w:tr w:rsidR="003E4E2E" w:rsidRPr="00AC701A" w14:paraId="447FE090" w14:textId="77777777" w:rsidTr="008132A0">
        <w:trPr>
          <w:trHeight w:val="5931"/>
        </w:trPr>
        <w:tc>
          <w:tcPr>
            <w:tcW w:w="10594" w:type="dxa"/>
          </w:tcPr>
          <w:p w14:paraId="417F3E90" w14:textId="77777777" w:rsidR="003E4E2E" w:rsidRPr="00AC701A" w:rsidRDefault="003E4E2E" w:rsidP="003E4E2E">
            <w:pPr>
              <w:pStyle w:val="Tiuphu"/>
              <w:framePr w:hSpace="0" w:wrap="auto" w:vAnchor="margin" w:hAnchor="text" w:yAlign="inline"/>
              <w:numPr>
                <w:ilvl w:val="1"/>
                <w:numId w:val="14"/>
              </w:numPr>
              <w:rPr>
                <w:sz w:val="40"/>
                <w:szCs w:val="28"/>
              </w:rPr>
            </w:pPr>
            <w:r w:rsidRPr="00AC701A">
              <w:rPr>
                <w:sz w:val="40"/>
                <w:szCs w:val="28"/>
              </w:rPr>
              <w:lastRenderedPageBreak/>
              <w:t>Bảng kết quả môn học.</w:t>
            </w:r>
          </w:p>
          <w:p w14:paraId="498FEC0F" w14:textId="77777777" w:rsidR="003E4E2E" w:rsidRPr="00AC701A" w:rsidRDefault="003E4E2E" w:rsidP="003E4E2E">
            <w:pPr>
              <w:pStyle w:val="u1"/>
              <w:ind w:left="1440"/>
              <w:jc w:val="both"/>
              <w:rPr>
                <w:sz w:val="48"/>
                <w:szCs w:val="28"/>
              </w:rPr>
            </w:pPr>
            <w:r w:rsidRPr="00AC701A">
              <w:rPr>
                <w:rFonts w:ascii="Times" w:hAnsi="Times" w:cs="Times"/>
                <w:noProof/>
                <w:sz w:val="72"/>
                <w:szCs w:val="40"/>
              </w:rPr>
              <w:drawing>
                <wp:inline distT="0" distB="0" distL="0" distR="0" wp14:anchorId="00F5D643" wp14:editId="72297837">
                  <wp:extent cx="5812971" cy="2395855"/>
                  <wp:effectExtent l="0" t="0" r="0" b="444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7153"/>
                          <a:stretch/>
                        </pic:blipFill>
                        <pic:spPr bwMode="auto">
                          <a:xfrm>
                            <a:off x="0" y="0"/>
                            <a:ext cx="5827238" cy="2401735"/>
                          </a:xfrm>
                          <a:prstGeom prst="rect">
                            <a:avLst/>
                          </a:prstGeom>
                          <a:noFill/>
                          <a:ln>
                            <a:noFill/>
                          </a:ln>
                          <a:extLst>
                            <a:ext uri="{53640926-AAD7-44D8-BBD7-CCE9431645EC}">
                              <a14:shadowObscured xmlns:a14="http://schemas.microsoft.com/office/drawing/2010/main"/>
                            </a:ext>
                          </a:extLst>
                        </pic:spPr>
                      </pic:pic>
                    </a:graphicData>
                  </a:graphic>
                </wp:inline>
              </w:drawing>
            </w:r>
          </w:p>
          <w:p w14:paraId="315FDBCF" w14:textId="71769E7D" w:rsidR="003E4E2E" w:rsidRPr="00AC701A" w:rsidRDefault="003E4E2E" w:rsidP="003E4E2E">
            <w:pPr>
              <w:pStyle w:val="Nidung"/>
              <w:numPr>
                <w:ilvl w:val="0"/>
                <w:numId w:val="27"/>
              </w:numPr>
              <w:rPr>
                <w:sz w:val="36"/>
                <w:szCs w:val="28"/>
              </w:rPr>
            </w:pPr>
            <w:r w:rsidRPr="00AC701A">
              <w:rPr>
                <w:sz w:val="36"/>
                <w:szCs w:val="28"/>
              </w:rPr>
              <w:t>Đánh giá sơ bộ: Bảng điểm gồm chi tiết điểm của môn trong từng kì và tình trạng môn học.</w:t>
            </w:r>
          </w:p>
          <w:p w14:paraId="6EAB0450" w14:textId="77777777" w:rsidR="00B213BE" w:rsidRPr="00AC701A" w:rsidRDefault="00B213BE" w:rsidP="00B213BE">
            <w:pPr>
              <w:pStyle w:val="Nidung"/>
              <w:ind w:left="1440"/>
              <w:rPr>
                <w:sz w:val="36"/>
                <w:szCs w:val="28"/>
              </w:rPr>
            </w:pPr>
          </w:p>
          <w:p w14:paraId="45805E4E" w14:textId="77777777" w:rsidR="003E4E2E" w:rsidRPr="00AC701A" w:rsidRDefault="003E4E2E" w:rsidP="003E4E2E">
            <w:pPr>
              <w:pStyle w:val="Nidung"/>
              <w:numPr>
                <w:ilvl w:val="0"/>
                <w:numId w:val="27"/>
              </w:numPr>
              <w:rPr>
                <w:sz w:val="36"/>
                <w:szCs w:val="28"/>
              </w:rPr>
            </w:pPr>
            <w:r w:rsidRPr="00AC701A">
              <w:rPr>
                <w:sz w:val="36"/>
                <w:szCs w:val="28"/>
              </w:rPr>
              <w:t>Phân tích thành phần bảng:</w:t>
            </w:r>
          </w:p>
          <w:p w14:paraId="68AEA276" w14:textId="77777777" w:rsidR="003E4E2E" w:rsidRPr="00AC701A" w:rsidRDefault="003E4E2E" w:rsidP="003E4E2E">
            <w:pPr>
              <w:pStyle w:val="Nidung"/>
              <w:ind w:left="1440"/>
              <w:rPr>
                <w:sz w:val="36"/>
                <w:szCs w:val="28"/>
              </w:rPr>
            </w:pPr>
            <w:r w:rsidRPr="00AC701A">
              <w:rPr>
                <w:sz w:val="36"/>
                <w:szCs w:val="28"/>
              </w:rPr>
              <w:t>+ Subject code: Mã môn học</w:t>
            </w:r>
          </w:p>
          <w:p w14:paraId="0E9B77B1" w14:textId="77777777" w:rsidR="003E4E2E" w:rsidRPr="00AC701A" w:rsidRDefault="003E4E2E" w:rsidP="003E4E2E">
            <w:pPr>
              <w:pStyle w:val="Nidung"/>
              <w:ind w:left="1440"/>
              <w:rPr>
                <w:sz w:val="36"/>
                <w:szCs w:val="28"/>
              </w:rPr>
            </w:pPr>
            <w:r w:rsidRPr="00AC701A">
              <w:rPr>
                <w:sz w:val="36"/>
                <w:szCs w:val="28"/>
              </w:rPr>
              <w:t>+ Subject name: Tên môn học</w:t>
            </w:r>
          </w:p>
          <w:p w14:paraId="7D4B6736" w14:textId="77777777" w:rsidR="003E4E2E" w:rsidRPr="00AC701A" w:rsidRDefault="003E4E2E" w:rsidP="003E4E2E">
            <w:pPr>
              <w:pStyle w:val="Nidung"/>
              <w:ind w:left="1440"/>
              <w:rPr>
                <w:sz w:val="36"/>
                <w:szCs w:val="28"/>
              </w:rPr>
            </w:pPr>
            <w:r w:rsidRPr="00AC701A">
              <w:rPr>
                <w:sz w:val="36"/>
                <w:szCs w:val="28"/>
              </w:rPr>
              <w:t>+ Semester: Kì học</w:t>
            </w:r>
          </w:p>
          <w:p w14:paraId="50C37F5F" w14:textId="77777777" w:rsidR="003E4E2E" w:rsidRPr="00AC701A" w:rsidRDefault="003E4E2E" w:rsidP="003E4E2E">
            <w:pPr>
              <w:pStyle w:val="Nidung"/>
              <w:ind w:left="1440"/>
              <w:rPr>
                <w:sz w:val="36"/>
                <w:szCs w:val="28"/>
              </w:rPr>
            </w:pPr>
            <w:r w:rsidRPr="00AC701A">
              <w:rPr>
                <w:sz w:val="36"/>
                <w:szCs w:val="28"/>
              </w:rPr>
              <w:lastRenderedPageBreak/>
              <w:t>+ Group: Nhóm học tham gia</w:t>
            </w:r>
          </w:p>
          <w:p w14:paraId="76FA49FB" w14:textId="77777777" w:rsidR="003E4E2E" w:rsidRPr="00AC701A" w:rsidRDefault="003E4E2E" w:rsidP="003E4E2E">
            <w:pPr>
              <w:pStyle w:val="Nidung"/>
              <w:ind w:left="1440"/>
              <w:rPr>
                <w:sz w:val="36"/>
                <w:szCs w:val="28"/>
              </w:rPr>
            </w:pPr>
            <w:r w:rsidRPr="00AC701A">
              <w:rPr>
                <w:sz w:val="36"/>
                <w:szCs w:val="28"/>
              </w:rPr>
              <w:t>+ StartDate: Thời gian bắt đầu môn học</w:t>
            </w:r>
          </w:p>
          <w:p w14:paraId="7AF526A7" w14:textId="77777777" w:rsidR="003E4E2E" w:rsidRPr="00AC701A" w:rsidRDefault="003E4E2E" w:rsidP="003E4E2E">
            <w:pPr>
              <w:pStyle w:val="Nidung"/>
              <w:ind w:left="1440"/>
              <w:rPr>
                <w:sz w:val="36"/>
                <w:szCs w:val="28"/>
              </w:rPr>
            </w:pPr>
            <w:r w:rsidRPr="00AC701A">
              <w:rPr>
                <w:sz w:val="36"/>
                <w:szCs w:val="28"/>
              </w:rPr>
              <w:t>+ EndDate: Thời gian kết thúc môn học</w:t>
            </w:r>
            <w:r w:rsidRPr="00AC701A">
              <w:rPr>
                <w:sz w:val="36"/>
                <w:szCs w:val="28"/>
              </w:rPr>
              <w:br/>
              <w:t>+ Avarage Mark: Điểm trung bình môn học</w:t>
            </w:r>
          </w:p>
          <w:p w14:paraId="29D8DA44" w14:textId="31D16846" w:rsidR="003E4E2E" w:rsidRPr="00AC701A" w:rsidRDefault="003E4E2E" w:rsidP="003E4E2E">
            <w:pPr>
              <w:pStyle w:val="Nidung"/>
              <w:ind w:left="1440"/>
              <w:rPr>
                <w:sz w:val="36"/>
                <w:szCs w:val="28"/>
              </w:rPr>
            </w:pPr>
            <w:r w:rsidRPr="00AC701A">
              <w:rPr>
                <w:sz w:val="36"/>
                <w:szCs w:val="28"/>
              </w:rPr>
              <w:t>+ Status: Tình trạng môn học</w:t>
            </w:r>
          </w:p>
          <w:p w14:paraId="499A1EF8" w14:textId="77777777" w:rsidR="00B213BE" w:rsidRPr="00AC701A" w:rsidRDefault="00B213BE" w:rsidP="003E4E2E">
            <w:pPr>
              <w:pStyle w:val="Nidung"/>
              <w:ind w:left="1440"/>
              <w:rPr>
                <w:sz w:val="36"/>
                <w:szCs w:val="28"/>
              </w:rPr>
            </w:pPr>
          </w:p>
          <w:p w14:paraId="7F3A3772" w14:textId="77777777" w:rsidR="003E4E2E" w:rsidRPr="00AC701A" w:rsidRDefault="003E4E2E" w:rsidP="003E4E2E">
            <w:pPr>
              <w:pStyle w:val="Nidung"/>
              <w:numPr>
                <w:ilvl w:val="0"/>
                <w:numId w:val="27"/>
              </w:numPr>
              <w:rPr>
                <w:sz w:val="36"/>
                <w:szCs w:val="28"/>
              </w:rPr>
            </w:pPr>
            <w:r w:rsidRPr="00AC701A">
              <w:rPr>
                <w:sz w:val="36"/>
                <w:szCs w:val="28"/>
              </w:rPr>
              <w:t>Phân tích sơ bộ:</w:t>
            </w:r>
          </w:p>
          <w:p w14:paraId="776DFAF6" w14:textId="77777777" w:rsidR="003E4E2E" w:rsidRPr="00AC701A" w:rsidRDefault="003E4E2E" w:rsidP="003E4E2E">
            <w:pPr>
              <w:pStyle w:val="Nidung"/>
              <w:ind w:left="1440"/>
              <w:rPr>
                <w:sz w:val="36"/>
                <w:szCs w:val="28"/>
              </w:rPr>
            </w:pPr>
            <w:r w:rsidRPr="00AC701A">
              <w:rPr>
                <w:sz w:val="36"/>
                <w:szCs w:val="28"/>
              </w:rPr>
              <w:t>+ Có nhiều môn học sẽ tham gia vào một kì, thời gian môn học tương đương với một kì.</w:t>
            </w:r>
          </w:p>
          <w:p w14:paraId="51419498" w14:textId="77777777" w:rsidR="003E4E2E" w:rsidRPr="00AC701A" w:rsidRDefault="003E4E2E" w:rsidP="003E4E2E">
            <w:pPr>
              <w:pStyle w:val="Nidung"/>
              <w:ind w:left="1440"/>
              <w:rPr>
                <w:sz w:val="36"/>
                <w:szCs w:val="28"/>
              </w:rPr>
            </w:pPr>
            <w:r w:rsidRPr="00AC701A">
              <w:rPr>
                <w:sz w:val="36"/>
                <w:szCs w:val="28"/>
              </w:rPr>
              <w:t>+ Một Group có thể tham gia vào nhiều môn học trong cùng 1 kì, hoặc tham gia nhiều kì, nhiều môn học.</w:t>
            </w:r>
          </w:p>
          <w:p w14:paraId="5BEE7457" w14:textId="38A2EC42" w:rsidR="003E4E2E" w:rsidRPr="00AC701A" w:rsidRDefault="003E4E2E" w:rsidP="003E4E2E">
            <w:pPr>
              <w:pStyle w:val="Nidung"/>
              <w:ind w:left="1440"/>
              <w:rPr>
                <w:sz w:val="36"/>
                <w:szCs w:val="28"/>
              </w:rPr>
            </w:pPr>
            <w:r w:rsidRPr="00AC701A">
              <w:rPr>
                <w:sz w:val="36"/>
                <w:szCs w:val="28"/>
              </w:rPr>
              <w:t>+ Status phụ thuộc vào Avarage Mark.</w:t>
            </w:r>
          </w:p>
          <w:p w14:paraId="5D4E637C" w14:textId="77777777" w:rsidR="00B213BE" w:rsidRPr="00AC701A" w:rsidRDefault="00B213BE" w:rsidP="003E4E2E">
            <w:pPr>
              <w:pStyle w:val="Nidung"/>
              <w:ind w:left="1440"/>
              <w:rPr>
                <w:sz w:val="36"/>
                <w:szCs w:val="28"/>
              </w:rPr>
            </w:pPr>
          </w:p>
          <w:p w14:paraId="65F227BD" w14:textId="77777777" w:rsidR="003E4E2E" w:rsidRPr="00AC701A" w:rsidRDefault="003E4E2E" w:rsidP="003E4E2E">
            <w:pPr>
              <w:pStyle w:val="Nidung"/>
              <w:numPr>
                <w:ilvl w:val="0"/>
                <w:numId w:val="28"/>
              </w:numPr>
              <w:rPr>
                <w:sz w:val="36"/>
                <w:szCs w:val="28"/>
              </w:rPr>
            </w:pPr>
            <w:r w:rsidRPr="00AC701A">
              <w:rPr>
                <w:sz w:val="36"/>
                <w:szCs w:val="28"/>
              </w:rPr>
              <w:t>Kết luận: Sơ bộ có nhiều hơn 2 thực thể được xác định. Điều này gây ra sự rối loạn dữ liệu nếu như chúng cùng chung 1 bảng -&gt; cần sử dụng các chuẩn NF để tách ra giúp dễ dàng khai thác.</w:t>
            </w:r>
          </w:p>
          <w:p w14:paraId="15EB5A59" w14:textId="0C67A254" w:rsidR="003E4E2E" w:rsidRPr="00AC701A" w:rsidRDefault="003E4E2E" w:rsidP="003E4E2E">
            <w:pPr>
              <w:pStyle w:val="Nidung"/>
              <w:rPr>
                <w:sz w:val="36"/>
                <w:szCs w:val="28"/>
              </w:rPr>
            </w:pPr>
          </w:p>
          <w:p w14:paraId="7ECB3153" w14:textId="543041ED" w:rsidR="00783E87" w:rsidRPr="00AC701A" w:rsidRDefault="00783E87" w:rsidP="003E4E2E">
            <w:pPr>
              <w:pStyle w:val="Nidung"/>
              <w:rPr>
                <w:sz w:val="36"/>
                <w:szCs w:val="28"/>
              </w:rPr>
            </w:pPr>
          </w:p>
          <w:p w14:paraId="5A5DF5D7" w14:textId="61AD23A7" w:rsidR="00783E87" w:rsidRPr="00AC701A" w:rsidRDefault="00783E87" w:rsidP="003E4E2E">
            <w:pPr>
              <w:pStyle w:val="Nidung"/>
              <w:rPr>
                <w:sz w:val="36"/>
                <w:szCs w:val="28"/>
              </w:rPr>
            </w:pPr>
          </w:p>
          <w:p w14:paraId="4A3DA2BF" w14:textId="39995480" w:rsidR="00783E87" w:rsidRPr="00AC701A" w:rsidRDefault="00783E87" w:rsidP="003E4E2E">
            <w:pPr>
              <w:pStyle w:val="Nidung"/>
              <w:rPr>
                <w:sz w:val="36"/>
                <w:szCs w:val="28"/>
              </w:rPr>
            </w:pPr>
          </w:p>
          <w:p w14:paraId="2BAB74C6" w14:textId="77777777" w:rsidR="00783E87" w:rsidRPr="00AC701A" w:rsidRDefault="00783E87" w:rsidP="00783E87">
            <w:pPr>
              <w:pStyle w:val="Tiuphu"/>
              <w:framePr w:hSpace="0" w:wrap="auto" w:vAnchor="margin" w:hAnchor="text" w:yAlign="inline"/>
              <w:numPr>
                <w:ilvl w:val="1"/>
                <w:numId w:val="14"/>
              </w:numPr>
              <w:rPr>
                <w:sz w:val="40"/>
                <w:szCs w:val="28"/>
              </w:rPr>
            </w:pPr>
            <w:r w:rsidRPr="00AC701A">
              <w:rPr>
                <w:sz w:val="40"/>
                <w:szCs w:val="28"/>
              </w:rPr>
              <w:t>Bảng điểm từng môn</w:t>
            </w:r>
          </w:p>
          <w:p w14:paraId="6BABA160" w14:textId="297CB1B0" w:rsidR="00783E87" w:rsidRPr="00AC701A" w:rsidRDefault="00783E87" w:rsidP="00783E87">
            <w:pPr>
              <w:pStyle w:val="Tiuphu"/>
              <w:framePr w:hSpace="0" w:wrap="auto" w:vAnchor="margin" w:hAnchor="text" w:yAlign="inline"/>
              <w:ind w:left="1440"/>
              <w:rPr>
                <w:sz w:val="40"/>
                <w:szCs w:val="28"/>
              </w:rPr>
            </w:pPr>
            <w:r w:rsidRPr="00AC701A">
              <w:rPr>
                <w:rFonts w:ascii="Times" w:hAnsi="Times" w:cs="Times"/>
                <w:noProof/>
                <w:sz w:val="40"/>
                <w:szCs w:val="28"/>
              </w:rPr>
              <w:drawing>
                <wp:inline distT="0" distB="0" distL="0" distR="0" wp14:anchorId="2FB975C5" wp14:editId="78E7CF52">
                  <wp:extent cx="2815227" cy="2039965"/>
                  <wp:effectExtent l="0" t="0" r="4445"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325ACAB9" w14:textId="6F430397" w:rsidR="00783E87" w:rsidRPr="00AC701A" w:rsidRDefault="00783E87" w:rsidP="00783E87">
            <w:pPr>
              <w:pStyle w:val="Nidung"/>
              <w:numPr>
                <w:ilvl w:val="0"/>
                <w:numId w:val="27"/>
              </w:numPr>
              <w:rPr>
                <w:sz w:val="36"/>
                <w:szCs w:val="28"/>
              </w:rPr>
            </w:pPr>
            <w:r w:rsidRPr="00AC701A">
              <w:rPr>
                <w:sz w:val="36"/>
                <w:szCs w:val="28"/>
              </w:rPr>
              <w:lastRenderedPageBreak/>
              <w:t>Đánh giá sơ bộ: Bảng thể hiện mối quan hệ giữa các điểm thành phần với điểm trung bình và tình trạng của môn học</w:t>
            </w:r>
          </w:p>
          <w:p w14:paraId="78EDA4DF" w14:textId="77777777" w:rsidR="00B213BE" w:rsidRPr="00AC701A" w:rsidRDefault="00B213BE" w:rsidP="00B213BE">
            <w:pPr>
              <w:pStyle w:val="Nidung"/>
              <w:ind w:left="1440"/>
              <w:rPr>
                <w:sz w:val="36"/>
                <w:szCs w:val="28"/>
              </w:rPr>
            </w:pPr>
          </w:p>
          <w:p w14:paraId="601FF5F2" w14:textId="77777777" w:rsidR="00783E87" w:rsidRPr="00AC701A" w:rsidRDefault="00783E87" w:rsidP="00783E87">
            <w:pPr>
              <w:pStyle w:val="Nidung"/>
              <w:numPr>
                <w:ilvl w:val="0"/>
                <w:numId w:val="27"/>
              </w:numPr>
              <w:rPr>
                <w:sz w:val="36"/>
                <w:szCs w:val="28"/>
              </w:rPr>
            </w:pPr>
            <w:r w:rsidRPr="00AC701A">
              <w:rPr>
                <w:sz w:val="36"/>
                <w:szCs w:val="28"/>
              </w:rPr>
              <w:t>Phân tích thành phần bảng:</w:t>
            </w:r>
          </w:p>
          <w:p w14:paraId="452B1D7B" w14:textId="77777777" w:rsidR="00783E87" w:rsidRPr="00AC701A" w:rsidRDefault="00783E87" w:rsidP="00783E87">
            <w:pPr>
              <w:pStyle w:val="Nidung"/>
              <w:ind w:left="1440"/>
              <w:rPr>
                <w:sz w:val="36"/>
                <w:szCs w:val="28"/>
              </w:rPr>
            </w:pPr>
            <w:r w:rsidRPr="00AC701A">
              <w:rPr>
                <w:sz w:val="36"/>
                <w:szCs w:val="28"/>
              </w:rPr>
              <w:t>+ Grade Category: Các điểm thành phần</w:t>
            </w:r>
          </w:p>
          <w:p w14:paraId="2216C5FC" w14:textId="77777777" w:rsidR="00783E87" w:rsidRPr="00AC701A" w:rsidRDefault="00783E87" w:rsidP="00783E87">
            <w:pPr>
              <w:pStyle w:val="Nidung"/>
              <w:ind w:left="1440"/>
              <w:rPr>
                <w:sz w:val="36"/>
                <w:szCs w:val="28"/>
              </w:rPr>
            </w:pPr>
            <w:r w:rsidRPr="00AC701A">
              <w:rPr>
                <w:sz w:val="36"/>
                <w:szCs w:val="28"/>
              </w:rPr>
              <w:t>+ Grade Item: Hạng mục</w:t>
            </w:r>
          </w:p>
          <w:p w14:paraId="5EB62744" w14:textId="77777777" w:rsidR="00783E87" w:rsidRPr="00AC701A" w:rsidRDefault="00783E87" w:rsidP="00783E87">
            <w:pPr>
              <w:pStyle w:val="Nidung"/>
              <w:ind w:left="1440"/>
              <w:rPr>
                <w:sz w:val="36"/>
                <w:szCs w:val="28"/>
              </w:rPr>
            </w:pPr>
            <w:r w:rsidRPr="00AC701A">
              <w:rPr>
                <w:sz w:val="36"/>
                <w:szCs w:val="28"/>
              </w:rPr>
              <w:t>+ Weight: Trọng số</w:t>
            </w:r>
          </w:p>
          <w:p w14:paraId="0D0D49ED" w14:textId="77777777" w:rsidR="00783E87" w:rsidRPr="00AC701A" w:rsidRDefault="00783E87" w:rsidP="00783E87">
            <w:pPr>
              <w:pStyle w:val="Nidung"/>
              <w:ind w:left="1440"/>
              <w:rPr>
                <w:sz w:val="36"/>
                <w:szCs w:val="28"/>
              </w:rPr>
            </w:pPr>
            <w:r w:rsidRPr="00AC701A">
              <w:rPr>
                <w:sz w:val="36"/>
                <w:szCs w:val="28"/>
              </w:rPr>
              <w:t>+ Value: Điểm thành phần</w:t>
            </w:r>
          </w:p>
          <w:p w14:paraId="51D9C3FE" w14:textId="77777777" w:rsidR="00783E87" w:rsidRPr="00AC701A" w:rsidRDefault="00783E87" w:rsidP="00783E87">
            <w:pPr>
              <w:pStyle w:val="Nidung"/>
              <w:ind w:left="1440"/>
              <w:rPr>
                <w:sz w:val="36"/>
                <w:szCs w:val="28"/>
              </w:rPr>
            </w:pPr>
            <w:r w:rsidRPr="00AC701A">
              <w:rPr>
                <w:sz w:val="36"/>
                <w:szCs w:val="28"/>
              </w:rPr>
              <w:t>+ Comment: Bình luận/ Lưu ý</w:t>
            </w:r>
          </w:p>
          <w:p w14:paraId="2A40B846" w14:textId="77777777" w:rsidR="00783E87" w:rsidRPr="00AC701A" w:rsidRDefault="00783E87" w:rsidP="00783E87">
            <w:pPr>
              <w:pStyle w:val="Nidung"/>
              <w:ind w:left="1440"/>
              <w:rPr>
                <w:sz w:val="36"/>
                <w:szCs w:val="28"/>
              </w:rPr>
            </w:pPr>
            <w:r w:rsidRPr="00AC701A">
              <w:rPr>
                <w:sz w:val="36"/>
                <w:szCs w:val="28"/>
              </w:rPr>
              <w:t>+ Average: Điểm trung bình</w:t>
            </w:r>
          </w:p>
          <w:p w14:paraId="0FEA1679" w14:textId="4FDB0A4E" w:rsidR="00783E87" w:rsidRPr="00AC701A" w:rsidRDefault="00783E87" w:rsidP="00783E87">
            <w:pPr>
              <w:pStyle w:val="Nidung"/>
              <w:ind w:left="1440"/>
              <w:rPr>
                <w:sz w:val="36"/>
                <w:szCs w:val="28"/>
              </w:rPr>
            </w:pPr>
            <w:r w:rsidRPr="00AC701A">
              <w:rPr>
                <w:sz w:val="36"/>
                <w:szCs w:val="28"/>
              </w:rPr>
              <w:t>+ Status: Trạng thái môn học</w:t>
            </w:r>
          </w:p>
          <w:p w14:paraId="21271F97" w14:textId="77777777" w:rsidR="00B213BE" w:rsidRPr="00AC701A" w:rsidRDefault="00B213BE" w:rsidP="00783E87">
            <w:pPr>
              <w:pStyle w:val="Nidung"/>
              <w:ind w:left="1440"/>
              <w:rPr>
                <w:sz w:val="36"/>
                <w:szCs w:val="28"/>
              </w:rPr>
            </w:pPr>
          </w:p>
          <w:p w14:paraId="226CC68C" w14:textId="77777777" w:rsidR="00783E87" w:rsidRPr="00AC701A" w:rsidRDefault="00783E87" w:rsidP="00783E87">
            <w:pPr>
              <w:pStyle w:val="Nidung"/>
              <w:numPr>
                <w:ilvl w:val="0"/>
                <w:numId w:val="27"/>
              </w:numPr>
              <w:rPr>
                <w:sz w:val="36"/>
                <w:szCs w:val="28"/>
              </w:rPr>
            </w:pPr>
            <w:r w:rsidRPr="00AC701A">
              <w:rPr>
                <w:sz w:val="36"/>
                <w:szCs w:val="28"/>
              </w:rPr>
              <w:t>Phân tích sơ bộ:</w:t>
            </w:r>
          </w:p>
          <w:p w14:paraId="4209B13E" w14:textId="77777777" w:rsidR="00783E87" w:rsidRPr="00AC701A" w:rsidRDefault="00783E87" w:rsidP="00783E87">
            <w:pPr>
              <w:pStyle w:val="Nidung"/>
              <w:ind w:left="1440"/>
              <w:rPr>
                <w:sz w:val="36"/>
                <w:szCs w:val="28"/>
              </w:rPr>
            </w:pPr>
            <w:r w:rsidRPr="00AC701A">
              <w:rPr>
                <w:sz w:val="36"/>
                <w:szCs w:val="28"/>
              </w:rPr>
              <w:t>+ Cách tính điểm trung bình dựa trên tổng của Value * Weight.</w:t>
            </w:r>
          </w:p>
          <w:p w14:paraId="08E15CD6" w14:textId="74F3A1BE" w:rsidR="00783E87" w:rsidRPr="00AC701A" w:rsidRDefault="00783E87" w:rsidP="00783E87">
            <w:pPr>
              <w:pStyle w:val="Nidung"/>
              <w:ind w:left="1440"/>
              <w:rPr>
                <w:sz w:val="36"/>
                <w:szCs w:val="28"/>
              </w:rPr>
            </w:pPr>
            <w:r w:rsidRPr="00AC701A">
              <w:rPr>
                <w:sz w:val="36"/>
                <w:szCs w:val="28"/>
              </w:rPr>
              <w:t>+ Status phụ thuộc vào Avarage</w:t>
            </w:r>
          </w:p>
          <w:p w14:paraId="4190F793" w14:textId="77777777" w:rsidR="00B213BE" w:rsidRPr="00AC701A" w:rsidRDefault="00B213BE" w:rsidP="00783E87">
            <w:pPr>
              <w:pStyle w:val="Nidung"/>
              <w:ind w:left="1440"/>
              <w:rPr>
                <w:sz w:val="36"/>
                <w:szCs w:val="28"/>
              </w:rPr>
            </w:pPr>
          </w:p>
          <w:p w14:paraId="4A4B878B" w14:textId="173C3F21" w:rsidR="00783E87" w:rsidRPr="00AC701A" w:rsidRDefault="00783E87" w:rsidP="00783E87">
            <w:pPr>
              <w:pStyle w:val="Nidung"/>
              <w:numPr>
                <w:ilvl w:val="0"/>
                <w:numId w:val="28"/>
              </w:numPr>
              <w:rPr>
                <w:sz w:val="36"/>
                <w:szCs w:val="28"/>
              </w:rPr>
            </w:pPr>
            <w:r w:rsidRPr="00AC701A">
              <w:rPr>
                <w:sz w:val="36"/>
                <w:szCs w:val="28"/>
              </w:rPr>
              <w:t>Kết luận: có sự tham gia của Category trong cả hai bảng Đánh giá điểm và Bảng điểm từng môn -&gt; thực thể Category có thể xác định là 1 trong các thực thể cần thiết sẽ có.</w:t>
            </w:r>
          </w:p>
          <w:p w14:paraId="5FCFDDE1" w14:textId="1A2DD436" w:rsidR="003E4E2E" w:rsidRPr="00AC701A" w:rsidRDefault="003E4E2E" w:rsidP="003E4E2E">
            <w:pPr>
              <w:pStyle w:val="Nidung"/>
              <w:rPr>
                <w:sz w:val="36"/>
                <w:szCs w:val="28"/>
              </w:rPr>
            </w:pPr>
          </w:p>
        </w:tc>
      </w:tr>
    </w:tbl>
    <w:tbl>
      <w:tblPr>
        <w:tblpPr w:leftFromText="180" w:rightFromText="180" w:vertAnchor="text" w:horzAnchor="margin" w:tblpY="16"/>
        <w:tblW w:w="10594" w:type="dxa"/>
        <w:tblCellMar>
          <w:left w:w="0" w:type="dxa"/>
          <w:right w:w="0" w:type="dxa"/>
        </w:tblCellMar>
        <w:tblLook w:val="0000" w:firstRow="0" w:lastRow="0" w:firstColumn="0" w:lastColumn="0" w:noHBand="0" w:noVBand="0"/>
      </w:tblPr>
      <w:tblGrid>
        <w:gridCol w:w="10594"/>
      </w:tblGrid>
      <w:tr w:rsidR="00732E9F" w:rsidRPr="00AC701A" w14:paraId="05CE507B" w14:textId="77777777" w:rsidTr="00732E9F">
        <w:trPr>
          <w:trHeight w:val="5931"/>
        </w:trPr>
        <w:tc>
          <w:tcPr>
            <w:tcW w:w="10594" w:type="dxa"/>
          </w:tcPr>
          <w:p w14:paraId="7D853395" w14:textId="6E6D397B" w:rsidR="00B213BE" w:rsidRPr="00AC701A" w:rsidRDefault="00CC71FB" w:rsidP="00B213BE">
            <w:pPr>
              <w:pStyle w:val="u1"/>
              <w:numPr>
                <w:ilvl w:val="0"/>
                <w:numId w:val="25"/>
              </w:numPr>
              <w:rPr>
                <w:sz w:val="72"/>
                <w:szCs w:val="40"/>
              </w:rPr>
            </w:pPr>
            <w:r w:rsidRPr="00AC701A">
              <w:rPr>
                <w:sz w:val="72"/>
                <w:szCs w:val="40"/>
              </w:rPr>
              <w:lastRenderedPageBreak/>
              <w:t>Giả thiết về những thực thể cần có.</w:t>
            </w:r>
          </w:p>
          <w:p w14:paraId="278D8D7E" w14:textId="02514789" w:rsidR="00CC71FB" w:rsidRPr="00AC701A" w:rsidRDefault="00CC67E8" w:rsidP="00CC67E8">
            <w:pPr>
              <w:pStyle w:val="Tiuphu"/>
              <w:framePr w:hSpace="0" w:wrap="auto" w:vAnchor="margin" w:hAnchor="text" w:yAlign="inline"/>
              <w:numPr>
                <w:ilvl w:val="0"/>
                <w:numId w:val="30"/>
              </w:numPr>
              <w:rPr>
                <w:sz w:val="40"/>
                <w:szCs w:val="28"/>
              </w:rPr>
            </w:pPr>
            <w:r w:rsidRPr="00AC701A">
              <w:rPr>
                <w:sz w:val="40"/>
                <w:szCs w:val="28"/>
              </w:rPr>
              <w:t>Giả thiết về các thực thể.</w:t>
            </w:r>
          </w:p>
          <w:p w14:paraId="033202A7" w14:textId="77777777" w:rsidR="00B213BE" w:rsidRPr="00AC701A" w:rsidRDefault="00B213BE" w:rsidP="00B213BE">
            <w:pPr>
              <w:pStyle w:val="Tiuphu"/>
              <w:framePr w:hSpace="0" w:wrap="auto" w:vAnchor="margin" w:hAnchor="text" w:yAlign="inline"/>
              <w:ind w:left="720"/>
              <w:rPr>
                <w:sz w:val="40"/>
                <w:szCs w:val="28"/>
              </w:rPr>
            </w:pPr>
          </w:p>
          <w:p w14:paraId="766C78CF" w14:textId="55E2A6F4" w:rsidR="00CC67E8" w:rsidRPr="00AC701A" w:rsidRDefault="00CC67E8" w:rsidP="00422311">
            <w:pPr>
              <w:pStyle w:val="Nidung"/>
              <w:numPr>
                <w:ilvl w:val="0"/>
                <w:numId w:val="27"/>
              </w:numPr>
              <w:rPr>
                <w:sz w:val="36"/>
                <w:szCs w:val="28"/>
              </w:rPr>
            </w:pPr>
            <w:r w:rsidRPr="00AC701A">
              <w:rPr>
                <w:b/>
                <w:bCs/>
                <w:sz w:val="36"/>
                <w:szCs w:val="28"/>
              </w:rPr>
              <w:t>Student</w:t>
            </w:r>
            <w:r w:rsidRPr="00AC701A">
              <w:rPr>
                <w:sz w:val="36"/>
                <w:szCs w:val="28"/>
              </w:rPr>
              <w:t>:</w:t>
            </w:r>
            <w:r w:rsidR="00D435E7" w:rsidRPr="00AC701A">
              <w:rPr>
                <w:sz w:val="36"/>
                <w:szCs w:val="28"/>
              </w:rPr>
              <w:t xml:space="preserve"> Đây là thực thể đầu tiên có thể xác định ngay khi nhìn vào tên đầu đề hệ thống. </w:t>
            </w:r>
            <w:r w:rsidR="00311D00" w:rsidRPr="00AC701A">
              <w:rPr>
                <w:sz w:val="36"/>
                <w:szCs w:val="28"/>
              </w:rPr>
              <w:t xml:space="preserve">Điều này có thể xác định thông qua các bảng đã được cung cấp. Các thành phần trong bảng đã đề cập trực tiếp hoặc gián tiếp tới </w:t>
            </w:r>
            <w:r w:rsidR="00311D00" w:rsidRPr="00AC701A">
              <w:rPr>
                <w:b/>
                <w:bCs/>
                <w:sz w:val="36"/>
                <w:szCs w:val="28"/>
              </w:rPr>
              <w:t>Student</w:t>
            </w:r>
            <w:r w:rsidR="00E042F9" w:rsidRPr="00AC701A">
              <w:rPr>
                <w:sz w:val="36"/>
                <w:szCs w:val="28"/>
              </w:rPr>
              <w:t>.</w:t>
            </w:r>
          </w:p>
          <w:p w14:paraId="732BB854" w14:textId="77777777" w:rsidR="00B213BE" w:rsidRPr="00AC701A" w:rsidRDefault="00B213BE" w:rsidP="00B213BE">
            <w:pPr>
              <w:pStyle w:val="Nidung"/>
              <w:ind w:left="1440"/>
              <w:rPr>
                <w:sz w:val="36"/>
                <w:szCs w:val="28"/>
              </w:rPr>
            </w:pPr>
          </w:p>
          <w:p w14:paraId="4A9C174D" w14:textId="6F4B589D" w:rsidR="00E042F9" w:rsidRPr="00AC701A" w:rsidRDefault="00E042F9" w:rsidP="00E042F9">
            <w:pPr>
              <w:pStyle w:val="Nidung"/>
              <w:numPr>
                <w:ilvl w:val="0"/>
                <w:numId w:val="27"/>
              </w:numPr>
              <w:rPr>
                <w:sz w:val="36"/>
                <w:szCs w:val="28"/>
              </w:rPr>
            </w:pPr>
            <w:r w:rsidRPr="00AC701A">
              <w:rPr>
                <w:b/>
                <w:bCs/>
                <w:sz w:val="36"/>
                <w:szCs w:val="28"/>
              </w:rPr>
              <w:t>Lecture</w:t>
            </w:r>
            <w:r w:rsidRPr="00AC701A">
              <w:rPr>
                <w:sz w:val="36"/>
                <w:szCs w:val="28"/>
              </w:rPr>
              <w:t>:</w:t>
            </w:r>
            <w:r w:rsidR="008C0D02" w:rsidRPr="00AC701A">
              <w:rPr>
                <w:sz w:val="36"/>
                <w:szCs w:val="28"/>
              </w:rPr>
              <w:t xml:space="preserve"> Tất cả các bảng điểm của học sinh, sinh viên đều dựa trên sự đánh giá của giáo viên. Hơn nữa, giáo viên phụ trách việc giảng dạy bộ môn</w:t>
            </w:r>
            <w:r w:rsidR="00660819" w:rsidRPr="00AC701A">
              <w:rPr>
                <w:sz w:val="36"/>
                <w:szCs w:val="28"/>
              </w:rPr>
              <w:t xml:space="preserve">. Bộ môn giáo viên giảng dạy sẽ tùy theo từng kì. Vì vậy, </w:t>
            </w:r>
            <w:r w:rsidR="00660819" w:rsidRPr="00AC701A">
              <w:rPr>
                <w:b/>
                <w:bCs/>
                <w:sz w:val="36"/>
                <w:szCs w:val="28"/>
              </w:rPr>
              <w:t>Lecture</w:t>
            </w:r>
            <w:r w:rsidR="00660819" w:rsidRPr="00AC701A">
              <w:rPr>
                <w:sz w:val="36"/>
                <w:szCs w:val="28"/>
              </w:rPr>
              <w:t xml:space="preserve"> chắc chắn xác định</w:t>
            </w:r>
            <w:r w:rsidR="0099462D" w:rsidRPr="00AC701A">
              <w:rPr>
                <w:sz w:val="36"/>
                <w:szCs w:val="28"/>
              </w:rPr>
              <w:t xml:space="preserve"> có.</w:t>
            </w:r>
          </w:p>
          <w:p w14:paraId="389360AB" w14:textId="77777777" w:rsidR="00B213BE" w:rsidRPr="00AC701A" w:rsidRDefault="00B213BE" w:rsidP="00B213BE">
            <w:pPr>
              <w:pStyle w:val="Nidung"/>
              <w:rPr>
                <w:sz w:val="36"/>
                <w:szCs w:val="28"/>
              </w:rPr>
            </w:pPr>
          </w:p>
          <w:p w14:paraId="7066F146" w14:textId="5A05CC26" w:rsidR="0099462D" w:rsidRPr="00AC701A" w:rsidRDefault="00AA7617" w:rsidP="00E042F9">
            <w:pPr>
              <w:pStyle w:val="Nidung"/>
              <w:numPr>
                <w:ilvl w:val="0"/>
                <w:numId w:val="27"/>
              </w:numPr>
              <w:rPr>
                <w:sz w:val="36"/>
                <w:szCs w:val="28"/>
              </w:rPr>
            </w:pPr>
            <w:r w:rsidRPr="00AC701A">
              <w:rPr>
                <w:b/>
                <w:bCs/>
                <w:sz w:val="36"/>
                <w:szCs w:val="28"/>
              </w:rPr>
              <w:t>Semester</w:t>
            </w:r>
            <w:r w:rsidRPr="00AC701A">
              <w:rPr>
                <w:sz w:val="36"/>
                <w:szCs w:val="28"/>
              </w:rPr>
              <w:t xml:space="preserve">: Các môn học đều có khả năng xuất hiện trong một hay nhiều kì học, mà </w:t>
            </w:r>
            <w:r w:rsidR="009842B7" w:rsidRPr="00AC701A">
              <w:rPr>
                <w:sz w:val="36"/>
                <w:szCs w:val="28"/>
              </w:rPr>
              <w:t xml:space="preserve">các môn học đều chỉ bắt đầu và kết thúc trong 1 kì, không có môn nào diễn ra quá 1 kì. </w:t>
            </w:r>
            <w:r w:rsidR="009842B7" w:rsidRPr="00AC701A">
              <w:rPr>
                <w:b/>
                <w:bCs/>
                <w:sz w:val="36"/>
                <w:szCs w:val="28"/>
              </w:rPr>
              <w:t>Semester</w:t>
            </w:r>
            <w:r w:rsidR="009842B7" w:rsidRPr="00AC701A">
              <w:rPr>
                <w:sz w:val="36"/>
                <w:szCs w:val="28"/>
              </w:rPr>
              <w:t xml:space="preserve"> sẽ là 1 trong những thực tể có thể xuất hiện.</w:t>
            </w:r>
            <w:r w:rsidR="0099462D" w:rsidRPr="00AC701A">
              <w:rPr>
                <w:sz w:val="36"/>
                <w:szCs w:val="28"/>
              </w:rPr>
              <w:t xml:space="preserve"> </w:t>
            </w:r>
          </w:p>
          <w:p w14:paraId="2B75C205" w14:textId="77777777" w:rsidR="00B213BE" w:rsidRPr="00AC701A" w:rsidRDefault="00B213BE" w:rsidP="00B213BE">
            <w:pPr>
              <w:pStyle w:val="Nidung"/>
              <w:rPr>
                <w:sz w:val="36"/>
                <w:szCs w:val="28"/>
              </w:rPr>
            </w:pPr>
          </w:p>
          <w:p w14:paraId="642753D3" w14:textId="77777777" w:rsidR="00D14915" w:rsidRPr="00AC701A" w:rsidRDefault="00FD62BD" w:rsidP="00E042F9">
            <w:pPr>
              <w:pStyle w:val="Nidung"/>
              <w:numPr>
                <w:ilvl w:val="0"/>
                <w:numId w:val="27"/>
              </w:numPr>
              <w:rPr>
                <w:sz w:val="36"/>
                <w:szCs w:val="28"/>
              </w:rPr>
            </w:pPr>
            <w:r w:rsidRPr="00AC701A">
              <w:rPr>
                <w:b/>
                <w:bCs/>
                <w:sz w:val="36"/>
                <w:szCs w:val="28"/>
              </w:rPr>
              <w:t>Group</w:t>
            </w:r>
            <w:r w:rsidRPr="00AC701A">
              <w:rPr>
                <w:sz w:val="36"/>
                <w:szCs w:val="28"/>
              </w:rPr>
              <w:t xml:space="preserve">: Trong 1 kì học, 1 </w:t>
            </w:r>
            <w:r w:rsidRPr="00AC701A">
              <w:rPr>
                <w:b/>
                <w:bCs/>
                <w:sz w:val="36"/>
                <w:szCs w:val="28"/>
              </w:rPr>
              <w:t>Group</w:t>
            </w:r>
            <w:r w:rsidRPr="00AC701A">
              <w:rPr>
                <w:sz w:val="36"/>
                <w:szCs w:val="28"/>
              </w:rPr>
              <w:t xml:space="preserve"> sẽ có nhiều học sinh, sinh viên tham gia. Tuy vậy, không phải học sinh, sinh viên nào cũng học 1 môn</w:t>
            </w:r>
            <w:r w:rsidR="009A51B9" w:rsidRPr="00AC701A">
              <w:rPr>
                <w:sz w:val="36"/>
                <w:szCs w:val="28"/>
              </w:rPr>
              <w:t xml:space="preserve">. Và 1 học sinh có thể tham gia nhiều Group khác nhau để học các môn khác nhau. </w:t>
            </w:r>
          </w:p>
          <w:p w14:paraId="3936C91E" w14:textId="4E1DB14A" w:rsidR="00B213BE" w:rsidRPr="00AC701A" w:rsidRDefault="00B213BE" w:rsidP="00B213BE">
            <w:pPr>
              <w:pStyle w:val="Nidung"/>
              <w:rPr>
                <w:sz w:val="36"/>
                <w:szCs w:val="28"/>
              </w:rPr>
            </w:pPr>
          </w:p>
        </w:tc>
      </w:tr>
      <w:tr w:rsidR="00732E9F" w:rsidRPr="00AC701A" w14:paraId="226478A0" w14:textId="77777777" w:rsidTr="00732E9F">
        <w:trPr>
          <w:trHeight w:val="5931"/>
        </w:trPr>
        <w:tc>
          <w:tcPr>
            <w:tcW w:w="10594" w:type="dxa"/>
          </w:tcPr>
          <w:p w14:paraId="08A65AA4" w14:textId="77777777" w:rsidR="00EC6A2B" w:rsidRPr="00AC701A" w:rsidRDefault="00663922" w:rsidP="00663922">
            <w:pPr>
              <w:pStyle w:val="Nidung"/>
              <w:numPr>
                <w:ilvl w:val="0"/>
                <w:numId w:val="27"/>
              </w:numPr>
              <w:rPr>
                <w:sz w:val="36"/>
                <w:szCs w:val="28"/>
              </w:rPr>
            </w:pPr>
            <w:r w:rsidRPr="00AC701A">
              <w:rPr>
                <w:b/>
                <w:bCs/>
                <w:sz w:val="36"/>
                <w:szCs w:val="28"/>
              </w:rPr>
              <w:lastRenderedPageBreak/>
              <w:t>Course(Subject)</w:t>
            </w:r>
            <w:r w:rsidRPr="00AC701A">
              <w:rPr>
                <w:sz w:val="36"/>
                <w:szCs w:val="28"/>
              </w:rPr>
              <w:t xml:space="preserve">: Yếu tố chính, quyết định tới từng sinh viên và giáo viên đánh giá. </w:t>
            </w:r>
            <w:r w:rsidR="00EC6A2B" w:rsidRPr="00AC701A">
              <w:rPr>
                <w:sz w:val="36"/>
                <w:szCs w:val="28"/>
              </w:rPr>
              <w:t xml:space="preserve">Một môn học có thể học bởi nhiều </w:t>
            </w:r>
            <w:r w:rsidR="00EC6A2B" w:rsidRPr="00AC701A">
              <w:rPr>
                <w:b/>
                <w:bCs/>
                <w:sz w:val="36"/>
                <w:szCs w:val="28"/>
              </w:rPr>
              <w:t>Group</w:t>
            </w:r>
            <w:r w:rsidR="00EC6A2B" w:rsidRPr="00AC701A">
              <w:rPr>
                <w:sz w:val="36"/>
                <w:szCs w:val="28"/>
              </w:rPr>
              <w:t xml:space="preserve"> và có thể xuất hiện trong nhiều kì.</w:t>
            </w:r>
          </w:p>
          <w:p w14:paraId="41990EAD" w14:textId="77777777" w:rsidR="00B213BE" w:rsidRPr="00AC701A" w:rsidRDefault="00B213BE" w:rsidP="00B213BE">
            <w:pPr>
              <w:pStyle w:val="Nidung"/>
              <w:ind w:left="1440"/>
              <w:rPr>
                <w:sz w:val="36"/>
                <w:szCs w:val="28"/>
              </w:rPr>
            </w:pPr>
          </w:p>
          <w:p w14:paraId="46C18BF5" w14:textId="77777777" w:rsidR="00A458A5" w:rsidRPr="00AC701A" w:rsidRDefault="00B213BE" w:rsidP="00B213BE">
            <w:pPr>
              <w:pStyle w:val="Nidung"/>
              <w:numPr>
                <w:ilvl w:val="0"/>
                <w:numId w:val="27"/>
              </w:numPr>
              <w:rPr>
                <w:sz w:val="36"/>
                <w:szCs w:val="28"/>
              </w:rPr>
            </w:pPr>
            <w:r w:rsidRPr="00AC701A">
              <w:rPr>
                <w:b/>
                <w:bCs/>
                <w:sz w:val="36"/>
                <w:szCs w:val="28"/>
              </w:rPr>
              <w:t>Category</w:t>
            </w:r>
            <w:r w:rsidRPr="00AC701A">
              <w:rPr>
                <w:sz w:val="36"/>
                <w:szCs w:val="28"/>
              </w:rPr>
              <w:t xml:space="preserve">: Như đã đề cập trong các kết luận khi phân tích các bảng. </w:t>
            </w:r>
            <w:r w:rsidR="00872D38" w:rsidRPr="00AC701A">
              <w:rPr>
                <w:sz w:val="36"/>
                <w:szCs w:val="28"/>
              </w:rPr>
              <w:t xml:space="preserve">Category là thực thể đánh giá cũng như quyết định tới điểm của học sinh, sinh viên và việc có hoàn thành hay không </w:t>
            </w:r>
            <w:r w:rsidR="00872D38" w:rsidRPr="00AC701A">
              <w:rPr>
                <w:b/>
                <w:bCs/>
                <w:sz w:val="36"/>
                <w:szCs w:val="28"/>
              </w:rPr>
              <w:t>Course</w:t>
            </w:r>
            <w:r w:rsidR="00872D38" w:rsidRPr="00AC701A">
              <w:rPr>
                <w:sz w:val="36"/>
                <w:szCs w:val="28"/>
              </w:rPr>
              <w:t>.</w:t>
            </w:r>
            <w:r w:rsidR="00663922" w:rsidRPr="00AC701A">
              <w:rPr>
                <w:sz w:val="36"/>
                <w:szCs w:val="28"/>
              </w:rPr>
              <w:t xml:space="preserve"> </w:t>
            </w:r>
          </w:p>
          <w:p w14:paraId="0A2312D8" w14:textId="77777777" w:rsidR="00872D38" w:rsidRPr="00AC701A" w:rsidRDefault="00872D38" w:rsidP="00872D38">
            <w:pPr>
              <w:pStyle w:val="oancuaDanhsach"/>
              <w:rPr>
                <w:sz w:val="36"/>
                <w:szCs w:val="28"/>
              </w:rPr>
            </w:pPr>
          </w:p>
          <w:p w14:paraId="50EC7DF8" w14:textId="77777777" w:rsidR="00872D38" w:rsidRPr="00AC701A" w:rsidRDefault="00872D38" w:rsidP="009864AB">
            <w:pPr>
              <w:pStyle w:val="Nidung"/>
              <w:rPr>
                <w:sz w:val="36"/>
                <w:szCs w:val="28"/>
              </w:rPr>
            </w:pPr>
          </w:p>
          <w:p w14:paraId="4DD33DD9" w14:textId="77777777" w:rsidR="008B4B22" w:rsidRPr="00AC701A" w:rsidRDefault="008B4B22" w:rsidP="009864AB">
            <w:pPr>
              <w:pStyle w:val="Nidung"/>
              <w:rPr>
                <w:sz w:val="36"/>
                <w:szCs w:val="28"/>
              </w:rPr>
            </w:pPr>
          </w:p>
          <w:p w14:paraId="4B11A548" w14:textId="77777777" w:rsidR="008B4B22" w:rsidRPr="00AC701A" w:rsidRDefault="008B4B22" w:rsidP="009864AB">
            <w:pPr>
              <w:pStyle w:val="Nidung"/>
              <w:rPr>
                <w:sz w:val="36"/>
                <w:szCs w:val="28"/>
              </w:rPr>
            </w:pPr>
          </w:p>
          <w:p w14:paraId="08A6A0CD" w14:textId="77777777" w:rsidR="008B4B22" w:rsidRPr="00AC701A" w:rsidRDefault="008B4B22" w:rsidP="009864AB">
            <w:pPr>
              <w:pStyle w:val="Nidung"/>
              <w:rPr>
                <w:sz w:val="36"/>
                <w:szCs w:val="28"/>
              </w:rPr>
            </w:pPr>
          </w:p>
          <w:p w14:paraId="1D451E80" w14:textId="77777777" w:rsidR="008B4B22" w:rsidRPr="00AC701A" w:rsidRDefault="008B4B22" w:rsidP="009864AB">
            <w:pPr>
              <w:pStyle w:val="Nidung"/>
              <w:rPr>
                <w:sz w:val="36"/>
                <w:szCs w:val="28"/>
              </w:rPr>
            </w:pPr>
          </w:p>
          <w:p w14:paraId="17A87BB3" w14:textId="77777777" w:rsidR="008B4B22" w:rsidRPr="00AC701A" w:rsidRDefault="008B4B22" w:rsidP="009864AB">
            <w:pPr>
              <w:pStyle w:val="Nidung"/>
              <w:rPr>
                <w:sz w:val="36"/>
                <w:szCs w:val="28"/>
              </w:rPr>
            </w:pPr>
          </w:p>
          <w:p w14:paraId="12C4D889" w14:textId="77777777" w:rsidR="008B4B22" w:rsidRPr="00AC701A" w:rsidRDefault="008B4B22" w:rsidP="009864AB">
            <w:pPr>
              <w:pStyle w:val="Nidung"/>
              <w:rPr>
                <w:sz w:val="36"/>
                <w:szCs w:val="28"/>
              </w:rPr>
            </w:pPr>
          </w:p>
          <w:p w14:paraId="1FF866A5" w14:textId="77777777" w:rsidR="008B4B22" w:rsidRPr="00AC701A" w:rsidRDefault="008B4B22" w:rsidP="009864AB">
            <w:pPr>
              <w:pStyle w:val="Nidung"/>
              <w:rPr>
                <w:sz w:val="36"/>
                <w:szCs w:val="28"/>
              </w:rPr>
            </w:pPr>
          </w:p>
          <w:p w14:paraId="1D228A94" w14:textId="77777777" w:rsidR="008B4B22" w:rsidRPr="00AC701A" w:rsidRDefault="008B4B22" w:rsidP="009864AB">
            <w:pPr>
              <w:pStyle w:val="Nidung"/>
              <w:rPr>
                <w:sz w:val="36"/>
                <w:szCs w:val="28"/>
              </w:rPr>
            </w:pPr>
          </w:p>
          <w:p w14:paraId="3B2283D8" w14:textId="2B71873F" w:rsidR="00D71F3A" w:rsidRPr="00AC701A" w:rsidRDefault="00D71F3A" w:rsidP="00D71F3A">
            <w:pPr>
              <w:pStyle w:val="Tiuphu"/>
              <w:framePr w:hSpace="0" w:wrap="auto" w:vAnchor="margin" w:hAnchor="text" w:yAlign="inline"/>
              <w:numPr>
                <w:ilvl w:val="0"/>
                <w:numId w:val="30"/>
              </w:numPr>
              <w:rPr>
                <w:sz w:val="40"/>
                <w:szCs w:val="28"/>
              </w:rPr>
            </w:pPr>
            <w:r w:rsidRPr="00AC701A">
              <w:rPr>
                <w:sz w:val="40"/>
                <w:szCs w:val="28"/>
              </w:rPr>
              <w:t>Giả định về mối quan hệ giữa các thực thể</w:t>
            </w:r>
            <w:r w:rsidR="00C04C0E" w:rsidRPr="00AC701A">
              <w:rPr>
                <w:sz w:val="40"/>
                <w:szCs w:val="28"/>
              </w:rPr>
              <w:t xml:space="preserve"> </w:t>
            </w:r>
          </w:p>
          <w:p w14:paraId="5AA4E175" w14:textId="64D64890" w:rsidR="008B4B22" w:rsidRPr="00AC701A" w:rsidRDefault="00F54985" w:rsidP="00D71F3A">
            <w:pPr>
              <w:pStyle w:val="Nidung"/>
              <w:numPr>
                <w:ilvl w:val="0"/>
                <w:numId w:val="27"/>
              </w:numPr>
              <w:rPr>
                <w:sz w:val="36"/>
                <w:szCs w:val="28"/>
              </w:rPr>
            </w:pPr>
            <w:r w:rsidRPr="00AC701A">
              <w:rPr>
                <w:sz w:val="36"/>
                <w:szCs w:val="28"/>
              </w:rPr>
              <w:t xml:space="preserve">Thực thể </w:t>
            </w:r>
            <w:r w:rsidR="00C04C0E" w:rsidRPr="00AC701A">
              <w:rPr>
                <w:b/>
                <w:bCs/>
                <w:sz w:val="36"/>
                <w:szCs w:val="28"/>
              </w:rPr>
              <w:t>Student</w:t>
            </w:r>
            <w:r w:rsidRPr="00AC701A">
              <w:rPr>
                <w:sz w:val="36"/>
                <w:szCs w:val="28"/>
              </w:rPr>
              <w:t xml:space="preserve"> gồm các attributes:</w:t>
            </w:r>
          </w:p>
          <w:p w14:paraId="6A0508FE" w14:textId="16148431" w:rsidR="00F54985" w:rsidRPr="00AC701A" w:rsidRDefault="00806A8D" w:rsidP="00F54985">
            <w:pPr>
              <w:pStyle w:val="Nidung"/>
              <w:rPr>
                <w:sz w:val="36"/>
                <w:szCs w:val="28"/>
              </w:rPr>
            </w:pPr>
            <w:r w:rsidRPr="00AC701A">
              <w:rPr>
                <w:sz w:val="36"/>
                <w:szCs w:val="28"/>
              </w:rPr>
              <w:t xml:space="preserve">      </w:t>
            </w:r>
            <w:r w:rsidR="00F54985" w:rsidRPr="00AC701A">
              <w:rPr>
                <w:sz w:val="36"/>
                <w:szCs w:val="28"/>
              </w:rPr>
              <w:t xml:space="preserve">      </w:t>
            </w:r>
            <w:r w:rsidR="004F6878" w:rsidRPr="00AC701A">
              <w:rPr>
                <w:sz w:val="36"/>
                <w:szCs w:val="28"/>
              </w:rPr>
              <w:t xml:space="preserve">     </w:t>
            </w:r>
            <w:r w:rsidR="00C04C0E" w:rsidRPr="00AC701A">
              <w:rPr>
                <w:sz w:val="36"/>
                <w:szCs w:val="28"/>
              </w:rPr>
              <w:t xml:space="preserve">+ </w:t>
            </w:r>
            <w:r w:rsidR="00F54985" w:rsidRPr="00AC701A">
              <w:rPr>
                <w:sz w:val="36"/>
                <w:szCs w:val="28"/>
              </w:rPr>
              <w:t xml:space="preserve"> StudentID</w:t>
            </w:r>
            <w:r w:rsidR="004F6878" w:rsidRPr="00AC701A">
              <w:rPr>
                <w:sz w:val="36"/>
                <w:szCs w:val="28"/>
              </w:rPr>
              <w:t>: Mã số sinh viên</w:t>
            </w:r>
          </w:p>
          <w:p w14:paraId="5E36F879" w14:textId="5FBBA4A4" w:rsidR="00F54985" w:rsidRPr="00AC701A" w:rsidRDefault="00F54985" w:rsidP="00F54985">
            <w:pPr>
              <w:pStyle w:val="Nidung"/>
              <w:rPr>
                <w:sz w:val="36"/>
                <w:szCs w:val="28"/>
              </w:rPr>
            </w:pPr>
            <w:r w:rsidRPr="00AC701A">
              <w:rPr>
                <w:sz w:val="36"/>
                <w:szCs w:val="28"/>
              </w:rPr>
              <w:t xml:space="preserve">            </w:t>
            </w:r>
            <w:r w:rsidR="004F6878" w:rsidRPr="00AC701A">
              <w:rPr>
                <w:sz w:val="36"/>
                <w:szCs w:val="28"/>
              </w:rPr>
              <w:t xml:space="preserve">     </w:t>
            </w:r>
            <w:r w:rsidRPr="00AC701A">
              <w:rPr>
                <w:sz w:val="36"/>
                <w:szCs w:val="28"/>
              </w:rPr>
              <w:t xml:space="preserve">+ </w:t>
            </w:r>
            <w:r w:rsidR="004F6878" w:rsidRPr="00AC701A">
              <w:rPr>
                <w:sz w:val="36"/>
                <w:szCs w:val="28"/>
              </w:rPr>
              <w:t xml:space="preserve"> </w:t>
            </w:r>
            <w:r w:rsidRPr="00AC701A">
              <w:rPr>
                <w:sz w:val="36"/>
                <w:szCs w:val="28"/>
              </w:rPr>
              <w:t>FirstName</w:t>
            </w:r>
            <w:r w:rsidR="004F6878" w:rsidRPr="00AC701A">
              <w:rPr>
                <w:sz w:val="36"/>
                <w:szCs w:val="28"/>
              </w:rPr>
              <w:t xml:space="preserve">: Họ </w:t>
            </w:r>
          </w:p>
          <w:p w14:paraId="7DE731FD" w14:textId="35EFDE43"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 xml:space="preserve">LastName: </w:t>
            </w:r>
            <w:r w:rsidRPr="00AC701A">
              <w:rPr>
                <w:sz w:val="36"/>
                <w:szCs w:val="28"/>
              </w:rPr>
              <w:t>Tên</w:t>
            </w:r>
          </w:p>
          <w:p w14:paraId="2975B6AA" w14:textId="379F7403"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Gender:</w:t>
            </w:r>
            <w:r w:rsidRPr="00AC701A">
              <w:rPr>
                <w:sz w:val="36"/>
                <w:szCs w:val="28"/>
              </w:rPr>
              <w:t xml:space="preserve"> Giới tính</w:t>
            </w:r>
          </w:p>
          <w:p w14:paraId="23ED660F" w14:textId="640508AE"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DateOfBirth:</w:t>
            </w:r>
            <w:r w:rsidR="0061653B" w:rsidRPr="00AC701A">
              <w:rPr>
                <w:sz w:val="36"/>
                <w:szCs w:val="28"/>
              </w:rPr>
              <w:t xml:space="preserve"> Ngày tháng năm sinh</w:t>
            </w:r>
          </w:p>
          <w:p w14:paraId="6571202B" w14:textId="10989D20" w:rsidR="00F54985" w:rsidRPr="00AC701A" w:rsidRDefault="003C67C3" w:rsidP="00F54985">
            <w:pPr>
              <w:pStyle w:val="Nidung"/>
              <w:rPr>
                <w:sz w:val="36"/>
                <w:szCs w:val="28"/>
              </w:rPr>
            </w:pPr>
            <w:r w:rsidRPr="00AC701A">
              <w:rPr>
                <w:sz w:val="36"/>
                <w:szCs w:val="28"/>
              </w:rPr>
              <w:t xml:space="preserve">                 +  </w:t>
            </w:r>
            <w:r w:rsidR="00F54985" w:rsidRPr="00AC701A">
              <w:rPr>
                <w:sz w:val="36"/>
                <w:szCs w:val="28"/>
              </w:rPr>
              <w:t>Address:</w:t>
            </w:r>
            <w:r w:rsidR="0061653B" w:rsidRPr="00AC701A">
              <w:rPr>
                <w:sz w:val="36"/>
                <w:szCs w:val="28"/>
              </w:rPr>
              <w:t xml:space="preserve"> Địa chỉ</w:t>
            </w:r>
          </w:p>
          <w:p w14:paraId="3FEBFFD7" w14:textId="64C36951" w:rsidR="00F54985" w:rsidRPr="00AC701A" w:rsidRDefault="0061653B" w:rsidP="00F54985">
            <w:pPr>
              <w:pStyle w:val="Nidung"/>
              <w:rPr>
                <w:sz w:val="36"/>
                <w:szCs w:val="28"/>
              </w:rPr>
            </w:pPr>
            <w:r w:rsidRPr="00AC701A">
              <w:rPr>
                <w:sz w:val="36"/>
                <w:szCs w:val="28"/>
              </w:rPr>
              <w:t xml:space="preserve">                 +  </w:t>
            </w:r>
            <w:r w:rsidR="00F54985" w:rsidRPr="00AC701A">
              <w:rPr>
                <w:sz w:val="36"/>
                <w:szCs w:val="28"/>
              </w:rPr>
              <w:t xml:space="preserve">Mail: </w:t>
            </w:r>
            <w:r w:rsidRPr="00AC701A">
              <w:rPr>
                <w:sz w:val="36"/>
                <w:szCs w:val="28"/>
              </w:rPr>
              <w:t>mail của học sinh, sinh viên</w:t>
            </w:r>
          </w:p>
          <w:p w14:paraId="37AC2A22" w14:textId="77777777" w:rsidR="00AA172C" w:rsidRPr="00AC701A" w:rsidRDefault="00AA172C" w:rsidP="00F54985">
            <w:pPr>
              <w:pStyle w:val="Nidung"/>
              <w:rPr>
                <w:sz w:val="36"/>
                <w:szCs w:val="28"/>
              </w:rPr>
            </w:pPr>
          </w:p>
          <w:p w14:paraId="78A90975" w14:textId="3C7A6D4A" w:rsidR="0061653B" w:rsidRPr="00AC701A" w:rsidRDefault="00AA172C" w:rsidP="0061653B">
            <w:pPr>
              <w:pStyle w:val="Nidung"/>
              <w:numPr>
                <w:ilvl w:val="0"/>
                <w:numId w:val="27"/>
              </w:numPr>
              <w:rPr>
                <w:sz w:val="36"/>
                <w:szCs w:val="28"/>
              </w:rPr>
            </w:pPr>
            <w:r w:rsidRPr="00AC701A">
              <w:rPr>
                <w:sz w:val="36"/>
                <w:szCs w:val="28"/>
              </w:rPr>
              <w:lastRenderedPageBreak/>
              <w:t xml:space="preserve">Thực thể </w:t>
            </w:r>
            <w:r w:rsidRPr="00AC701A">
              <w:rPr>
                <w:b/>
                <w:bCs/>
                <w:sz w:val="36"/>
                <w:szCs w:val="28"/>
              </w:rPr>
              <w:t>Lecture</w:t>
            </w:r>
            <w:r w:rsidRPr="00AC701A">
              <w:rPr>
                <w:sz w:val="36"/>
                <w:szCs w:val="28"/>
              </w:rPr>
              <w:t xml:space="preserve"> gồm các attributes:</w:t>
            </w:r>
          </w:p>
          <w:p w14:paraId="3FBF8CA5" w14:textId="0C22612E" w:rsidR="00AA172C" w:rsidRPr="00AC701A" w:rsidRDefault="00AA172C" w:rsidP="00AA172C">
            <w:pPr>
              <w:pStyle w:val="Nidung"/>
              <w:ind w:left="1080"/>
              <w:rPr>
                <w:sz w:val="36"/>
                <w:szCs w:val="28"/>
              </w:rPr>
            </w:pPr>
            <w:r w:rsidRPr="00AC701A">
              <w:rPr>
                <w:sz w:val="36"/>
                <w:szCs w:val="28"/>
              </w:rPr>
              <w:t>+  LectureID: Mã số giáo viên</w:t>
            </w:r>
          </w:p>
          <w:p w14:paraId="1DF6CD8C" w14:textId="1C68FF4C" w:rsidR="00AA172C" w:rsidRPr="00AC701A" w:rsidRDefault="00AA172C" w:rsidP="00AA172C">
            <w:pPr>
              <w:pStyle w:val="Nidung"/>
              <w:ind w:left="1080"/>
              <w:rPr>
                <w:sz w:val="36"/>
                <w:szCs w:val="28"/>
              </w:rPr>
            </w:pPr>
            <w:r w:rsidRPr="00AC701A">
              <w:rPr>
                <w:sz w:val="36"/>
                <w:szCs w:val="28"/>
              </w:rPr>
              <w:t>+  FullName: Họ và tên giáo viên</w:t>
            </w:r>
          </w:p>
          <w:p w14:paraId="0316B97D" w14:textId="74F3064B" w:rsidR="00AA172C" w:rsidRPr="00AC701A" w:rsidRDefault="00AA172C" w:rsidP="00AA172C">
            <w:pPr>
              <w:pStyle w:val="Nidung"/>
              <w:ind w:left="1080"/>
              <w:rPr>
                <w:sz w:val="36"/>
                <w:szCs w:val="28"/>
              </w:rPr>
            </w:pPr>
            <w:r w:rsidRPr="00AC701A">
              <w:rPr>
                <w:sz w:val="36"/>
                <w:szCs w:val="28"/>
              </w:rPr>
              <w:t>+ Mail: mail của giáo viên</w:t>
            </w:r>
          </w:p>
          <w:p w14:paraId="56F22439" w14:textId="32DD0988" w:rsidR="00C04C0E" w:rsidRPr="00AC701A" w:rsidRDefault="00C04C0E" w:rsidP="00AA172C">
            <w:pPr>
              <w:pStyle w:val="Nidung"/>
              <w:ind w:left="1440"/>
              <w:rPr>
                <w:sz w:val="36"/>
                <w:szCs w:val="28"/>
              </w:rPr>
            </w:pPr>
          </w:p>
        </w:tc>
      </w:tr>
      <w:tr w:rsidR="003C67C3" w:rsidRPr="00AC701A" w14:paraId="5DB98C3D" w14:textId="77777777" w:rsidTr="00732E9F">
        <w:trPr>
          <w:trHeight w:val="5931"/>
        </w:trPr>
        <w:tc>
          <w:tcPr>
            <w:tcW w:w="10594" w:type="dxa"/>
          </w:tcPr>
          <w:p w14:paraId="78A9C7A3" w14:textId="77777777" w:rsidR="003C67C3" w:rsidRPr="00AC701A" w:rsidRDefault="00AA172C" w:rsidP="00663922">
            <w:pPr>
              <w:pStyle w:val="Nidung"/>
              <w:numPr>
                <w:ilvl w:val="0"/>
                <w:numId w:val="27"/>
              </w:numPr>
              <w:rPr>
                <w:sz w:val="36"/>
                <w:szCs w:val="28"/>
              </w:rPr>
            </w:pPr>
            <w:r w:rsidRPr="00AC701A">
              <w:rPr>
                <w:sz w:val="36"/>
                <w:szCs w:val="28"/>
              </w:rPr>
              <w:lastRenderedPageBreak/>
              <w:t>Thực thể</w:t>
            </w:r>
            <w:r w:rsidRPr="00AC701A">
              <w:rPr>
                <w:b/>
                <w:bCs/>
                <w:sz w:val="36"/>
                <w:szCs w:val="28"/>
              </w:rPr>
              <w:t xml:space="preserve"> </w:t>
            </w:r>
            <w:r w:rsidR="006F46A1" w:rsidRPr="00AC701A">
              <w:rPr>
                <w:b/>
                <w:bCs/>
                <w:sz w:val="36"/>
                <w:szCs w:val="28"/>
              </w:rPr>
              <w:t>Semester</w:t>
            </w:r>
            <w:r w:rsidR="006F46A1" w:rsidRPr="00AC701A">
              <w:rPr>
                <w:sz w:val="36"/>
                <w:szCs w:val="28"/>
              </w:rPr>
              <w:t xml:space="preserve"> gồm các attributes:</w:t>
            </w:r>
          </w:p>
          <w:p w14:paraId="241969F1" w14:textId="77777777" w:rsidR="006F46A1" w:rsidRPr="00AC701A" w:rsidRDefault="006F46A1" w:rsidP="006F46A1">
            <w:pPr>
              <w:pStyle w:val="Nidung"/>
              <w:ind w:left="1080"/>
              <w:rPr>
                <w:sz w:val="36"/>
                <w:szCs w:val="28"/>
              </w:rPr>
            </w:pPr>
            <w:r w:rsidRPr="00AC701A">
              <w:rPr>
                <w:sz w:val="36"/>
                <w:szCs w:val="28"/>
              </w:rPr>
              <w:t>+ SemesterID: Mã kì học</w:t>
            </w:r>
          </w:p>
          <w:p w14:paraId="4D77B735" w14:textId="77777777" w:rsidR="006F46A1" w:rsidRPr="00AC701A" w:rsidRDefault="006F46A1" w:rsidP="006F46A1">
            <w:pPr>
              <w:pStyle w:val="Nidung"/>
              <w:ind w:left="1080"/>
              <w:rPr>
                <w:sz w:val="36"/>
                <w:szCs w:val="28"/>
              </w:rPr>
            </w:pPr>
            <w:r w:rsidRPr="00AC701A">
              <w:rPr>
                <w:sz w:val="36"/>
                <w:szCs w:val="28"/>
              </w:rPr>
              <w:t>+ CourseID: Mã môn học</w:t>
            </w:r>
          </w:p>
          <w:p w14:paraId="504FB8AA" w14:textId="5777C077" w:rsidR="006F46A1" w:rsidRPr="00AC701A" w:rsidRDefault="006F46A1" w:rsidP="006F46A1">
            <w:pPr>
              <w:pStyle w:val="Nidung"/>
              <w:ind w:left="1080"/>
              <w:rPr>
                <w:sz w:val="36"/>
                <w:szCs w:val="28"/>
              </w:rPr>
            </w:pPr>
            <w:r w:rsidRPr="00AC701A">
              <w:rPr>
                <w:sz w:val="36"/>
                <w:szCs w:val="28"/>
              </w:rPr>
              <w:t>+ StartTime: Thời gian bắt đầu kì/môn học</w:t>
            </w:r>
          </w:p>
          <w:p w14:paraId="75040BF3" w14:textId="1350C0BD" w:rsidR="006F46A1" w:rsidRPr="00AC701A" w:rsidRDefault="006F46A1" w:rsidP="006F46A1">
            <w:pPr>
              <w:pStyle w:val="Nidung"/>
              <w:ind w:left="1080"/>
              <w:rPr>
                <w:sz w:val="36"/>
                <w:szCs w:val="28"/>
              </w:rPr>
            </w:pPr>
            <w:r w:rsidRPr="00AC701A">
              <w:rPr>
                <w:sz w:val="36"/>
                <w:szCs w:val="28"/>
              </w:rPr>
              <w:t>+ EndTime: Thời gian kết thức kì/môn học</w:t>
            </w:r>
          </w:p>
          <w:p w14:paraId="626C7D4A" w14:textId="77777777" w:rsidR="006F46A1" w:rsidRPr="00AC701A" w:rsidRDefault="006F46A1" w:rsidP="006F46A1">
            <w:pPr>
              <w:pStyle w:val="Nidung"/>
              <w:ind w:left="1080"/>
              <w:rPr>
                <w:sz w:val="36"/>
                <w:szCs w:val="28"/>
              </w:rPr>
            </w:pPr>
          </w:p>
          <w:p w14:paraId="4DD50C21" w14:textId="77777777" w:rsidR="006F46A1" w:rsidRPr="00AC701A" w:rsidRDefault="006F46A1" w:rsidP="006F46A1">
            <w:pPr>
              <w:pStyle w:val="Nidung"/>
              <w:numPr>
                <w:ilvl w:val="0"/>
                <w:numId w:val="27"/>
              </w:numPr>
              <w:rPr>
                <w:sz w:val="36"/>
                <w:szCs w:val="28"/>
              </w:rPr>
            </w:pPr>
            <w:r w:rsidRPr="00AC701A">
              <w:rPr>
                <w:sz w:val="36"/>
                <w:szCs w:val="28"/>
              </w:rPr>
              <w:t xml:space="preserve">Thực thể </w:t>
            </w:r>
            <w:r w:rsidRPr="00AC701A">
              <w:rPr>
                <w:b/>
                <w:bCs/>
                <w:sz w:val="36"/>
                <w:szCs w:val="28"/>
              </w:rPr>
              <w:t>Course</w:t>
            </w:r>
            <w:r w:rsidRPr="00AC701A">
              <w:rPr>
                <w:sz w:val="36"/>
                <w:szCs w:val="28"/>
              </w:rPr>
              <w:t xml:space="preserve"> gồm các attributes:</w:t>
            </w:r>
          </w:p>
          <w:p w14:paraId="72C9C2B4" w14:textId="77777777" w:rsidR="006F46A1" w:rsidRPr="00AC701A" w:rsidRDefault="006F46A1" w:rsidP="006F46A1">
            <w:pPr>
              <w:pStyle w:val="Nidung"/>
              <w:ind w:left="1080"/>
              <w:rPr>
                <w:sz w:val="36"/>
                <w:szCs w:val="28"/>
              </w:rPr>
            </w:pPr>
            <w:r w:rsidRPr="00AC701A">
              <w:rPr>
                <w:sz w:val="36"/>
                <w:szCs w:val="28"/>
              </w:rPr>
              <w:t>+ CourseID: Mã môn học</w:t>
            </w:r>
          </w:p>
          <w:p w14:paraId="67951150" w14:textId="77777777" w:rsidR="006F46A1" w:rsidRPr="00AC701A" w:rsidRDefault="006F46A1" w:rsidP="006F46A1">
            <w:pPr>
              <w:pStyle w:val="Nidung"/>
              <w:ind w:left="1080"/>
              <w:rPr>
                <w:sz w:val="36"/>
                <w:szCs w:val="28"/>
              </w:rPr>
            </w:pPr>
            <w:r w:rsidRPr="00AC701A">
              <w:rPr>
                <w:sz w:val="36"/>
                <w:szCs w:val="28"/>
              </w:rPr>
              <w:t>+ CourseName: Tên môn học</w:t>
            </w:r>
          </w:p>
          <w:p w14:paraId="49182947" w14:textId="77777777" w:rsidR="006F46A1" w:rsidRPr="00AC701A" w:rsidRDefault="006F46A1" w:rsidP="006F46A1">
            <w:pPr>
              <w:pStyle w:val="Nidung"/>
              <w:ind w:left="1080"/>
              <w:rPr>
                <w:sz w:val="36"/>
                <w:szCs w:val="28"/>
              </w:rPr>
            </w:pPr>
            <w:r w:rsidRPr="00AC701A">
              <w:rPr>
                <w:sz w:val="36"/>
                <w:szCs w:val="28"/>
              </w:rPr>
              <w:t>+ Total: Tổng số slot</w:t>
            </w:r>
          </w:p>
          <w:p w14:paraId="4297FA15" w14:textId="77777777" w:rsidR="006F46A1" w:rsidRPr="00AC701A" w:rsidRDefault="006F46A1" w:rsidP="006F46A1">
            <w:pPr>
              <w:pStyle w:val="Nidung"/>
              <w:ind w:left="1080"/>
              <w:rPr>
                <w:sz w:val="36"/>
                <w:szCs w:val="28"/>
              </w:rPr>
            </w:pPr>
          </w:p>
          <w:p w14:paraId="2502C67A" w14:textId="77777777" w:rsidR="006F46A1" w:rsidRPr="00AC701A" w:rsidRDefault="006F46A1" w:rsidP="006F46A1">
            <w:pPr>
              <w:pStyle w:val="Nidung"/>
              <w:numPr>
                <w:ilvl w:val="0"/>
                <w:numId w:val="27"/>
              </w:numPr>
              <w:rPr>
                <w:sz w:val="36"/>
                <w:szCs w:val="28"/>
              </w:rPr>
            </w:pPr>
            <w:r w:rsidRPr="00AC701A">
              <w:rPr>
                <w:sz w:val="36"/>
                <w:szCs w:val="28"/>
              </w:rPr>
              <w:t xml:space="preserve">Thực thể </w:t>
            </w:r>
            <w:r w:rsidRPr="00AC701A">
              <w:rPr>
                <w:b/>
                <w:bCs/>
                <w:sz w:val="36"/>
                <w:szCs w:val="28"/>
              </w:rPr>
              <w:t>Group</w:t>
            </w:r>
            <w:r w:rsidRPr="00AC701A">
              <w:rPr>
                <w:sz w:val="36"/>
                <w:szCs w:val="28"/>
              </w:rPr>
              <w:t xml:space="preserve"> gồm các attributes:</w:t>
            </w:r>
          </w:p>
          <w:p w14:paraId="63A1F507" w14:textId="77777777" w:rsidR="006F46A1" w:rsidRPr="00AC701A" w:rsidRDefault="006F46A1" w:rsidP="006F46A1">
            <w:pPr>
              <w:pStyle w:val="Nidung"/>
              <w:ind w:left="1080"/>
              <w:rPr>
                <w:sz w:val="36"/>
                <w:szCs w:val="28"/>
              </w:rPr>
            </w:pPr>
            <w:r w:rsidRPr="00AC701A">
              <w:rPr>
                <w:sz w:val="36"/>
                <w:szCs w:val="28"/>
              </w:rPr>
              <w:t>+ GroupID: mã số group</w:t>
            </w:r>
          </w:p>
          <w:p w14:paraId="55A517A1" w14:textId="77777777" w:rsidR="006F46A1" w:rsidRPr="00AC701A" w:rsidRDefault="006F46A1" w:rsidP="006F46A1">
            <w:pPr>
              <w:pStyle w:val="Nidung"/>
              <w:ind w:left="1080"/>
              <w:rPr>
                <w:sz w:val="36"/>
                <w:szCs w:val="28"/>
              </w:rPr>
            </w:pPr>
            <w:r w:rsidRPr="00AC701A">
              <w:rPr>
                <w:sz w:val="36"/>
                <w:szCs w:val="28"/>
              </w:rPr>
              <w:t xml:space="preserve">+ </w:t>
            </w:r>
            <w:r w:rsidR="00D91BE2" w:rsidRPr="00AC701A">
              <w:rPr>
                <w:sz w:val="36"/>
                <w:szCs w:val="28"/>
              </w:rPr>
              <w:t>Major: chuyên ngành</w:t>
            </w:r>
          </w:p>
          <w:p w14:paraId="3E6F26FD" w14:textId="77777777" w:rsidR="00D91BE2" w:rsidRPr="00AC701A" w:rsidRDefault="00D91BE2" w:rsidP="006F46A1">
            <w:pPr>
              <w:pStyle w:val="Nidung"/>
              <w:ind w:left="1080"/>
              <w:rPr>
                <w:sz w:val="36"/>
                <w:szCs w:val="28"/>
              </w:rPr>
            </w:pPr>
          </w:p>
          <w:p w14:paraId="593DACCD" w14:textId="77777777" w:rsidR="00D91BE2" w:rsidRPr="00AC701A" w:rsidRDefault="00D91BE2" w:rsidP="00D91BE2">
            <w:pPr>
              <w:pStyle w:val="Nidung"/>
              <w:numPr>
                <w:ilvl w:val="0"/>
                <w:numId w:val="27"/>
              </w:numPr>
              <w:rPr>
                <w:sz w:val="36"/>
                <w:szCs w:val="28"/>
              </w:rPr>
            </w:pPr>
            <w:r w:rsidRPr="00AC701A">
              <w:rPr>
                <w:sz w:val="36"/>
                <w:szCs w:val="28"/>
              </w:rPr>
              <w:t xml:space="preserve">Thực thể </w:t>
            </w:r>
            <w:r w:rsidRPr="00AC701A">
              <w:rPr>
                <w:b/>
                <w:bCs/>
                <w:sz w:val="36"/>
                <w:szCs w:val="28"/>
              </w:rPr>
              <w:t>Category</w:t>
            </w:r>
            <w:r w:rsidRPr="00AC701A">
              <w:rPr>
                <w:sz w:val="36"/>
                <w:szCs w:val="28"/>
              </w:rPr>
              <w:t xml:space="preserve"> gồm các attributes:</w:t>
            </w:r>
          </w:p>
          <w:p w14:paraId="5E43DFC3" w14:textId="77777777" w:rsidR="00D91BE2" w:rsidRPr="00AC701A" w:rsidRDefault="00D91BE2" w:rsidP="00D91BE2">
            <w:pPr>
              <w:pStyle w:val="Nidung"/>
              <w:ind w:left="1080"/>
              <w:rPr>
                <w:sz w:val="36"/>
                <w:szCs w:val="28"/>
              </w:rPr>
            </w:pPr>
            <w:r w:rsidRPr="00AC701A">
              <w:rPr>
                <w:sz w:val="36"/>
                <w:szCs w:val="28"/>
              </w:rPr>
              <w:lastRenderedPageBreak/>
              <w:t>+ CategoryID: Mã điểm thành phần</w:t>
            </w:r>
          </w:p>
          <w:p w14:paraId="0856AF10" w14:textId="77777777" w:rsidR="00D91BE2" w:rsidRPr="00AC701A" w:rsidRDefault="00D91BE2" w:rsidP="00D91BE2">
            <w:pPr>
              <w:pStyle w:val="Nidung"/>
              <w:ind w:left="1080"/>
              <w:rPr>
                <w:sz w:val="36"/>
                <w:szCs w:val="28"/>
              </w:rPr>
            </w:pPr>
            <w:r w:rsidRPr="00AC701A">
              <w:rPr>
                <w:sz w:val="36"/>
                <w:szCs w:val="28"/>
              </w:rPr>
              <w:t xml:space="preserve">+ </w:t>
            </w:r>
            <w:r w:rsidR="00A23E51" w:rsidRPr="00AC701A">
              <w:rPr>
                <w:sz w:val="36"/>
                <w:szCs w:val="28"/>
              </w:rPr>
              <w:t>Type: Kiểu kiểm tra</w:t>
            </w:r>
          </w:p>
          <w:p w14:paraId="4D40F97C" w14:textId="77777777" w:rsidR="00A23E51" w:rsidRPr="00AC701A" w:rsidRDefault="00A23E51" w:rsidP="00D91BE2">
            <w:pPr>
              <w:pStyle w:val="Nidung"/>
              <w:ind w:left="1080"/>
              <w:rPr>
                <w:sz w:val="36"/>
                <w:szCs w:val="28"/>
              </w:rPr>
            </w:pPr>
            <w:r w:rsidRPr="00AC701A">
              <w:rPr>
                <w:sz w:val="36"/>
                <w:szCs w:val="28"/>
              </w:rPr>
              <w:t>+ Weight: Trọng số</w:t>
            </w:r>
          </w:p>
          <w:p w14:paraId="6888A89D" w14:textId="07CFB6CB" w:rsidR="00A23E51" w:rsidRPr="00AC701A" w:rsidRDefault="00A23E51" w:rsidP="00D91BE2">
            <w:pPr>
              <w:pStyle w:val="Nidung"/>
              <w:ind w:left="1080"/>
              <w:rPr>
                <w:sz w:val="36"/>
                <w:szCs w:val="28"/>
              </w:rPr>
            </w:pPr>
            <w:r w:rsidRPr="00AC701A">
              <w:rPr>
                <w:sz w:val="36"/>
                <w:szCs w:val="28"/>
              </w:rPr>
              <w:t xml:space="preserve">+ </w:t>
            </w:r>
            <w:r w:rsidR="00A63F2A" w:rsidRPr="00AC701A">
              <w:rPr>
                <w:sz w:val="36"/>
                <w:szCs w:val="28"/>
              </w:rPr>
              <w:t xml:space="preserve"> [Completion Criteria]: điều kiện hoàn thành điểm</w:t>
            </w:r>
          </w:p>
        </w:tc>
      </w:tr>
    </w:tbl>
    <w:p w14:paraId="69E4538F" w14:textId="48BEBFC0" w:rsidR="008B4B22" w:rsidRPr="00AC701A" w:rsidRDefault="008B4B22" w:rsidP="00B64AA4">
      <w:pPr>
        <w:pStyle w:val="Tiuphu"/>
        <w:framePr w:wrap="around"/>
        <w:rPr>
          <w:sz w:val="40"/>
          <w:szCs w:val="28"/>
        </w:rPr>
      </w:pPr>
    </w:p>
    <w:p w14:paraId="2BE848C0" w14:textId="63EC66D4" w:rsidR="0091090B" w:rsidRPr="00AC701A" w:rsidRDefault="00A53780" w:rsidP="00A53780">
      <w:pPr>
        <w:pStyle w:val="u1"/>
        <w:numPr>
          <w:ilvl w:val="0"/>
          <w:numId w:val="25"/>
        </w:numPr>
        <w:rPr>
          <w:sz w:val="72"/>
          <w:szCs w:val="40"/>
        </w:rPr>
      </w:pPr>
      <w:r w:rsidRPr="00AC701A">
        <w:rPr>
          <w:sz w:val="72"/>
          <w:szCs w:val="40"/>
        </w:rPr>
        <w:t>Chuẩn hóa dữ liệu 3NF</w:t>
      </w:r>
    </w:p>
    <w:p w14:paraId="20259480" w14:textId="62C69F37" w:rsidR="00D26082" w:rsidRPr="00AC701A" w:rsidRDefault="00D26082" w:rsidP="00D26082">
      <w:pPr>
        <w:pStyle w:val="Tiuphu"/>
        <w:framePr w:wrap="around" w:hAnchor="page" w:x="861" w:yAlign="center"/>
        <w:numPr>
          <w:ilvl w:val="0"/>
          <w:numId w:val="34"/>
        </w:numPr>
        <w:rPr>
          <w:sz w:val="40"/>
          <w:szCs w:val="28"/>
        </w:rPr>
      </w:pPr>
      <w:r w:rsidRPr="00AC701A">
        <w:rPr>
          <w:sz w:val="40"/>
          <w:szCs w:val="28"/>
        </w:rPr>
        <w:t>Xác định và chuyển đổi</w:t>
      </w:r>
      <w:r w:rsidR="00F95BD0" w:rsidRPr="00AC701A">
        <w:rPr>
          <w:sz w:val="40"/>
          <w:szCs w:val="28"/>
        </w:rPr>
        <w:t xml:space="preserve"> các thực thể</w:t>
      </w:r>
    </w:p>
    <w:p w14:paraId="1D36E9E9" w14:textId="77777777" w:rsidR="00D26082" w:rsidRPr="00AC701A" w:rsidRDefault="00D26082" w:rsidP="00D26082">
      <w:pPr>
        <w:pStyle w:val="Tiuphu"/>
        <w:framePr w:wrap="around" w:hAnchor="page" w:x="1434" w:y="1632"/>
        <w:rPr>
          <w:sz w:val="40"/>
          <w:szCs w:val="28"/>
        </w:rPr>
      </w:pPr>
    </w:p>
    <w:p w14:paraId="33038D47" w14:textId="77777777" w:rsidR="00F95BD0" w:rsidRPr="00AC701A" w:rsidRDefault="00F95BD0" w:rsidP="00F95BD0">
      <w:pPr>
        <w:pStyle w:val="Nidung"/>
        <w:ind w:left="2160"/>
        <w:rPr>
          <w:sz w:val="36"/>
          <w:szCs w:val="28"/>
        </w:rPr>
      </w:pPr>
    </w:p>
    <w:p w14:paraId="4BBCFD73" w14:textId="77777777" w:rsidR="00F95BD0" w:rsidRPr="00AC701A" w:rsidRDefault="00F95BD0" w:rsidP="00F95BD0">
      <w:pPr>
        <w:pStyle w:val="Nidung"/>
        <w:ind w:left="2160"/>
        <w:rPr>
          <w:sz w:val="36"/>
          <w:szCs w:val="28"/>
        </w:rPr>
      </w:pPr>
    </w:p>
    <w:p w14:paraId="6142415C" w14:textId="5697DDF5" w:rsidR="0058205D" w:rsidRPr="00AC701A" w:rsidRDefault="00D26082" w:rsidP="0059258B">
      <w:pPr>
        <w:pStyle w:val="Nidung"/>
        <w:numPr>
          <w:ilvl w:val="1"/>
          <w:numId w:val="34"/>
        </w:numPr>
        <w:rPr>
          <w:b/>
          <w:bCs/>
          <w:sz w:val="36"/>
          <w:szCs w:val="28"/>
        </w:rPr>
      </w:pPr>
      <w:r w:rsidRPr="00AC701A">
        <w:rPr>
          <w:b/>
          <w:bCs/>
          <w:sz w:val="36"/>
          <w:szCs w:val="28"/>
        </w:rPr>
        <w:t>Xác định các mối quan hệ giữa các thực thể</w:t>
      </w:r>
      <w:r w:rsidR="0058205D" w:rsidRPr="00AC701A">
        <w:rPr>
          <w:b/>
          <w:bCs/>
          <w:sz w:val="36"/>
          <w:szCs w:val="28"/>
        </w:rPr>
        <w:t>.</w:t>
      </w:r>
    </w:p>
    <w:p w14:paraId="1B2AF1D3" w14:textId="77777777" w:rsidR="007F6386" w:rsidRPr="00AC701A" w:rsidRDefault="007F6386" w:rsidP="007F6386">
      <w:pPr>
        <w:pStyle w:val="Nidung"/>
        <w:ind w:left="2160"/>
        <w:rPr>
          <w:b/>
          <w:bCs/>
          <w:sz w:val="36"/>
          <w:szCs w:val="28"/>
        </w:rPr>
      </w:pPr>
    </w:p>
    <w:p w14:paraId="175317C0" w14:textId="4613E581" w:rsidR="0058205D" w:rsidRPr="00AC701A" w:rsidRDefault="00AE4E75" w:rsidP="0058205D">
      <w:pPr>
        <w:pStyle w:val="Nidung"/>
        <w:ind w:left="1440"/>
        <w:rPr>
          <w:sz w:val="36"/>
          <w:szCs w:val="28"/>
        </w:rPr>
      </w:pPr>
      <w:r w:rsidRPr="00AC701A">
        <w:rPr>
          <w:sz w:val="36"/>
          <w:szCs w:val="28"/>
        </w:rPr>
        <w:t xml:space="preserve">+ </w:t>
      </w:r>
      <w:r w:rsidR="00DD7BF8" w:rsidRPr="00AC701A">
        <w:rPr>
          <w:b/>
          <w:bCs/>
          <w:sz w:val="36"/>
          <w:szCs w:val="28"/>
        </w:rPr>
        <w:t>Student</w:t>
      </w:r>
      <w:r w:rsidR="00DD7BF8" w:rsidRPr="00AC701A">
        <w:rPr>
          <w:sz w:val="36"/>
          <w:szCs w:val="28"/>
        </w:rPr>
        <w:t xml:space="preserve"> và </w:t>
      </w:r>
      <w:r w:rsidR="00DD7BF8" w:rsidRPr="00AC701A">
        <w:rPr>
          <w:b/>
          <w:bCs/>
          <w:sz w:val="36"/>
          <w:szCs w:val="28"/>
        </w:rPr>
        <w:t>Group</w:t>
      </w:r>
      <w:r w:rsidR="00DD7BF8" w:rsidRPr="00AC701A">
        <w:rPr>
          <w:sz w:val="36"/>
          <w:szCs w:val="28"/>
        </w:rPr>
        <w:t xml:space="preserve">: 1 học sinh có thể tham gia nhiều group và 1 </w:t>
      </w:r>
      <w:r w:rsidR="00547A9B" w:rsidRPr="00AC701A">
        <w:rPr>
          <w:sz w:val="36"/>
          <w:szCs w:val="28"/>
        </w:rPr>
        <w:t xml:space="preserve">group có thể </w:t>
      </w:r>
      <w:r w:rsidR="00340E02" w:rsidRPr="00AC701A">
        <w:rPr>
          <w:sz w:val="36"/>
          <w:szCs w:val="28"/>
        </w:rPr>
        <w:t xml:space="preserve">có </w:t>
      </w:r>
      <w:r w:rsidR="00547A9B" w:rsidRPr="00AC701A">
        <w:rPr>
          <w:sz w:val="36"/>
          <w:szCs w:val="28"/>
        </w:rPr>
        <w:t>nhiều học sin</w:t>
      </w:r>
      <w:r w:rsidR="0058205D" w:rsidRPr="00AC701A">
        <w:rPr>
          <w:sz w:val="36"/>
          <w:szCs w:val="28"/>
        </w:rPr>
        <w:t xml:space="preserve">h </w:t>
      </w:r>
    </w:p>
    <w:p w14:paraId="32CF0446" w14:textId="69FC83A4" w:rsidR="0058205D" w:rsidRPr="00AC701A" w:rsidRDefault="0058205D" w:rsidP="0058205D">
      <w:pPr>
        <w:pStyle w:val="Nidung"/>
        <w:ind w:left="1440"/>
        <w:rPr>
          <w:sz w:val="36"/>
          <w:szCs w:val="28"/>
        </w:rPr>
      </w:pPr>
      <w:r w:rsidRPr="00AC701A">
        <w:rPr>
          <w:sz w:val="36"/>
          <w:szCs w:val="28"/>
        </w:rPr>
        <w:t xml:space="preserve">-&gt; </w:t>
      </w:r>
      <w:r w:rsidR="00547A9B" w:rsidRPr="00AC701A">
        <w:rPr>
          <w:sz w:val="36"/>
          <w:szCs w:val="28"/>
        </w:rPr>
        <w:t>Đây là mối quan hệ N-N</w:t>
      </w:r>
    </w:p>
    <w:p w14:paraId="7917E128" w14:textId="2425C1E1" w:rsidR="0058205D" w:rsidRPr="00AC701A" w:rsidRDefault="0058205D" w:rsidP="0058205D">
      <w:pPr>
        <w:pStyle w:val="Nidung"/>
        <w:ind w:left="1440"/>
        <w:rPr>
          <w:sz w:val="36"/>
          <w:szCs w:val="28"/>
        </w:rPr>
      </w:pPr>
    </w:p>
    <w:p w14:paraId="72E377DB" w14:textId="77777777" w:rsidR="00340E02" w:rsidRPr="00AC701A" w:rsidRDefault="0058205D" w:rsidP="00340E02">
      <w:pPr>
        <w:pStyle w:val="Nidung"/>
        <w:ind w:left="1440"/>
        <w:rPr>
          <w:sz w:val="36"/>
          <w:szCs w:val="28"/>
        </w:rPr>
      </w:pPr>
      <w:r w:rsidRPr="00AC701A">
        <w:rPr>
          <w:sz w:val="36"/>
          <w:szCs w:val="28"/>
        </w:rPr>
        <w:t xml:space="preserve">+ </w:t>
      </w:r>
      <w:r w:rsidRPr="00AC701A">
        <w:rPr>
          <w:b/>
          <w:bCs/>
          <w:sz w:val="36"/>
          <w:szCs w:val="28"/>
        </w:rPr>
        <w:t>Lecture</w:t>
      </w:r>
      <w:r w:rsidRPr="00AC701A">
        <w:rPr>
          <w:sz w:val="36"/>
          <w:szCs w:val="28"/>
        </w:rPr>
        <w:t xml:space="preserve"> </w:t>
      </w:r>
      <w:r w:rsidR="00340E02" w:rsidRPr="00AC701A">
        <w:rPr>
          <w:sz w:val="36"/>
          <w:szCs w:val="28"/>
        </w:rPr>
        <w:t xml:space="preserve">và </w:t>
      </w:r>
      <w:r w:rsidR="00340E02" w:rsidRPr="00AC701A">
        <w:rPr>
          <w:b/>
          <w:bCs/>
          <w:sz w:val="36"/>
          <w:szCs w:val="28"/>
        </w:rPr>
        <w:t>Semester</w:t>
      </w:r>
      <w:r w:rsidR="00340E02" w:rsidRPr="00AC701A">
        <w:rPr>
          <w:sz w:val="36"/>
          <w:szCs w:val="28"/>
        </w:rPr>
        <w:t xml:space="preserve">: Giảng viên có thể dạy nhiều kì khác nhau và 1 kì cũng có thể có nhiều giáo viên giảng dạy. </w:t>
      </w:r>
    </w:p>
    <w:p w14:paraId="5EC4C7AA" w14:textId="1B7A13BB" w:rsidR="00340E02" w:rsidRPr="00AC701A" w:rsidRDefault="00340E02" w:rsidP="00340E02">
      <w:pPr>
        <w:pStyle w:val="Nidung"/>
        <w:ind w:left="1440"/>
        <w:rPr>
          <w:sz w:val="36"/>
          <w:szCs w:val="28"/>
        </w:rPr>
      </w:pPr>
      <w:r w:rsidRPr="00AC701A">
        <w:rPr>
          <w:sz w:val="36"/>
          <w:szCs w:val="28"/>
        </w:rPr>
        <w:t>-&gt; Đây là mối quan hệ N-N</w:t>
      </w:r>
    </w:p>
    <w:p w14:paraId="3553BA7C" w14:textId="682600CF" w:rsidR="00340E02" w:rsidRPr="00AC701A" w:rsidRDefault="00340E02" w:rsidP="00340E02">
      <w:pPr>
        <w:pStyle w:val="Nidung"/>
        <w:ind w:left="1440"/>
        <w:rPr>
          <w:sz w:val="36"/>
          <w:szCs w:val="28"/>
        </w:rPr>
      </w:pPr>
    </w:p>
    <w:p w14:paraId="5C21EBD2" w14:textId="1BD04A43" w:rsidR="00317B51" w:rsidRPr="00AC701A" w:rsidRDefault="00340E02" w:rsidP="00340E02">
      <w:pPr>
        <w:pStyle w:val="Nidung"/>
        <w:ind w:left="1440"/>
        <w:rPr>
          <w:sz w:val="36"/>
          <w:szCs w:val="28"/>
        </w:rPr>
      </w:pPr>
      <w:r w:rsidRPr="00AC701A">
        <w:rPr>
          <w:sz w:val="36"/>
          <w:szCs w:val="28"/>
        </w:rPr>
        <w:t xml:space="preserve">+ </w:t>
      </w:r>
      <w:r w:rsidR="00317B51" w:rsidRPr="00AC701A">
        <w:rPr>
          <w:b/>
          <w:bCs/>
          <w:sz w:val="36"/>
          <w:szCs w:val="28"/>
        </w:rPr>
        <w:t>Semester</w:t>
      </w:r>
      <w:r w:rsidR="00317B51" w:rsidRPr="00AC701A">
        <w:rPr>
          <w:sz w:val="36"/>
          <w:szCs w:val="28"/>
        </w:rPr>
        <w:t xml:space="preserve"> và </w:t>
      </w:r>
      <w:r w:rsidR="00317B51" w:rsidRPr="00AC701A">
        <w:rPr>
          <w:b/>
          <w:bCs/>
          <w:sz w:val="36"/>
          <w:szCs w:val="28"/>
        </w:rPr>
        <w:t>Group</w:t>
      </w:r>
      <w:r w:rsidR="00317B51" w:rsidRPr="00AC701A">
        <w:rPr>
          <w:sz w:val="36"/>
          <w:szCs w:val="28"/>
        </w:rPr>
        <w:t>: 1 kì có thể chưa nhiều group và 1 group có thể hoạc trong nhiều kì</w:t>
      </w:r>
      <w:r w:rsidR="002C2D55" w:rsidRPr="00AC701A">
        <w:rPr>
          <w:sz w:val="36"/>
          <w:szCs w:val="28"/>
        </w:rPr>
        <w:t>.</w:t>
      </w:r>
    </w:p>
    <w:p w14:paraId="14F9F645" w14:textId="1C60C0F1" w:rsidR="00340E02" w:rsidRPr="00AC701A" w:rsidRDefault="00317B51" w:rsidP="00340E02">
      <w:pPr>
        <w:pStyle w:val="Nidung"/>
        <w:ind w:left="1440"/>
        <w:rPr>
          <w:sz w:val="36"/>
          <w:szCs w:val="28"/>
        </w:rPr>
      </w:pPr>
      <w:r w:rsidRPr="00AC701A">
        <w:rPr>
          <w:sz w:val="36"/>
          <w:szCs w:val="28"/>
        </w:rPr>
        <w:lastRenderedPageBreak/>
        <w:t>-&gt; Đây là mối quan hệ N-N</w:t>
      </w:r>
    </w:p>
    <w:p w14:paraId="46D6955F" w14:textId="312D43B7" w:rsidR="00317B51" w:rsidRPr="00AC701A" w:rsidRDefault="00317B51" w:rsidP="00340E02">
      <w:pPr>
        <w:pStyle w:val="Nidung"/>
        <w:ind w:left="1440"/>
        <w:rPr>
          <w:sz w:val="36"/>
          <w:szCs w:val="28"/>
        </w:rPr>
      </w:pPr>
    </w:p>
    <w:p w14:paraId="4BEA03B6" w14:textId="25A8E699" w:rsidR="00257AE3" w:rsidRPr="00AC701A" w:rsidRDefault="00317B51" w:rsidP="00340E02">
      <w:pPr>
        <w:pStyle w:val="Nidung"/>
        <w:ind w:left="1440"/>
        <w:rPr>
          <w:sz w:val="36"/>
          <w:szCs w:val="28"/>
        </w:rPr>
      </w:pPr>
      <w:r w:rsidRPr="00AC701A">
        <w:rPr>
          <w:sz w:val="36"/>
          <w:szCs w:val="28"/>
        </w:rPr>
        <w:t xml:space="preserve">+ </w:t>
      </w:r>
      <w:r w:rsidR="00B60B36" w:rsidRPr="00AC701A">
        <w:rPr>
          <w:b/>
          <w:bCs/>
          <w:sz w:val="36"/>
          <w:szCs w:val="28"/>
        </w:rPr>
        <w:t>Category</w:t>
      </w:r>
      <w:r w:rsidR="00B60B36" w:rsidRPr="00AC701A">
        <w:rPr>
          <w:sz w:val="36"/>
          <w:szCs w:val="28"/>
        </w:rPr>
        <w:t xml:space="preserve"> và </w:t>
      </w:r>
      <w:r w:rsidR="00B60B36" w:rsidRPr="00AC701A">
        <w:rPr>
          <w:b/>
          <w:bCs/>
          <w:sz w:val="36"/>
          <w:szCs w:val="28"/>
        </w:rPr>
        <w:t>Course</w:t>
      </w:r>
      <w:r w:rsidR="00B60B36" w:rsidRPr="00AC701A">
        <w:rPr>
          <w:sz w:val="36"/>
          <w:szCs w:val="28"/>
        </w:rPr>
        <w:t xml:space="preserve">: có nhiều điểm thành phần cho 1 môn, </w:t>
      </w:r>
      <w:r w:rsidR="00257AE3" w:rsidRPr="00AC701A">
        <w:rPr>
          <w:sz w:val="36"/>
          <w:szCs w:val="28"/>
        </w:rPr>
        <w:t>một vài điểm thành phần có thể có nhiều môn trùng nhau</w:t>
      </w:r>
      <w:r w:rsidR="002C2D55" w:rsidRPr="00AC701A">
        <w:rPr>
          <w:sz w:val="36"/>
          <w:szCs w:val="28"/>
        </w:rPr>
        <w:t>.</w:t>
      </w:r>
    </w:p>
    <w:p w14:paraId="308B9408" w14:textId="57F8076F" w:rsidR="00317B51" w:rsidRPr="00AC701A" w:rsidRDefault="00257AE3" w:rsidP="00340E02">
      <w:pPr>
        <w:pStyle w:val="Nidung"/>
        <w:ind w:left="1440"/>
        <w:rPr>
          <w:sz w:val="36"/>
          <w:szCs w:val="28"/>
        </w:rPr>
      </w:pPr>
      <w:r w:rsidRPr="00AC701A">
        <w:rPr>
          <w:sz w:val="36"/>
          <w:szCs w:val="28"/>
        </w:rPr>
        <w:t>-&gt; Mối quan hệ N-N</w:t>
      </w:r>
    </w:p>
    <w:p w14:paraId="61422129" w14:textId="40FF1B0E" w:rsidR="007D50BB" w:rsidRPr="00AC701A" w:rsidRDefault="007D50BB" w:rsidP="00340E02">
      <w:pPr>
        <w:pStyle w:val="Nidung"/>
        <w:ind w:left="1440"/>
        <w:rPr>
          <w:sz w:val="36"/>
          <w:szCs w:val="28"/>
        </w:rPr>
      </w:pPr>
    </w:p>
    <w:p w14:paraId="1C7E9419" w14:textId="77777777" w:rsidR="002C2D55" w:rsidRPr="00AC701A" w:rsidRDefault="007D50BB" w:rsidP="002C2D55">
      <w:pPr>
        <w:pStyle w:val="Nidung"/>
        <w:ind w:left="1440"/>
        <w:rPr>
          <w:sz w:val="36"/>
          <w:szCs w:val="28"/>
        </w:rPr>
      </w:pPr>
      <w:r w:rsidRPr="00AC701A">
        <w:rPr>
          <w:sz w:val="36"/>
          <w:szCs w:val="28"/>
        </w:rPr>
        <w:t xml:space="preserve">+ </w:t>
      </w:r>
      <w:r w:rsidRPr="00AC701A">
        <w:rPr>
          <w:b/>
          <w:bCs/>
          <w:sz w:val="36"/>
          <w:szCs w:val="28"/>
        </w:rPr>
        <w:t>Student</w:t>
      </w:r>
      <w:r w:rsidRPr="00AC701A">
        <w:rPr>
          <w:sz w:val="36"/>
          <w:szCs w:val="28"/>
        </w:rPr>
        <w:t xml:space="preserve"> và </w:t>
      </w:r>
      <w:r w:rsidRPr="00AC701A">
        <w:rPr>
          <w:b/>
          <w:bCs/>
          <w:sz w:val="36"/>
          <w:szCs w:val="28"/>
        </w:rPr>
        <w:t>Semester</w:t>
      </w:r>
      <w:r w:rsidRPr="00AC701A">
        <w:rPr>
          <w:sz w:val="36"/>
          <w:szCs w:val="28"/>
        </w:rPr>
        <w:t>: 1 học sinh có thể học nhiều kì, có thể tạm bảo lưu 1 vài kì</w:t>
      </w:r>
      <w:r w:rsidR="002C2D55" w:rsidRPr="00AC701A">
        <w:rPr>
          <w:sz w:val="36"/>
          <w:szCs w:val="28"/>
        </w:rPr>
        <w:t xml:space="preserve">. 1 kì sẽ có nhiều sinh viên học. </w:t>
      </w:r>
    </w:p>
    <w:p w14:paraId="5FECDB64" w14:textId="4ED5C815" w:rsidR="00943586" w:rsidRPr="00AC701A" w:rsidRDefault="002C2D55" w:rsidP="00966FD1">
      <w:pPr>
        <w:pStyle w:val="Nidung"/>
        <w:ind w:left="1440"/>
        <w:rPr>
          <w:sz w:val="36"/>
          <w:szCs w:val="28"/>
        </w:rPr>
      </w:pPr>
      <w:r w:rsidRPr="00AC701A">
        <w:rPr>
          <w:sz w:val="36"/>
          <w:szCs w:val="28"/>
        </w:rPr>
        <w:t>-&gt; Mối quan hệ N-N</w:t>
      </w:r>
    </w:p>
    <w:p w14:paraId="1397D629" w14:textId="77777777" w:rsidR="00B30BA4" w:rsidRPr="00AC701A" w:rsidRDefault="00B30BA4" w:rsidP="00B30BA4">
      <w:pPr>
        <w:pStyle w:val="Nidung"/>
        <w:rPr>
          <w:b/>
          <w:bCs/>
          <w:sz w:val="36"/>
          <w:szCs w:val="28"/>
        </w:rPr>
      </w:pPr>
    </w:p>
    <w:p w14:paraId="62AC2197" w14:textId="4175CC0B" w:rsidR="002C2D55" w:rsidRPr="00AC701A" w:rsidRDefault="00756511" w:rsidP="006D2540">
      <w:pPr>
        <w:pStyle w:val="Nidung"/>
        <w:numPr>
          <w:ilvl w:val="1"/>
          <w:numId w:val="34"/>
        </w:numPr>
        <w:rPr>
          <w:b/>
          <w:bCs/>
          <w:sz w:val="36"/>
          <w:szCs w:val="28"/>
        </w:rPr>
      </w:pPr>
      <w:r w:rsidRPr="00AC701A">
        <w:rPr>
          <w:b/>
          <w:bCs/>
          <w:sz w:val="36"/>
          <w:szCs w:val="28"/>
        </w:rPr>
        <w:t>Chuyển đổi các mối quan hệ của các thực thể</w:t>
      </w:r>
    </w:p>
    <w:p w14:paraId="22023033" w14:textId="3895FBD5" w:rsidR="00756511" w:rsidRPr="00AC701A" w:rsidRDefault="00756511" w:rsidP="00756511">
      <w:pPr>
        <w:pStyle w:val="Nidung"/>
        <w:ind w:left="1440"/>
        <w:rPr>
          <w:sz w:val="36"/>
          <w:szCs w:val="28"/>
        </w:rPr>
      </w:pPr>
      <w:r w:rsidRPr="00AC701A">
        <w:rPr>
          <w:sz w:val="36"/>
          <w:szCs w:val="28"/>
        </w:rPr>
        <w:t xml:space="preserve">+ Đối với </w:t>
      </w:r>
      <w:r w:rsidR="00981B22" w:rsidRPr="00AC701A">
        <w:rPr>
          <w:b/>
          <w:bCs/>
          <w:sz w:val="36"/>
          <w:szCs w:val="28"/>
        </w:rPr>
        <w:t>Student</w:t>
      </w:r>
      <w:r w:rsidR="00981B22" w:rsidRPr="00AC701A">
        <w:rPr>
          <w:sz w:val="36"/>
          <w:szCs w:val="28"/>
        </w:rPr>
        <w:t xml:space="preserve"> và </w:t>
      </w:r>
      <w:r w:rsidR="00981B22" w:rsidRPr="00AC701A">
        <w:rPr>
          <w:b/>
          <w:bCs/>
          <w:sz w:val="36"/>
          <w:szCs w:val="28"/>
        </w:rPr>
        <w:t>Group</w:t>
      </w:r>
      <w:r w:rsidRPr="00AC701A">
        <w:rPr>
          <w:sz w:val="36"/>
          <w:szCs w:val="28"/>
        </w:rPr>
        <w:t xml:space="preserve">: sẽ có thêm </w:t>
      </w:r>
      <w:r w:rsidR="00335869" w:rsidRPr="00AC701A">
        <w:rPr>
          <w:sz w:val="36"/>
          <w:szCs w:val="28"/>
        </w:rPr>
        <w:t xml:space="preserve">1 cầu nối là </w:t>
      </w:r>
      <w:r w:rsidR="00335869" w:rsidRPr="00AC701A">
        <w:rPr>
          <w:b/>
          <w:bCs/>
          <w:sz w:val="36"/>
          <w:szCs w:val="28"/>
        </w:rPr>
        <w:t xml:space="preserve">Join </w:t>
      </w:r>
    </w:p>
    <w:p w14:paraId="29B88F52" w14:textId="285EF417" w:rsidR="00943586" w:rsidRPr="00AC701A" w:rsidRDefault="00943586" w:rsidP="00756511">
      <w:pPr>
        <w:pStyle w:val="Nidung"/>
        <w:ind w:left="1440"/>
        <w:rPr>
          <w:sz w:val="36"/>
          <w:szCs w:val="28"/>
        </w:rPr>
      </w:pPr>
    </w:p>
    <w:p w14:paraId="424127E2" w14:textId="163C0BB8" w:rsidR="00266E24" w:rsidRPr="00AC701A" w:rsidRDefault="00943586" w:rsidP="00266E24">
      <w:pPr>
        <w:pStyle w:val="Nidung"/>
        <w:ind w:left="1440"/>
        <w:rPr>
          <w:sz w:val="36"/>
          <w:szCs w:val="28"/>
        </w:rPr>
      </w:pPr>
      <w:r w:rsidRPr="00AC701A">
        <w:rPr>
          <w:sz w:val="36"/>
          <w:szCs w:val="28"/>
        </w:rPr>
        <w:t xml:space="preserve">+ Đối với </w:t>
      </w:r>
      <w:r w:rsidR="00981B22" w:rsidRPr="00AC701A">
        <w:rPr>
          <w:b/>
          <w:bCs/>
          <w:sz w:val="36"/>
          <w:szCs w:val="28"/>
        </w:rPr>
        <w:t>Lecture</w:t>
      </w:r>
      <w:r w:rsidR="00981B22" w:rsidRPr="00AC701A">
        <w:rPr>
          <w:sz w:val="36"/>
          <w:szCs w:val="28"/>
        </w:rPr>
        <w:t xml:space="preserve"> và </w:t>
      </w:r>
      <w:r w:rsidR="00981B22" w:rsidRPr="00AC701A">
        <w:rPr>
          <w:b/>
          <w:bCs/>
          <w:sz w:val="36"/>
          <w:szCs w:val="28"/>
        </w:rPr>
        <w:t>Semester</w:t>
      </w:r>
      <w:r w:rsidRPr="00AC701A">
        <w:rPr>
          <w:sz w:val="36"/>
          <w:szCs w:val="28"/>
        </w:rPr>
        <w:t>:</w:t>
      </w:r>
      <w:r w:rsidR="00966FD1" w:rsidRPr="00AC701A">
        <w:rPr>
          <w:sz w:val="36"/>
          <w:szCs w:val="28"/>
        </w:rPr>
        <w:t xml:space="preserve"> sẽ có thêm 1 cầu nối là </w:t>
      </w:r>
      <w:r w:rsidR="00966FD1" w:rsidRPr="00AC701A">
        <w:rPr>
          <w:b/>
          <w:bCs/>
          <w:sz w:val="36"/>
          <w:szCs w:val="28"/>
        </w:rPr>
        <w:t xml:space="preserve">Teach </w:t>
      </w:r>
    </w:p>
    <w:p w14:paraId="338752C8" w14:textId="697F9620" w:rsidR="00266E24" w:rsidRPr="00AC701A" w:rsidRDefault="00266E24" w:rsidP="00266E24">
      <w:pPr>
        <w:pStyle w:val="Nidung"/>
        <w:ind w:left="1440"/>
        <w:rPr>
          <w:sz w:val="36"/>
          <w:szCs w:val="28"/>
        </w:rPr>
      </w:pPr>
    </w:p>
    <w:p w14:paraId="5EAF30CD" w14:textId="77FFDFFC" w:rsidR="00266E24" w:rsidRPr="00AC701A" w:rsidRDefault="00266E24" w:rsidP="00266E24">
      <w:pPr>
        <w:pStyle w:val="Nidung"/>
        <w:ind w:left="1440"/>
        <w:rPr>
          <w:sz w:val="36"/>
          <w:szCs w:val="28"/>
        </w:rPr>
      </w:pPr>
      <w:r w:rsidRPr="00AC701A">
        <w:rPr>
          <w:sz w:val="36"/>
          <w:szCs w:val="28"/>
        </w:rPr>
        <w:t xml:space="preserve">+ Đối với </w:t>
      </w:r>
      <w:r w:rsidR="00981B22" w:rsidRPr="00AC701A">
        <w:rPr>
          <w:b/>
          <w:bCs/>
          <w:sz w:val="36"/>
          <w:szCs w:val="28"/>
        </w:rPr>
        <w:t>Semester</w:t>
      </w:r>
      <w:r w:rsidR="00981B22" w:rsidRPr="00AC701A">
        <w:rPr>
          <w:sz w:val="36"/>
          <w:szCs w:val="28"/>
        </w:rPr>
        <w:t xml:space="preserve"> và </w:t>
      </w:r>
      <w:r w:rsidR="00981B22" w:rsidRPr="00AC701A">
        <w:rPr>
          <w:b/>
          <w:bCs/>
          <w:sz w:val="36"/>
          <w:szCs w:val="28"/>
        </w:rPr>
        <w:t xml:space="preserve">Group: </w:t>
      </w:r>
      <w:r w:rsidR="00981B22" w:rsidRPr="00AC701A">
        <w:rPr>
          <w:sz w:val="36"/>
          <w:szCs w:val="28"/>
        </w:rPr>
        <w:t xml:space="preserve">sẽ có thêm cầu nối là </w:t>
      </w:r>
      <w:r w:rsidR="009230B1" w:rsidRPr="00AC701A">
        <w:rPr>
          <w:b/>
          <w:bCs/>
          <w:sz w:val="36"/>
          <w:szCs w:val="28"/>
        </w:rPr>
        <w:t>Enroll</w:t>
      </w:r>
    </w:p>
    <w:p w14:paraId="2E40C301" w14:textId="0585CBF8" w:rsidR="009230B1" w:rsidRPr="00AC701A" w:rsidRDefault="009230B1" w:rsidP="00266E24">
      <w:pPr>
        <w:pStyle w:val="Nidung"/>
        <w:ind w:left="1440"/>
        <w:rPr>
          <w:sz w:val="36"/>
          <w:szCs w:val="28"/>
        </w:rPr>
      </w:pPr>
    </w:p>
    <w:p w14:paraId="78EE8AF5" w14:textId="0501178F" w:rsidR="009230B1" w:rsidRPr="00AC701A" w:rsidRDefault="009230B1" w:rsidP="00266E24">
      <w:pPr>
        <w:pStyle w:val="Nidung"/>
        <w:ind w:left="1440"/>
        <w:rPr>
          <w:sz w:val="36"/>
          <w:szCs w:val="28"/>
        </w:rPr>
      </w:pPr>
      <w:r w:rsidRPr="00AC701A">
        <w:rPr>
          <w:sz w:val="36"/>
          <w:szCs w:val="28"/>
        </w:rPr>
        <w:t xml:space="preserve">+ Đối với </w:t>
      </w:r>
      <w:r w:rsidRPr="00AC701A">
        <w:rPr>
          <w:b/>
          <w:bCs/>
          <w:sz w:val="36"/>
          <w:szCs w:val="28"/>
        </w:rPr>
        <w:t>Category</w:t>
      </w:r>
      <w:r w:rsidRPr="00AC701A">
        <w:rPr>
          <w:sz w:val="36"/>
          <w:szCs w:val="28"/>
        </w:rPr>
        <w:t xml:space="preserve"> và </w:t>
      </w:r>
      <w:r w:rsidRPr="00AC701A">
        <w:rPr>
          <w:b/>
          <w:bCs/>
          <w:sz w:val="36"/>
          <w:szCs w:val="28"/>
        </w:rPr>
        <w:t xml:space="preserve">Course: </w:t>
      </w:r>
      <w:r w:rsidRPr="00AC701A">
        <w:rPr>
          <w:sz w:val="36"/>
          <w:szCs w:val="28"/>
        </w:rPr>
        <w:t xml:space="preserve">sẽ có thêm </w:t>
      </w:r>
      <w:r w:rsidRPr="00AC701A">
        <w:rPr>
          <w:b/>
          <w:bCs/>
          <w:sz w:val="36"/>
          <w:szCs w:val="28"/>
        </w:rPr>
        <w:t>Assessment</w:t>
      </w:r>
      <w:r w:rsidRPr="00AC701A">
        <w:rPr>
          <w:sz w:val="36"/>
          <w:szCs w:val="28"/>
        </w:rPr>
        <w:t xml:space="preserve">(Bảng đánh giá) và cầu nối giữa </w:t>
      </w:r>
      <w:r w:rsidR="00AB2AB3" w:rsidRPr="00AC701A">
        <w:rPr>
          <w:b/>
          <w:bCs/>
          <w:sz w:val="36"/>
          <w:szCs w:val="28"/>
        </w:rPr>
        <w:t>Course</w:t>
      </w:r>
      <w:r w:rsidR="00AB2AB3" w:rsidRPr="00AC701A">
        <w:rPr>
          <w:sz w:val="36"/>
          <w:szCs w:val="28"/>
        </w:rPr>
        <w:t xml:space="preserve"> và </w:t>
      </w:r>
      <w:r w:rsidR="00AB2AB3" w:rsidRPr="00AC701A">
        <w:rPr>
          <w:b/>
          <w:bCs/>
          <w:sz w:val="36"/>
          <w:szCs w:val="28"/>
        </w:rPr>
        <w:t>Assessment</w:t>
      </w:r>
      <w:r w:rsidR="00AB2AB3" w:rsidRPr="00AC701A">
        <w:rPr>
          <w:sz w:val="36"/>
          <w:szCs w:val="28"/>
        </w:rPr>
        <w:t xml:space="preserve"> là </w:t>
      </w:r>
      <w:r w:rsidR="00AB2AB3" w:rsidRPr="00AC701A">
        <w:rPr>
          <w:b/>
          <w:bCs/>
          <w:sz w:val="36"/>
          <w:szCs w:val="28"/>
        </w:rPr>
        <w:t>Course_Assessment</w:t>
      </w:r>
    </w:p>
    <w:p w14:paraId="5DC6CBC7" w14:textId="7E8A283E" w:rsidR="00943586" w:rsidRPr="00AC701A" w:rsidRDefault="00943586" w:rsidP="00756511">
      <w:pPr>
        <w:pStyle w:val="Nidung"/>
        <w:ind w:left="1440"/>
        <w:rPr>
          <w:sz w:val="36"/>
          <w:szCs w:val="28"/>
        </w:rPr>
      </w:pPr>
    </w:p>
    <w:p w14:paraId="1536D4AD" w14:textId="7389B7F4" w:rsidR="006D2540" w:rsidRPr="00AC701A" w:rsidRDefault="006D2540" w:rsidP="00756511">
      <w:pPr>
        <w:pStyle w:val="Nidung"/>
        <w:ind w:left="1440"/>
        <w:rPr>
          <w:sz w:val="36"/>
          <w:szCs w:val="28"/>
        </w:rPr>
      </w:pPr>
    </w:p>
    <w:p w14:paraId="0562F3F2" w14:textId="6AFCDD9E" w:rsidR="006D2540" w:rsidRPr="00AC701A" w:rsidRDefault="006D2540" w:rsidP="006D2540">
      <w:pPr>
        <w:pStyle w:val="Nidung"/>
        <w:numPr>
          <w:ilvl w:val="1"/>
          <w:numId w:val="34"/>
        </w:numPr>
        <w:rPr>
          <w:b/>
          <w:bCs/>
          <w:sz w:val="36"/>
          <w:szCs w:val="28"/>
        </w:rPr>
      </w:pPr>
      <w:r w:rsidRPr="00AC701A">
        <w:rPr>
          <w:b/>
          <w:bCs/>
          <w:sz w:val="36"/>
          <w:szCs w:val="28"/>
        </w:rPr>
        <w:t>Bảng ERD tổng quan</w:t>
      </w:r>
    </w:p>
    <w:p w14:paraId="01CEE286" w14:textId="2354FEF2" w:rsidR="006D2540" w:rsidRPr="00AC701A" w:rsidRDefault="00467A87" w:rsidP="00467A87">
      <w:pPr>
        <w:pStyle w:val="Nidung"/>
        <w:ind w:left="1440"/>
        <w:rPr>
          <w:sz w:val="36"/>
          <w:szCs w:val="28"/>
        </w:rPr>
      </w:pPr>
      <w:r w:rsidRPr="00AC701A">
        <w:rPr>
          <w:sz w:val="36"/>
          <w:szCs w:val="28"/>
        </w:rPr>
        <w:t>+ Bảng ERD trước khi thực hiện chia tách:</w:t>
      </w:r>
    </w:p>
    <w:p w14:paraId="0EC55213" w14:textId="77EB691B" w:rsidR="00467A87" w:rsidRPr="00AC701A" w:rsidRDefault="00467A87" w:rsidP="00467A87">
      <w:pPr>
        <w:pStyle w:val="Nidung"/>
        <w:ind w:left="1440"/>
        <w:rPr>
          <w:sz w:val="36"/>
          <w:szCs w:val="28"/>
        </w:rPr>
      </w:pPr>
      <w:r w:rsidRPr="00AC701A">
        <w:rPr>
          <w:noProof/>
          <w:sz w:val="36"/>
          <w:szCs w:val="28"/>
        </w:rPr>
        <w:lastRenderedPageBreak/>
        <w:drawing>
          <wp:inline distT="0" distB="0" distL="0" distR="0" wp14:anchorId="0FB00685" wp14:editId="6D43898B">
            <wp:extent cx="3911600" cy="3412519"/>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1976" cy="3412847"/>
                    </a:xfrm>
                    <a:prstGeom prst="rect">
                      <a:avLst/>
                    </a:prstGeom>
                    <a:noFill/>
                    <a:ln>
                      <a:noFill/>
                    </a:ln>
                  </pic:spPr>
                </pic:pic>
              </a:graphicData>
            </a:graphic>
          </wp:inline>
        </w:drawing>
      </w:r>
    </w:p>
    <w:p w14:paraId="1D2C2121" w14:textId="25E1DEF9" w:rsidR="00467A87" w:rsidRPr="00AC701A" w:rsidRDefault="00467A87" w:rsidP="003A2AC7">
      <w:pPr>
        <w:pStyle w:val="Nidung"/>
        <w:numPr>
          <w:ilvl w:val="0"/>
          <w:numId w:val="28"/>
        </w:numPr>
        <w:rPr>
          <w:sz w:val="36"/>
          <w:szCs w:val="28"/>
        </w:rPr>
      </w:pPr>
      <w:r w:rsidRPr="00AC701A">
        <w:rPr>
          <w:sz w:val="36"/>
          <w:szCs w:val="28"/>
        </w:rPr>
        <w:t xml:space="preserve"> Dữ liệu sơ sài, </w:t>
      </w:r>
      <w:r w:rsidR="003A2AC7" w:rsidRPr="00AC701A">
        <w:rPr>
          <w:sz w:val="36"/>
          <w:szCs w:val="28"/>
        </w:rPr>
        <w:t>chưa có tính đúng đắn. Các bảng chưa thể hiện rõ tính chất của nó.</w:t>
      </w:r>
    </w:p>
    <w:p w14:paraId="6533B505" w14:textId="0A230E63" w:rsidR="003A2AC7" w:rsidRPr="00AC701A" w:rsidRDefault="003A2AC7" w:rsidP="003A2AC7">
      <w:pPr>
        <w:pStyle w:val="Nidung"/>
        <w:ind w:left="1164"/>
        <w:rPr>
          <w:sz w:val="36"/>
          <w:szCs w:val="28"/>
        </w:rPr>
      </w:pPr>
      <w:r w:rsidRPr="00AC701A">
        <w:rPr>
          <w:sz w:val="36"/>
          <w:szCs w:val="28"/>
        </w:rPr>
        <w:t>+ Bảng ERD sau khi phân tách</w:t>
      </w:r>
      <w:r w:rsidR="007F6386" w:rsidRPr="00AC701A">
        <w:rPr>
          <w:sz w:val="36"/>
          <w:szCs w:val="28"/>
        </w:rPr>
        <w:t>:</w:t>
      </w:r>
    </w:p>
    <w:p w14:paraId="7DEBB551" w14:textId="0586C2E9" w:rsidR="007F6386" w:rsidRPr="00AC701A" w:rsidRDefault="0025217D" w:rsidP="003A2AC7">
      <w:pPr>
        <w:pStyle w:val="Nidung"/>
        <w:ind w:left="1164"/>
        <w:rPr>
          <w:sz w:val="36"/>
          <w:szCs w:val="28"/>
        </w:rPr>
      </w:pPr>
      <w:r w:rsidRPr="00AC701A">
        <w:rPr>
          <w:noProof/>
          <w:sz w:val="36"/>
          <w:szCs w:val="28"/>
        </w:rPr>
        <w:drawing>
          <wp:inline distT="0" distB="0" distL="0" distR="0" wp14:anchorId="1DF36D0A" wp14:editId="050B3009">
            <wp:extent cx="4305723" cy="3700673"/>
            <wp:effectExtent l="0" t="0" r="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723" cy="3700673"/>
                    </a:xfrm>
                    <a:prstGeom prst="rect">
                      <a:avLst/>
                    </a:prstGeom>
                    <a:noFill/>
                    <a:ln>
                      <a:noFill/>
                    </a:ln>
                  </pic:spPr>
                </pic:pic>
              </a:graphicData>
            </a:graphic>
          </wp:inline>
        </w:drawing>
      </w:r>
    </w:p>
    <w:p w14:paraId="1DF01AAC" w14:textId="0D03800A" w:rsidR="0025217D" w:rsidRPr="00AC701A" w:rsidRDefault="0025217D" w:rsidP="0025217D">
      <w:pPr>
        <w:pStyle w:val="Nidung"/>
        <w:numPr>
          <w:ilvl w:val="0"/>
          <w:numId w:val="28"/>
        </w:numPr>
        <w:rPr>
          <w:sz w:val="36"/>
          <w:szCs w:val="28"/>
        </w:rPr>
      </w:pPr>
      <w:r w:rsidRPr="00AC701A">
        <w:rPr>
          <w:sz w:val="36"/>
          <w:szCs w:val="28"/>
        </w:rPr>
        <w:t>Dữ liệu đã được tổ hợp 1 các gọn gàng hơn. Các dữ liệu có tính nhất quán.</w:t>
      </w:r>
    </w:p>
    <w:p w14:paraId="332B1B9C" w14:textId="620BCD36" w:rsidR="00AD0D6B" w:rsidRPr="00AC701A" w:rsidRDefault="00F265C5" w:rsidP="00AD0D6B">
      <w:pPr>
        <w:pStyle w:val="Tiuphu"/>
        <w:framePr w:wrap="around" w:hAnchor="page" w:x="954" w:y="73"/>
        <w:numPr>
          <w:ilvl w:val="0"/>
          <w:numId w:val="34"/>
        </w:numPr>
        <w:rPr>
          <w:sz w:val="44"/>
          <w:szCs w:val="32"/>
        </w:rPr>
      </w:pPr>
      <w:r w:rsidRPr="00AC701A">
        <w:rPr>
          <w:sz w:val="44"/>
          <w:szCs w:val="32"/>
        </w:rPr>
        <w:lastRenderedPageBreak/>
        <w:t>Xác định các attributes cho các thực thể chuyển đổi</w:t>
      </w:r>
    </w:p>
    <w:p w14:paraId="74248DC2" w14:textId="13E51CEA" w:rsidR="00074D29" w:rsidRPr="00AC701A" w:rsidRDefault="00F265C5" w:rsidP="005637DE">
      <w:pPr>
        <w:pStyle w:val="Nidung"/>
        <w:numPr>
          <w:ilvl w:val="1"/>
          <w:numId w:val="34"/>
        </w:numPr>
        <w:rPr>
          <w:sz w:val="40"/>
          <w:szCs w:val="32"/>
        </w:rPr>
      </w:pPr>
      <w:r w:rsidRPr="00AC701A">
        <w:rPr>
          <w:b/>
          <w:bCs/>
          <w:sz w:val="40"/>
          <w:szCs w:val="32"/>
        </w:rPr>
        <w:t>Students</w:t>
      </w:r>
      <w:r w:rsidRPr="00AC701A">
        <w:rPr>
          <w:sz w:val="40"/>
          <w:szCs w:val="32"/>
        </w:rPr>
        <w:t>:</w:t>
      </w:r>
    </w:p>
    <w:p w14:paraId="6C01DE8F" w14:textId="4E954DF1" w:rsidR="00EE5077" w:rsidRPr="00AC701A" w:rsidRDefault="00EE5077" w:rsidP="00EE5077">
      <w:pPr>
        <w:pStyle w:val="oancuaDanhsach"/>
        <w:ind w:left="1440"/>
        <w:rPr>
          <w:b w:val="0"/>
          <w:bCs/>
          <w:sz w:val="40"/>
          <w:szCs w:val="32"/>
        </w:rPr>
      </w:pPr>
      <w:r w:rsidRPr="00AC701A">
        <w:rPr>
          <w:b w:val="0"/>
          <w:bCs/>
          <w:sz w:val="40"/>
          <w:szCs w:val="32"/>
        </w:rPr>
        <w:t>+ StudentID: nvarchar(8)</w:t>
      </w:r>
    </w:p>
    <w:p w14:paraId="1EC40A6A" w14:textId="1C7EF201" w:rsidR="00EE5077" w:rsidRPr="00AC701A" w:rsidRDefault="00EE5077" w:rsidP="00EE5077">
      <w:pPr>
        <w:pStyle w:val="oancuaDanhsach"/>
        <w:rPr>
          <w:b w:val="0"/>
          <w:bCs/>
          <w:sz w:val="40"/>
          <w:szCs w:val="32"/>
        </w:rPr>
      </w:pPr>
      <w:r w:rsidRPr="00AC701A">
        <w:rPr>
          <w:b w:val="0"/>
          <w:bCs/>
          <w:sz w:val="40"/>
          <w:szCs w:val="32"/>
        </w:rPr>
        <w:t xml:space="preserve">           + FirstName: nvarchar(50)</w:t>
      </w:r>
    </w:p>
    <w:p w14:paraId="61D03EBA" w14:textId="615191AA" w:rsidR="00EE5077" w:rsidRPr="00AC701A" w:rsidRDefault="00EE5077" w:rsidP="00EE5077">
      <w:pPr>
        <w:pStyle w:val="oancuaDanhsach"/>
        <w:rPr>
          <w:b w:val="0"/>
          <w:bCs/>
          <w:sz w:val="40"/>
          <w:szCs w:val="32"/>
        </w:rPr>
      </w:pPr>
      <w:r w:rsidRPr="00AC701A">
        <w:rPr>
          <w:b w:val="0"/>
          <w:bCs/>
          <w:sz w:val="40"/>
          <w:szCs w:val="32"/>
        </w:rPr>
        <w:t xml:space="preserve">           + LastName: nvarchar(50)</w:t>
      </w:r>
    </w:p>
    <w:p w14:paraId="0D034495" w14:textId="081EE8B7" w:rsidR="00EE5077" w:rsidRPr="00AC701A" w:rsidRDefault="00EE5077" w:rsidP="00EE5077">
      <w:pPr>
        <w:pStyle w:val="oancuaDanhsach"/>
        <w:rPr>
          <w:b w:val="0"/>
          <w:bCs/>
          <w:sz w:val="40"/>
          <w:szCs w:val="32"/>
        </w:rPr>
      </w:pPr>
      <w:r w:rsidRPr="00AC701A">
        <w:rPr>
          <w:b w:val="0"/>
          <w:bCs/>
          <w:sz w:val="40"/>
          <w:szCs w:val="32"/>
        </w:rPr>
        <w:t xml:space="preserve">           + Gender: bit</w:t>
      </w:r>
    </w:p>
    <w:p w14:paraId="516AC7E4" w14:textId="6661D7CB" w:rsidR="00EE5077" w:rsidRPr="00AC701A" w:rsidRDefault="00EE5077" w:rsidP="00EE5077">
      <w:pPr>
        <w:pStyle w:val="oancuaDanhsach"/>
        <w:rPr>
          <w:b w:val="0"/>
          <w:bCs/>
          <w:sz w:val="40"/>
          <w:szCs w:val="32"/>
        </w:rPr>
      </w:pPr>
      <w:r w:rsidRPr="00AC701A">
        <w:rPr>
          <w:b w:val="0"/>
          <w:bCs/>
          <w:sz w:val="40"/>
          <w:szCs w:val="32"/>
        </w:rPr>
        <w:t xml:space="preserve">           + DateOfBirth: date</w:t>
      </w:r>
    </w:p>
    <w:p w14:paraId="088365C6" w14:textId="3FBC2674" w:rsidR="00EE5077" w:rsidRPr="00AC701A" w:rsidRDefault="00EE5077" w:rsidP="00EE5077">
      <w:pPr>
        <w:pStyle w:val="oancuaDanhsach"/>
        <w:rPr>
          <w:b w:val="0"/>
          <w:bCs/>
          <w:sz w:val="40"/>
          <w:szCs w:val="32"/>
        </w:rPr>
      </w:pPr>
      <w:r w:rsidRPr="00AC701A">
        <w:rPr>
          <w:b w:val="0"/>
          <w:bCs/>
          <w:sz w:val="40"/>
          <w:szCs w:val="32"/>
        </w:rPr>
        <w:t xml:space="preserve">           + Address: nvarchar(50)</w:t>
      </w:r>
    </w:p>
    <w:p w14:paraId="0FB78CD1" w14:textId="77777777" w:rsidR="00FA27FE" w:rsidRPr="00AC701A" w:rsidRDefault="00EE5077" w:rsidP="00FA27FE">
      <w:pPr>
        <w:pStyle w:val="oancuaDanhsach"/>
        <w:rPr>
          <w:b w:val="0"/>
          <w:bCs/>
          <w:sz w:val="40"/>
          <w:szCs w:val="32"/>
        </w:rPr>
      </w:pPr>
      <w:r w:rsidRPr="00AC701A">
        <w:rPr>
          <w:b w:val="0"/>
          <w:bCs/>
          <w:sz w:val="40"/>
          <w:szCs w:val="32"/>
        </w:rPr>
        <w:t xml:space="preserve">           + Mail: nvarchar(50)</w:t>
      </w:r>
    </w:p>
    <w:p w14:paraId="29340256" w14:textId="34E106A5" w:rsidR="00FA27FE" w:rsidRPr="00AC701A" w:rsidRDefault="00FA27FE" w:rsidP="00FA27FE">
      <w:pPr>
        <w:pStyle w:val="oancuaDanhsach"/>
        <w:rPr>
          <w:b w:val="0"/>
          <w:bCs/>
          <w:sz w:val="40"/>
          <w:szCs w:val="32"/>
        </w:rPr>
      </w:pPr>
      <w:r w:rsidRPr="00AC701A">
        <w:rPr>
          <w:b w:val="0"/>
          <w:bCs/>
          <w:sz w:val="40"/>
          <w:szCs w:val="32"/>
        </w:rPr>
        <w:t xml:space="preserve">           -&gt; StudentID sẽ là khóa chính</w:t>
      </w:r>
      <w:r w:rsidR="009C05EC" w:rsidRPr="00AC701A">
        <w:rPr>
          <w:b w:val="0"/>
          <w:bCs/>
          <w:sz w:val="40"/>
          <w:szCs w:val="32"/>
        </w:rPr>
        <w:t xml:space="preserve"> và khóa ngoại</w:t>
      </w:r>
    </w:p>
    <w:p w14:paraId="339E0AD9" w14:textId="5112F116" w:rsidR="00AD0D6B" w:rsidRPr="00AC701A" w:rsidRDefault="00AD0D6B" w:rsidP="00FA27FE">
      <w:pPr>
        <w:pStyle w:val="oancuaDanhsach"/>
        <w:rPr>
          <w:b w:val="0"/>
          <w:bCs/>
          <w:sz w:val="40"/>
          <w:szCs w:val="32"/>
        </w:rPr>
      </w:pPr>
    </w:p>
    <w:p w14:paraId="4D5D9658" w14:textId="12213074" w:rsidR="00AD0D6B" w:rsidRPr="00AC701A" w:rsidRDefault="00AD0D6B" w:rsidP="00AD0D6B">
      <w:pPr>
        <w:pStyle w:val="oancuaDanhsach"/>
        <w:numPr>
          <w:ilvl w:val="1"/>
          <w:numId w:val="34"/>
        </w:numPr>
        <w:spacing w:after="160" w:line="252" w:lineRule="auto"/>
        <w:rPr>
          <w:b w:val="0"/>
          <w:bCs/>
          <w:sz w:val="40"/>
          <w:szCs w:val="32"/>
        </w:rPr>
      </w:pPr>
      <w:r w:rsidRPr="00AC701A">
        <w:rPr>
          <w:bCs/>
          <w:sz w:val="40"/>
          <w:szCs w:val="32"/>
        </w:rPr>
        <w:t>Lecture</w:t>
      </w:r>
    </w:p>
    <w:p w14:paraId="1A5D8BEE" w14:textId="185BFBC6" w:rsidR="00AD0D6B" w:rsidRPr="00AC701A" w:rsidRDefault="00AD0D6B" w:rsidP="00AD0D6B">
      <w:pPr>
        <w:pStyle w:val="oancuaDanhsach"/>
        <w:rPr>
          <w:b w:val="0"/>
          <w:bCs/>
          <w:sz w:val="40"/>
          <w:szCs w:val="32"/>
        </w:rPr>
      </w:pPr>
      <w:r w:rsidRPr="00AC701A">
        <w:rPr>
          <w:iCs/>
          <w:sz w:val="40"/>
          <w:szCs w:val="32"/>
        </w:rPr>
        <w:t xml:space="preserve">           </w:t>
      </w:r>
      <w:r w:rsidRPr="00AC701A">
        <w:rPr>
          <w:b w:val="0"/>
          <w:bCs/>
          <w:iCs/>
          <w:sz w:val="40"/>
          <w:szCs w:val="32"/>
        </w:rPr>
        <w:t xml:space="preserve">+ LectureID: </w:t>
      </w:r>
      <w:r w:rsidRPr="00AC701A">
        <w:rPr>
          <w:b w:val="0"/>
          <w:bCs/>
          <w:sz w:val="40"/>
          <w:szCs w:val="32"/>
        </w:rPr>
        <w:t>nvarchar(20)</w:t>
      </w:r>
    </w:p>
    <w:p w14:paraId="11CDFAC3" w14:textId="536D2938" w:rsidR="00AD0D6B" w:rsidRPr="00AC701A" w:rsidRDefault="00AD0D6B" w:rsidP="00AD0D6B">
      <w:pPr>
        <w:pStyle w:val="oancuaDanhsach"/>
        <w:rPr>
          <w:b w:val="0"/>
          <w:bCs/>
          <w:sz w:val="40"/>
          <w:szCs w:val="32"/>
        </w:rPr>
      </w:pPr>
      <w:r w:rsidRPr="00AC701A">
        <w:rPr>
          <w:b w:val="0"/>
          <w:bCs/>
          <w:sz w:val="40"/>
          <w:szCs w:val="32"/>
        </w:rPr>
        <w:t xml:space="preserve">           + FullName: nvarchar(150)</w:t>
      </w:r>
    </w:p>
    <w:p w14:paraId="2619C164" w14:textId="3111972C" w:rsidR="00AD0D6B" w:rsidRPr="00AC701A" w:rsidRDefault="00AD0D6B" w:rsidP="00AD0D6B">
      <w:pPr>
        <w:pStyle w:val="oancuaDanhsach"/>
        <w:rPr>
          <w:b w:val="0"/>
          <w:bCs/>
          <w:sz w:val="40"/>
          <w:szCs w:val="32"/>
        </w:rPr>
      </w:pPr>
      <w:r w:rsidRPr="00AC701A">
        <w:rPr>
          <w:b w:val="0"/>
          <w:bCs/>
          <w:iCs/>
          <w:sz w:val="40"/>
          <w:szCs w:val="32"/>
        </w:rPr>
        <w:t xml:space="preserve">           + Mail: </w:t>
      </w:r>
      <w:r w:rsidRPr="00AC701A">
        <w:rPr>
          <w:b w:val="0"/>
          <w:bCs/>
          <w:sz w:val="40"/>
          <w:szCs w:val="32"/>
        </w:rPr>
        <w:t>nvarchar(150)</w:t>
      </w:r>
    </w:p>
    <w:p w14:paraId="00E56579" w14:textId="47CDDB9F" w:rsidR="00AD0D6B" w:rsidRPr="00AC701A" w:rsidRDefault="00AD0D6B" w:rsidP="00AD0D6B">
      <w:pPr>
        <w:pStyle w:val="oancuaDanhsach"/>
        <w:rPr>
          <w:b w:val="0"/>
          <w:bCs/>
          <w:sz w:val="40"/>
          <w:szCs w:val="32"/>
        </w:rPr>
      </w:pPr>
      <w:r w:rsidRPr="00AC701A">
        <w:rPr>
          <w:b w:val="0"/>
          <w:bCs/>
          <w:sz w:val="40"/>
          <w:szCs w:val="32"/>
        </w:rPr>
        <w:t xml:space="preserve">            -&gt; LectureID sẽ là khóa chính</w:t>
      </w:r>
      <w:r w:rsidR="009C05EC" w:rsidRPr="00AC701A">
        <w:rPr>
          <w:b w:val="0"/>
          <w:bCs/>
          <w:sz w:val="40"/>
          <w:szCs w:val="32"/>
        </w:rPr>
        <w:t xml:space="preserve"> và khóa ngoại</w:t>
      </w:r>
    </w:p>
    <w:p w14:paraId="0AE150CC" w14:textId="77777777" w:rsidR="00AD0D6B" w:rsidRPr="00AC701A" w:rsidRDefault="00AD0D6B" w:rsidP="00AD0D6B">
      <w:pPr>
        <w:pStyle w:val="oancuaDanhsach"/>
        <w:rPr>
          <w:b w:val="0"/>
          <w:bCs/>
          <w:sz w:val="40"/>
          <w:szCs w:val="32"/>
        </w:rPr>
      </w:pPr>
    </w:p>
    <w:p w14:paraId="451CD5CC" w14:textId="00281062" w:rsidR="00AD0D6B" w:rsidRPr="00AC701A" w:rsidRDefault="00AD0D6B" w:rsidP="00074D29">
      <w:pPr>
        <w:pStyle w:val="oancuaDanhsach"/>
        <w:numPr>
          <w:ilvl w:val="1"/>
          <w:numId w:val="34"/>
        </w:numPr>
        <w:spacing w:after="160" w:line="252" w:lineRule="auto"/>
        <w:rPr>
          <w:b w:val="0"/>
          <w:bCs/>
          <w:sz w:val="40"/>
          <w:szCs w:val="32"/>
        </w:rPr>
      </w:pPr>
      <w:r w:rsidRPr="00AC701A">
        <w:rPr>
          <w:bCs/>
          <w:sz w:val="40"/>
          <w:szCs w:val="32"/>
        </w:rPr>
        <w:t>Course</w:t>
      </w:r>
    </w:p>
    <w:p w14:paraId="7E42BCFC" w14:textId="6A336DCF" w:rsidR="00AD0D6B" w:rsidRPr="00AC701A" w:rsidRDefault="00074D29" w:rsidP="00AD0D6B">
      <w:pPr>
        <w:pStyle w:val="oancuaDanhsach"/>
        <w:rPr>
          <w:b w:val="0"/>
          <w:bCs/>
          <w:sz w:val="40"/>
          <w:szCs w:val="32"/>
        </w:rPr>
      </w:pPr>
      <w:r w:rsidRPr="00AC701A">
        <w:rPr>
          <w:b w:val="0"/>
          <w:bCs/>
          <w:sz w:val="40"/>
          <w:szCs w:val="32"/>
        </w:rPr>
        <w:t xml:space="preserve">            + </w:t>
      </w:r>
      <w:r w:rsidR="00AD0D6B" w:rsidRPr="00AC701A">
        <w:rPr>
          <w:b w:val="0"/>
          <w:bCs/>
          <w:sz w:val="40"/>
          <w:szCs w:val="32"/>
        </w:rPr>
        <w:t>CourseID: nvarchar(6)</w:t>
      </w:r>
    </w:p>
    <w:p w14:paraId="6159137E" w14:textId="7FDFBAA7" w:rsidR="00AD0D6B" w:rsidRPr="00AC701A" w:rsidRDefault="00074D29" w:rsidP="00AD0D6B">
      <w:pPr>
        <w:pStyle w:val="oancuaDanhsach"/>
        <w:rPr>
          <w:b w:val="0"/>
          <w:bCs/>
          <w:sz w:val="40"/>
          <w:szCs w:val="32"/>
        </w:rPr>
      </w:pPr>
      <w:r w:rsidRPr="00AC701A">
        <w:rPr>
          <w:b w:val="0"/>
          <w:bCs/>
          <w:sz w:val="40"/>
          <w:szCs w:val="32"/>
        </w:rPr>
        <w:t xml:space="preserve">            + </w:t>
      </w:r>
      <w:r w:rsidR="00AD0D6B" w:rsidRPr="00AC701A">
        <w:rPr>
          <w:b w:val="0"/>
          <w:bCs/>
          <w:sz w:val="40"/>
          <w:szCs w:val="32"/>
        </w:rPr>
        <w:t>CourseName: nvarchar(150)</w:t>
      </w:r>
    </w:p>
    <w:p w14:paraId="314DC408" w14:textId="5324567C" w:rsidR="00AD0D6B" w:rsidRPr="00AC701A" w:rsidRDefault="00074D29" w:rsidP="00AD0D6B">
      <w:pPr>
        <w:pStyle w:val="oancuaDanhsach"/>
        <w:rPr>
          <w:b w:val="0"/>
          <w:bCs/>
          <w:sz w:val="40"/>
          <w:szCs w:val="32"/>
        </w:rPr>
      </w:pPr>
      <w:r w:rsidRPr="00AC701A">
        <w:rPr>
          <w:b w:val="0"/>
          <w:bCs/>
          <w:sz w:val="40"/>
          <w:szCs w:val="32"/>
        </w:rPr>
        <w:t xml:space="preserve">            + </w:t>
      </w:r>
      <w:r w:rsidR="00AD0D6B" w:rsidRPr="00AC701A">
        <w:rPr>
          <w:b w:val="0"/>
          <w:bCs/>
          <w:sz w:val="40"/>
          <w:szCs w:val="32"/>
        </w:rPr>
        <w:t>Total: int</w:t>
      </w:r>
    </w:p>
    <w:p w14:paraId="5F2D8CCE" w14:textId="7C015DF2" w:rsidR="009C05EC" w:rsidRPr="00AC701A" w:rsidRDefault="009C05EC" w:rsidP="009C05EC">
      <w:pPr>
        <w:pStyle w:val="oancuaDanhsach"/>
        <w:rPr>
          <w:b w:val="0"/>
          <w:bCs/>
          <w:sz w:val="40"/>
          <w:szCs w:val="32"/>
        </w:rPr>
      </w:pPr>
      <w:r w:rsidRPr="00AC701A">
        <w:rPr>
          <w:b w:val="0"/>
          <w:bCs/>
          <w:sz w:val="40"/>
          <w:szCs w:val="32"/>
        </w:rPr>
        <w:t xml:space="preserve">            -&gt; CourseID sẽ là khóa chính và khóa ngoại</w:t>
      </w:r>
    </w:p>
    <w:p w14:paraId="3416B055" w14:textId="77777777" w:rsidR="00074D29" w:rsidRPr="00AC701A" w:rsidRDefault="00074D29" w:rsidP="00AD0D6B">
      <w:pPr>
        <w:pStyle w:val="oancuaDanhsach"/>
        <w:rPr>
          <w:b w:val="0"/>
          <w:bCs/>
          <w:sz w:val="40"/>
          <w:szCs w:val="32"/>
        </w:rPr>
      </w:pPr>
    </w:p>
    <w:p w14:paraId="0F663908" w14:textId="1D24DAF4" w:rsidR="00AD0D6B" w:rsidRPr="00AC701A" w:rsidRDefault="00AD0D6B" w:rsidP="009C05EC">
      <w:pPr>
        <w:pStyle w:val="oancuaDanhsach"/>
        <w:numPr>
          <w:ilvl w:val="1"/>
          <w:numId w:val="34"/>
        </w:numPr>
        <w:spacing w:after="160" w:line="252" w:lineRule="auto"/>
        <w:rPr>
          <w:b w:val="0"/>
          <w:bCs/>
          <w:sz w:val="40"/>
          <w:szCs w:val="32"/>
        </w:rPr>
      </w:pPr>
      <w:r w:rsidRPr="00AC701A">
        <w:rPr>
          <w:bCs/>
          <w:sz w:val="40"/>
          <w:szCs w:val="32"/>
        </w:rPr>
        <w:t>Group</w:t>
      </w:r>
    </w:p>
    <w:p w14:paraId="5FA69E61" w14:textId="04CC1F6C" w:rsidR="00AD0D6B" w:rsidRPr="00AC701A" w:rsidRDefault="009C05EC" w:rsidP="00AD0D6B">
      <w:pPr>
        <w:pStyle w:val="oancuaDanhsach"/>
        <w:rPr>
          <w:b w:val="0"/>
          <w:bCs/>
          <w:sz w:val="40"/>
          <w:szCs w:val="32"/>
        </w:rPr>
      </w:pPr>
      <w:r w:rsidRPr="00AC701A">
        <w:rPr>
          <w:b w:val="0"/>
          <w:bCs/>
          <w:sz w:val="40"/>
          <w:szCs w:val="32"/>
        </w:rPr>
        <w:lastRenderedPageBreak/>
        <w:t xml:space="preserve">           </w:t>
      </w:r>
      <w:r w:rsidR="00AD0D6B" w:rsidRPr="00AC701A">
        <w:rPr>
          <w:b w:val="0"/>
          <w:bCs/>
          <w:sz w:val="40"/>
          <w:szCs w:val="32"/>
        </w:rPr>
        <w:t>GroupID: nvarchar(6)</w:t>
      </w:r>
    </w:p>
    <w:p w14:paraId="1616CB1A" w14:textId="5D11E6CB" w:rsidR="00AD0D6B" w:rsidRPr="00AC701A" w:rsidRDefault="009C05EC" w:rsidP="00AD0D6B">
      <w:pPr>
        <w:pStyle w:val="oancuaDanhsach"/>
        <w:rPr>
          <w:b w:val="0"/>
          <w:bCs/>
          <w:sz w:val="40"/>
          <w:szCs w:val="32"/>
        </w:rPr>
      </w:pPr>
      <w:r w:rsidRPr="00AC701A">
        <w:rPr>
          <w:b w:val="0"/>
          <w:bCs/>
          <w:sz w:val="40"/>
          <w:szCs w:val="32"/>
        </w:rPr>
        <w:t xml:space="preserve">           </w:t>
      </w:r>
      <w:r w:rsidR="00AD0D6B" w:rsidRPr="00AC701A">
        <w:rPr>
          <w:b w:val="0"/>
          <w:bCs/>
          <w:sz w:val="40"/>
          <w:szCs w:val="32"/>
        </w:rPr>
        <w:t>Major: nvachar(50)</w:t>
      </w:r>
    </w:p>
    <w:p w14:paraId="4E5040FC" w14:textId="1B842B83" w:rsidR="009C05EC" w:rsidRPr="00AC701A" w:rsidRDefault="009C05EC" w:rsidP="009C05EC">
      <w:pPr>
        <w:pStyle w:val="oancuaDanhsach"/>
        <w:rPr>
          <w:b w:val="0"/>
          <w:bCs/>
          <w:sz w:val="40"/>
          <w:szCs w:val="32"/>
        </w:rPr>
      </w:pPr>
      <w:r w:rsidRPr="00AC701A">
        <w:rPr>
          <w:b w:val="0"/>
          <w:bCs/>
          <w:sz w:val="40"/>
          <w:szCs w:val="32"/>
        </w:rPr>
        <w:t xml:space="preserve">           -&gt; GroupID sẽ là khóa chính</w:t>
      </w:r>
    </w:p>
    <w:p w14:paraId="12CFF0A9" w14:textId="77777777" w:rsidR="009C05EC" w:rsidRPr="00AC701A" w:rsidRDefault="009C05EC" w:rsidP="00AD0D6B">
      <w:pPr>
        <w:pStyle w:val="oancuaDanhsach"/>
        <w:rPr>
          <w:b w:val="0"/>
          <w:bCs/>
          <w:sz w:val="40"/>
          <w:szCs w:val="32"/>
        </w:rPr>
      </w:pPr>
    </w:p>
    <w:p w14:paraId="037A7273" w14:textId="304013D9" w:rsidR="00AD0D6B" w:rsidRPr="00AC701A" w:rsidRDefault="00AD0D6B" w:rsidP="009C05EC">
      <w:pPr>
        <w:pStyle w:val="oancuaDanhsach"/>
        <w:numPr>
          <w:ilvl w:val="1"/>
          <w:numId w:val="34"/>
        </w:numPr>
        <w:spacing w:after="160" w:line="252" w:lineRule="auto"/>
        <w:rPr>
          <w:bCs/>
          <w:sz w:val="40"/>
          <w:szCs w:val="32"/>
        </w:rPr>
      </w:pPr>
      <w:r w:rsidRPr="00AC701A">
        <w:rPr>
          <w:bCs/>
          <w:sz w:val="40"/>
          <w:szCs w:val="32"/>
        </w:rPr>
        <w:t>Join(Student_Group)</w:t>
      </w:r>
    </w:p>
    <w:p w14:paraId="0B855CA1" w14:textId="28AF60FF" w:rsidR="00AD0D6B" w:rsidRPr="00AC701A" w:rsidRDefault="008E68AE" w:rsidP="00AD0D6B">
      <w:pPr>
        <w:pStyle w:val="oancuaDanhsach"/>
        <w:rPr>
          <w:b w:val="0"/>
          <w:sz w:val="40"/>
          <w:szCs w:val="32"/>
        </w:rPr>
      </w:pPr>
      <w:r w:rsidRPr="00AC701A">
        <w:rPr>
          <w:b w:val="0"/>
          <w:sz w:val="40"/>
          <w:szCs w:val="32"/>
        </w:rPr>
        <w:t xml:space="preserve">           + </w:t>
      </w:r>
      <w:r w:rsidR="00AD0D6B" w:rsidRPr="00AC701A">
        <w:rPr>
          <w:b w:val="0"/>
          <w:sz w:val="40"/>
          <w:szCs w:val="32"/>
        </w:rPr>
        <w:t>StudentID: nvarchar(8)</w:t>
      </w:r>
    </w:p>
    <w:p w14:paraId="163F3E78" w14:textId="05F01A30" w:rsidR="00AD0D6B" w:rsidRPr="00AC701A" w:rsidRDefault="008E68AE" w:rsidP="00AD0D6B">
      <w:pPr>
        <w:pStyle w:val="oancuaDanhsach"/>
        <w:rPr>
          <w:b w:val="0"/>
          <w:sz w:val="40"/>
          <w:szCs w:val="32"/>
        </w:rPr>
      </w:pPr>
      <w:r w:rsidRPr="00AC701A">
        <w:rPr>
          <w:b w:val="0"/>
          <w:sz w:val="40"/>
          <w:szCs w:val="32"/>
        </w:rPr>
        <w:t xml:space="preserve">           + </w:t>
      </w:r>
      <w:r w:rsidR="00AD0D6B" w:rsidRPr="00AC701A">
        <w:rPr>
          <w:b w:val="0"/>
          <w:sz w:val="40"/>
          <w:szCs w:val="32"/>
        </w:rPr>
        <w:t>GroupID: nvarchar(6)</w:t>
      </w:r>
    </w:p>
    <w:p w14:paraId="5137ACDE" w14:textId="54DB98BC" w:rsidR="008E68AE" w:rsidRPr="00AC701A" w:rsidRDefault="008E68AE" w:rsidP="008E68AE">
      <w:pPr>
        <w:pStyle w:val="oancuaDanhsach"/>
        <w:rPr>
          <w:b w:val="0"/>
          <w:bCs/>
          <w:sz w:val="40"/>
          <w:szCs w:val="32"/>
        </w:rPr>
      </w:pPr>
      <w:r w:rsidRPr="00AC701A">
        <w:rPr>
          <w:b w:val="0"/>
          <w:sz w:val="40"/>
          <w:szCs w:val="32"/>
        </w:rPr>
        <w:t xml:space="preserve">           </w:t>
      </w:r>
      <w:r w:rsidRPr="00AC701A">
        <w:rPr>
          <w:b w:val="0"/>
          <w:bCs/>
          <w:sz w:val="40"/>
          <w:szCs w:val="32"/>
        </w:rPr>
        <w:t>-&gt; StudentID, GroupID sẽ là khóa chính và khóa ngoại</w:t>
      </w:r>
    </w:p>
    <w:p w14:paraId="672950C4" w14:textId="5FEFAC78" w:rsidR="008E68AE" w:rsidRPr="00AC701A" w:rsidRDefault="008E68AE" w:rsidP="00AD0D6B">
      <w:pPr>
        <w:pStyle w:val="oancuaDanhsach"/>
        <w:rPr>
          <w:b w:val="0"/>
          <w:sz w:val="40"/>
          <w:szCs w:val="32"/>
        </w:rPr>
      </w:pPr>
    </w:p>
    <w:p w14:paraId="727CA190" w14:textId="65B4A769" w:rsidR="008E68AE" w:rsidRPr="00AC701A" w:rsidRDefault="008E68AE" w:rsidP="00AD0D6B">
      <w:pPr>
        <w:pStyle w:val="oancuaDanhsach"/>
        <w:rPr>
          <w:b w:val="0"/>
          <w:sz w:val="40"/>
          <w:szCs w:val="32"/>
        </w:rPr>
      </w:pPr>
    </w:p>
    <w:p w14:paraId="5E8759C9" w14:textId="098C4A6A" w:rsidR="004B4276" w:rsidRPr="00AC701A" w:rsidRDefault="004B4276" w:rsidP="00AD0D6B">
      <w:pPr>
        <w:pStyle w:val="oancuaDanhsach"/>
        <w:rPr>
          <w:b w:val="0"/>
          <w:sz w:val="40"/>
          <w:szCs w:val="32"/>
        </w:rPr>
      </w:pPr>
    </w:p>
    <w:p w14:paraId="660F888A" w14:textId="77777777" w:rsidR="004B4276" w:rsidRPr="00AC701A" w:rsidRDefault="004B4276" w:rsidP="00AD0D6B">
      <w:pPr>
        <w:pStyle w:val="oancuaDanhsach"/>
        <w:rPr>
          <w:b w:val="0"/>
          <w:sz w:val="40"/>
          <w:szCs w:val="32"/>
        </w:rPr>
      </w:pPr>
    </w:p>
    <w:p w14:paraId="134C3AFE" w14:textId="3162C9A0" w:rsidR="00AD0D6B" w:rsidRPr="00AC701A" w:rsidRDefault="00AD0D6B" w:rsidP="008E68AE">
      <w:pPr>
        <w:pStyle w:val="oancuaDanhsach"/>
        <w:numPr>
          <w:ilvl w:val="1"/>
          <w:numId w:val="34"/>
        </w:numPr>
        <w:spacing w:after="160" w:line="252" w:lineRule="auto"/>
        <w:rPr>
          <w:bCs/>
          <w:sz w:val="40"/>
          <w:szCs w:val="32"/>
        </w:rPr>
      </w:pPr>
      <w:r w:rsidRPr="00AC701A">
        <w:rPr>
          <w:bCs/>
          <w:sz w:val="40"/>
          <w:szCs w:val="32"/>
        </w:rPr>
        <w:t>Enroll(Group_Course)</w:t>
      </w:r>
    </w:p>
    <w:p w14:paraId="6E7FDAFE" w14:textId="2B074499" w:rsidR="00AD0D6B" w:rsidRPr="00AC701A" w:rsidRDefault="008E68AE" w:rsidP="00AD0D6B">
      <w:pPr>
        <w:pStyle w:val="oancuaDanhsach"/>
        <w:rPr>
          <w:b w:val="0"/>
          <w:sz w:val="40"/>
          <w:szCs w:val="32"/>
        </w:rPr>
      </w:pPr>
      <w:r w:rsidRPr="00AC701A">
        <w:rPr>
          <w:bCs/>
          <w:sz w:val="40"/>
          <w:szCs w:val="32"/>
        </w:rPr>
        <w:t xml:space="preserve">           </w:t>
      </w:r>
      <w:r w:rsidR="00D835B9" w:rsidRPr="00AC701A">
        <w:rPr>
          <w:bCs/>
          <w:sz w:val="40"/>
          <w:szCs w:val="32"/>
        </w:rPr>
        <w:t xml:space="preserve">+ </w:t>
      </w:r>
      <w:r w:rsidR="00AD0D6B" w:rsidRPr="00AC701A">
        <w:rPr>
          <w:b w:val="0"/>
          <w:sz w:val="40"/>
          <w:szCs w:val="32"/>
        </w:rPr>
        <w:t>GroupID: nvarchar(6)</w:t>
      </w:r>
    </w:p>
    <w:p w14:paraId="3A012F5F" w14:textId="28D96C8C" w:rsidR="00AD0D6B" w:rsidRPr="00AC701A" w:rsidRDefault="008E68AE" w:rsidP="00AD0D6B">
      <w:pPr>
        <w:pStyle w:val="oancuaDanhsach"/>
        <w:rPr>
          <w:b w:val="0"/>
          <w:sz w:val="40"/>
          <w:szCs w:val="32"/>
        </w:rPr>
      </w:pPr>
      <w:r w:rsidRPr="00AC701A">
        <w:rPr>
          <w:b w:val="0"/>
          <w:sz w:val="40"/>
          <w:szCs w:val="32"/>
        </w:rPr>
        <w:t xml:space="preserve">           </w:t>
      </w:r>
      <w:r w:rsidR="00D835B9" w:rsidRPr="00AC701A">
        <w:rPr>
          <w:b w:val="0"/>
          <w:sz w:val="40"/>
          <w:szCs w:val="32"/>
        </w:rPr>
        <w:t xml:space="preserve">+ </w:t>
      </w:r>
      <w:r w:rsidR="00AD0D6B" w:rsidRPr="00AC701A">
        <w:rPr>
          <w:b w:val="0"/>
          <w:sz w:val="40"/>
          <w:szCs w:val="32"/>
        </w:rPr>
        <w:t>SemesterID: nvarchar(50)</w:t>
      </w:r>
    </w:p>
    <w:p w14:paraId="618CE947" w14:textId="628525B4" w:rsidR="008E68AE" w:rsidRPr="00AC701A" w:rsidRDefault="008E68AE" w:rsidP="008E68AE">
      <w:pPr>
        <w:pStyle w:val="oancuaDanhsach"/>
        <w:rPr>
          <w:b w:val="0"/>
          <w:bCs/>
          <w:sz w:val="40"/>
          <w:szCs w:val="32"/>
        </w:rPr>
      </w:pPr>
      <w:r w:rsidRPr="00AC701A">
        <w:rPr>
          <w:b w:val="0"/>
          <w:sz w:val="40"/>
          <w:szCs w:val="32"/>
        </w:rPr>
        <w:t xml:space="preserve">           </w:t>
      </w:r>
      <w:r w:rsidRPr="00AC701A">
        <w:rPr>
          <w:b w:val="0"/>
          <w:bCs/>
          <w:sz w:val="40"/>
          <w:szCs w:val="32"/>
        </w:rPr>
        <w:t xml:space="preserve">-&gt; </w:t>
      </w:r>
      <w:r w:rsidR="00BC7975" w:rsidRPr="00AC701A">
        <w:rPr>
          <w:b w:val="0"/>
          <w:bCs/>
          <w:sz w:val="40"/>
          <w:szCs w:val="32"/>
        </w:rPr>
        <w:t>Group</w:t>
      </w:r>
      <w:r w:rsidRPr="00AC701A">
        <w:rPr>
          <w:b w:val="0"/>
          <w:bCs/>
          <w:sz w:val="40"/>
          <w:szCs w:val="32"/>
        </w:rPr>
        <w:t>ID</w:t>
      </w:r>
      <w:r w:rsidR="00BC7975" w:rsidRPr="00AC701A">
        <w:rPr>
          <w:b w:val="0"/>
          <w:bCs/>
          <w:sz w:val="40"/>
          <w:szCs w:val="32"/>
        </w:rPr>
        <w:t>, SemesterID</w:t>
      </w:r>
      <w:r w:rsidRPr="00AC701A">
        <w:rPr>
          <w:b w:val="0"/>
          <w:bCs/>
          <w:sz w:val="40"/>
          <w:szCs w:val="32"/>
        </w:rPr>
        <w:t xml:space="preserve"> sẽ là khóa chính</w:t>
      </w:r>
      <w:r w:rsidR="00BC7975" w:rsidRPr="00AC701A">
        <w:rPr>
          <w:b w:val="0"/>
          <w:bCs/>
          <w:sz w:val="40"/>
          <w:szCs w:val="32"/>
        </w:rPr>
        <w:t xml:space="preserve"> và khóa ngoại</w:t>
      </w:r>
    </w:p>
    <w:p w14:paraId="4D1259BA" w14:textId="75DE4193" w:rsidR="008E68AE" w:rsidRPr="00AC701A" w:rsidRDefault="008E68AE" w:rsidP="00AD0D6B">
      <w:pPr>
        <w:pStyle w:val="oancuaDanhsach"/>
        <w:rPr>
          <w:b w:val="0"/>
          <w:sz w:val="40"/>
          <w:szCs w:val="32"/>
        </w:rPr>
      </w:pPr>
    </w:p>
    <w:p w14:paraId="5A8314F8" w14:textId="4F804AD1" w:rsidR="00AD0D6B" w:rsidRPr="00AC701A" w:rsidRDefault="00AD0D6B" w:rsidP="00BC7975">
      <w:pPr>
        <w:pStyle w:val="oancuaDanhsach"/>
        <w:numPr>
          <w:ilvl w:val="1"/>
          <w:numId w:val="34"/>
        </w:numPr>
        <w:spacing w:after="160" w:line="252" w:lineRule="auto"/>
        <w:rPr>
          <w:bCs/>
          <w:sz w:val="40"/>
          <w:szCs w:val="32"/>
        </w:rPr>
      </w:pPr>
      <w:r w:rsidRPr="00AC701A">
        <w:rPr>
          <w:bCs/>
          <w:sz w:val="40"/>
          <w:szCs w:val="32"/>
        </w:rPr>
        <w:t>Teach</w:t>
      </w:r>
    </w:p>
    <w:p w14:paraId="71C8568B" w14:textId="0D1BB428" w:rsidR="00AD0D6B" w:rsidRPr="00AC701A" w:rsidRDefault="00BC7975" w:rsidP="00AD0D6B">
      <w:pPr>
        <w:pStyle w:val="oancuaDanhsach"/>
        <w:rPr>
          <w:b w:val="0"/>
          <w:sz w:val="40"/>
          <w:szCs w:val="32"/>
        </w:rPr>
      </w:pPr>
      <w:r w:rsidRPr="00AC701A">
        <w:rPr>
          <w:b w:val="0"/>
          <w:sz w:val="40"/>
          <w:szCs w:val="32"/>
        </w:rPr>
        <w:t xml:space="preserve">           + </w:t>
      </w:r>
      <w:r w:rsidR="00AD0D6B" w:rsidRPr="00AC701A">
        <w:rPr>
          <w:b w:val="0"/>
          <w:sz w:val="40"/>
          <w:szCs w:val="32"/>
        </w:rPr>
        <w:t>LectureID: nvarchar(20)</w:t>
      </w:r>
    </w:p>
    <w:p w14:paraId="2DACF447" w14:textId="6FB53405" w:rsidR="00AD0D6B" w:rsidRPr="00AC701A" w:rsidRDefault="00BC7975" w:rsidP="00AD0D6B">
      <w:pPr>
        <w:pStyle w:val="oancuaDanhsach"/>
        <w:rPr>
          <w:b w:val="0"/>
          <w:sz w:val="40"/>
          <w:szCs w:val="32"/>
        </w:rPr>
      </w:pPr>
      <w:r w:rsidRPr="00AC701A">
        <w:rPr>
          <w:b w:val="0"/>
          <w:sz w:val="40"/>
          <w:szCs w:val="32"/>
        </w:rPr>
        <w:t xml:space="preserve">           + </w:t>
      </w:r>
      <w:r w:rsidR="00AD0D6B" w:rsidRPr="00AC701A">
        <w:rPr>
          <w:b w:val="0"/>
          <w:sz w:val="40"/>
          <w:szCs w:val="32"/>
        </w:rPr>
        <w:t>SemesterID: nvarchar(50)</w:t>
      </w:r>
    </w:p>
    <w:p w14:paraId="41B20271" w14:textId="5B4E76FE" w:rsidR="00BC7975" w:rsidRPr="00AC701A" w:rsidRDefault="00BC7975" w:rsidP="00BC7975">
      <w:pPr>
        <w:pStyle w:val="oancuaDanhsach"/>
        <w:rPr>
          <w:b w:val="0"/>
          <w:bCs/>
          <w:sz w:val="40"/>
          <w:szCs w:val="32"/>
        </w:rPr>
      </w:pPr>
      <w:r w:rsidRPr="00AC701A">
        <w:rPr>
          <w:b w:val="0"/>
          <w:bCs/>
          <w:sz w:val="40"/>
          <w:szCs w:val="32"/>
        </w:rPr>
        <w:t xml:space="preserve">           -&gt; LectureID, Semester sẽ là khóa chính và khóa ngoại</w:t>
      </w:r>
    </w:p>
    <w:p w14:paraId="1599A094" w14:textId="77777777" w:rsidR="00BC7975" w:rsidRPr="00AC701A" w:rsidRDefault="00BC7975" w:rsidP="00AD0D6B">
      <w:pPr>
        <w:pStyle w:val="oancuaDanhsach"/>
        <w:rPr>
          <w:b w:val="0"/>
          <w:sz w:val="40"/>
          <w:szCs w:val="32"/>
        </w:rPr>
      </w:pPr>
    </w:p>
    <w:p w14:paraId="5F242347" w14:textId="7721EC84" w:rsidR="00AD0D6B" w:rsidRPr="00AC701A" w:rsidRDefault="00AD0D6B" w:rsidP="00BC7975">
      <w:pPr>
        <w:pStyle w:val="oancuaDanhsach"/>
        <w:numPr>
          <w:ilvl w:val="1"/>
          <w:numId w:val="34"/>
        </w:numPr>
        <w:spacing w:after="160" w:line="252" w:lineRule="auto"/>
        <w:rPr>
          <w:bCs/>
          <w:sz w:val="40"/>
          <w:szCs w:val="32"/>
        </w:rPr>
      </w:pPr>
      <w:r w:rsidRPr="00AC701A">
        <w:rPr>
          <w:bCs/>
          <w:sz w:val="40"/>
          <w:szCs w:val="32"/>
        </w:rPr>
        <w:lastRenderedPageBreak/>
        <w:t>Assessments</w:t>
      </w:r>
    </w:p>
    <w:p w14:paraId="086A52AF" w14:textId="400736BB"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AssessmentID: nvarchar(10)</w:t>
      </w:r>
    </w:p>
    <w:p w14:paraId="71F2A8A9" w14:textId="6BC4B0B0"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CategoryID: nvarchar(20)</w:t>
      </w:r>
    </w:p>
    <w:p w14:paraId="053D583B" w14:textId="705AF0B9"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Part: int (null)</w:t>
      </w:r>
    </w:p>
    <w:p w14:paraId="1D6E743A" w14:textId="6ED1B471"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Duration: nvarchar(20)</w:t>
      </w:r>
    </w:p>
    <w:p w14:paraId="316D8FAA" w14:textId="03E15A0F"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LO: nvarchar(150)(null)</w:t>
      </w:r>
    </w:p>
    <w:p w14:paraId="532D483F" w14:textId="2C25F62B" w:rsidR="00AD0D6B" w:rsidRPr="00AC701A" w:rsidRDefault="00443A1F" w:rsidP="00AD0D6B">
      <w:pPr>
        <w:pStyle w:val="oancuaDanhsach"/>
        <w:rPr>
          <w:b w:val="0"/>
          <w:sz w:val="40"/>
          <w:szCs w:val="32"/>
        </w:rPr>
      </w:pPr>
      <w:r w:rsidRPr="00AC701A">
        <w:rPr>
          <w:b w:val="0"/>
          <w:sz w:val="40"/>
          <w:szCs w:val="32"/>
        </w:rPr>
        <w:t xml:space="preserve">           + </w:t>
      </w:r>
      <w:r w:rsidR="00AD0D6B" w:rsidRPr="00AC701A">
        <w:rPr>
          <w:b w:val="0"/>
          <w:sz w:val="40"/>
          <w:szCs w:val="32"/>
        </w:rPr>
        <w:t>QuestionType: nvarchar(150)(null)</w:t>
      </w:r>
    </w:p>
    <w:p w14:paraId="3C7EF206" w14:textId="6800B273" w:rsidR="005637DE" w:rsidRPr="00AC701A" w:rsidRDefault="00443A1F" w:rsidP="005637DE">
      <w:pPr>
        <w:pStyle w:val="oancuaDanhsach"/>
        <w:ind w:left="1440"/>
        <w:rPr>
          <w:b w:val="0"/>
          <w:bCs/>
          <w:sz w:val="40"/>
          <w:szCs w:val="32"/>
        </w:rPr>
      </w:pPr>
      <w:r w:rsidRPr="00AC701A">
        <w:rPr>
          <w:b w:val="0"/>
          <w:bCs/>
          <w:sz w:val="40"/>
          <w:szCs w:val="32"/>
        </w:rPr>
        <w:t xml:space="preserve">-&gt; AssessmentID sẽ là khóa chính và khóa </w:t>
      </w:r>
      <w:r w:rsidR="00D835B9" w:rsidRPr="00AC701A">
        <w:rPr>
          <w:b w:val="0"/>
          <w:bCs/>
          <w:sz w:val="40"/>
          <w:szCs w:val="32"/>
        </w:rPr>
        <w:t>ngoại</w:t>
      </w:r>
    </w:p>
    <w:p w14:paraId="7DCAC66E" w14:textId="480DFA9F" w:rsidR="0007153D" w:rsidRPr="00AC701A" w:rsidRDefault="0007153D" w:rsidP="005637DE">
      <w:pPr>
        <w:pStyle w:val="oancuaDanhsach"/>
        <w:ind w:left="1440"/>
        <w:rPr>
          <w:b w:val="0"/>
          <w:bCs/>
          <w:sz w:val="40"/>
          <w:szCs w:val="32"/>
        </w:rPr>
      </w:pPr>
      <w:r w:rsidRPr="00AC701A">
        <w:rPr>
          <w:b w:val="0"/>
          <w:bCs/>
          <w:sz w:val="40"/>
          <w:szCs w:val="32"/>
        </w:rPr>
        <w:t>CategoryID sẽ là khóa ngoại</w:t>
      </w:r>
    </w:p>
    <w:p w14:paraId="47618951" w14:textId="3346065A" w:rsidR="00443A1F" w:rsidRPr="00AC701A" w:rsidRDefault="00443A1F" w:rsidP="00443A1F">
      <w:pPr>
        <w:pStyle w:val="oancuaDanhsach"/>
        <w:ind w:left="1164"/>
        <w:rPr>
          <w:b w:val="0"/>
          <w:sz w:val="40"/>
          <w:szCs w:val="32"/>
        </w:rPr>
      </w:pPr>
    </w:p>
    <w:p w14:paraId="0B396A6A" w14:textId="5149EA8C" w:rsidR="00AD0D6B" w:rsidRPr="00AC701A" w:rsidRDefault="00AD0D6B" w:rsidP="00D835B9">
      <w:pPr>
        <w:pStyle w:val="oancuaDanhsach"/>
        <w:numPr>
          <w:ilvl w:val="1"/>
          <w:numId w:val="34"/>
        </w:numPr>
        <w:spacing w:after="160" w:line="252" w:lineRule="auto"/>
        <w:rPr>
          <w:bCs/>
          <w:sz w:val="40"/>
          <w:szCs w:val="32"/>
        </w:rPr>
      </w:pPr>
      <w:r w:rsidRPr="00AC701A">
        <w:rPr>
          <w:bCs/>
          <w:sz w:val="40"/>
          <w:szCs w:val="32"/>
        </w:rPr>
        <w:t>Category</w:t>
      </w:r>
    </w:p>
    <w:p w14:paraId="34B40999" w14:textId="35BD11D7" w:rsidR="00AD0D6B" w:rsidRPr="00AC701A" w:rsidRDefault="00D835B9" w:rsidP="00AD0D6B">
      <w:pPr>
        <w:pStyle w:val="oancuaDanhsach"/>
        <w:rPr>
          <w:b w:val="0"/>
          <w:sz w:val="40"/>
          <w:szCs w:val="32"/>
        </w:rPr>
      </w:pPr>
      <w:r w:rsidRPr="00AC701A">
        <w:rPr>
          <w:bCs/>
          <w:sz w:val="40"/>
          <w:szCs w:val="32"/>
        </w:rPr>
        <w:t xml:space="preserve">           </w:t>
      </w:r>
      <w:r w:rsidR="00295B1E" w:rsidRPr="00AC701A">
        <w:rPr>
          <w:bCs/>
          <w:sz w:val="40"/>
          <w:szCs w:val="32"/>
        </w:rPr>
        <w:t xml:space="preserve">+ </w:t>
      </w:r>
      <w:r w:rsidR="00AD0D6B" w:rsidRPr="00AC701A">
        <w:rPr>
          <w:b w:val="0"/>
          <w:sz w:val="40"/>
          <w:szCs w:val="32"/>
        </w:rPr>
        <w:t>CategoryID: nvarchar(20)</w:t>
      </w:r>
    </w:p>
    <w:p w14:paraId="79E1090C" w14:textId="1DC5A1BD"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Type: nvarchar(50)</w:t>
      </w:r>
    </w:p>
    <w:p w14:paraId="492502BA" w14:textId="7ACB1A82"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 xml:space="preserve">Weight: float </w:t>
      </w:r>
    </w:p>
    <w:p w14:paraId="2BE66CAB" w14:textId="745BC0F0"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 xml:space="preserve">Completion Criteria: nvarchar(2) </w:t>
      </w:r>
    </w:p>
    <w:p w14:paraId="305A3B02" w14:textId="33A54474" w:rsidR="00D835B9" w:rsidRPr="00AC701A" w:rsidRDefault="00D835B9" w:rsidP="00D835B9">
      <w:pPr>
        <w:pStyle w:val="oancuaDanhsach"/>
        <w:rPr>
          <w:b w:val="0"/>
          <w:bCs/>
          <w:sz w:val="40"/>
          <w:szCs w:val="32"/>
        </w:rPr>
      </w:pPr>
      <w:r w:rsidRPr="00AC701A">
        <w:rPr>
          <w:b w:val="0"/>
          <w:sz w:val="40"/>
          <w:szCs w:val="32"/>
        </w:rPr>
        <w:t xml:space="preserve">          </w:t>
      </w:r>
      <w:r w:rsidRPr="00AC701A">
        <w:rPr>
          <w:b w:val="0"/>
          <w:bCs/>
          <w:sz w:val="40"/>
          <w:szCs w:val="32"/>
        </w:rPr>
        <w:t>-&gt; CategoryID sẽ là khóa chính</w:t>
      </w:r>
      <w:r w:rsidR="005637DE" w:rsidRPr="00AC701A">
        <w:rPr>
          <w:b w:val="0"/>
          <w:bCs/>
          <w:sz w:val="40"/>
          <w:szCs w:val="32"/>
        </w:rPr>
        <w:t xml:space="preserve"> và khóa ngoại</w:t>
      </w:r>
    </w:p>
    <w:p w14:paraId="22BB29FC" w14:textId="109699D7" w:rsidR="00D835B9" w:rsidRPr="00AC701A" w:rsidRDefault="00D835B9" w:rsidP="00D835B9">
      <w:pPr>
        <w:rPr>
          <w:b w:val="0"/>
          <w:sz w:val="40"/>
          <w:szCs w:val="32"/>
        </w:rPr>
      </w:pPr>
    </w:p>
    <w:p w14:paraId="41E3A075" w14:textId="792622E8" w:rsidR="00AD0D6B" w:rsidRPr="00AC701A" w:rsidRDefault="00AD0D6B" w:rsidP="00D835B9">
      <w:pPr>
        <w:pStyle w:val="oancuaDanhsach"/>
        <w:numPr>
          <w:ilvl w:val="1"/>
          <w:numId w:val="34"/>
        </w:numPr>
        <w:spacing w:after="160" w:line="252" w:lineRule="auto"/>
        <w:rPr>
          <w:bCs/>
          <w:sz w:val="40"/>
          <w:szCs w:val="32"/>
        </w:rPr>
      </w:pPr>
      <w:r w:rsidRPr="00AC701A">
        <w:rPr>
          <w:bCs/>
          <w:sz w:val="40"/>
          <w:szCs w:val="32"/>
        </w:rPr>
        <w:t>Grade</w:t>
      </w:r>
    </w:p>
    <w:p w14:paraId="548F7528" w14:textId="1A142099"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Pr="00AC701A">
        <w:rPr>
          <w:b w:val="0"/>
          <w:sz w:val="40"/>
          <w:szCs w:val="32"/>
        </w:rPr>
        <w:t xml:space="preserve"> </w:t>
      </w:r>
      <w:r w:rsidR="00AD0D6B" w:rsidRPr="00AC701A">
        <w:rPr>
          <w:b w:val="0"/>
          <w:sz w:val="40"/>
          <w:szCs w:val="32"/>
        </w:rPr>
        <w:t>StudentID: nvarchar(8)</w:t>
      </w:r>
    </w:p>
    <w:p w14:paraId="1E8E5268" w14:textId="765F2D9A"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AssessmentID: nvarchar(150)</w:t>
      </w:r>
    </w:p>
    <w:p w14:paraId="54FC0F36" w14:textId="178F79C8"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Score: float</w:t>
      </w:r>
    </w:p>
    <w:p w14:paraId="0F5B0F9A" w14:textId="359A8F92"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SemesterID: nvarchar(50)</w:t>
      </w:r>
    </w:p>
    <w:p w14:paraId="337240F1" w14:textId="59D01F4E" w:rsidR="00AD0D6B" w:rsidRPr="00AC701A" w:rsidRDefault="00D835B9" w:rsidP="00AD0D6B">
      <w:pPr>
        <w:pStyle w:val="oancuaDanhsach"/>
        <w:rPr>
          <w:b w:val="0"/>
          <w:sz w:val="40"/>
          <w:szCs w:val="32"/>
        </w:rPr>
      </w:pPr>
      <w:r w:rsidRPr="00AC701A">
        <w:rPr>
          <w:b w:val="0"/>
          <w:sz w:val="40"/>
          <w:szCs w:val="32"/>
        </w:rPr>
        <w:t xml:space="preserve">           </w:t>
      </w:r>
      <w:r w:rsidR="00295B1E" w:rsidRPr="00AC701A">
        <w:rPr>
          <w:b w:val="0"/>
          <w:sz w:val="40"/>
          <w:szCs w:val="32"/>
        </w:rPr>
        <w:t xml:space="preserve">+ </w:t>
      </w:r>
      <w:r w:rsidR="00AD0D6B" w:rsidRPr="00AC701A">
        <w:rPr>
          <w:b w:val="0"/>
          <w:sz w:val="40"/>
          <w:szCs w:val="32"/>
        </w:rPr>
        <w:t>Part: int</w:t>
      </w:r>
    </w:p>
    <w:p w14:paraId="4CAEFC27" w14:textId="65B63954" w:rsidR="00295B1E" w:rsidRPr="00AC701A" w:rsidRDefault="00295B1E" w:rsidP="00295B1E">
      <w:pPr>
        <w:pStyle w:val="oancuaDanhsach"/>
        <w:rPr>
          <w:b w:val="0"/>
          <w:bCs/>
          <w:sz w:val="40"/>
          <w:szCs w:val="32"/>
        </w:rPr>
      </w:pPr>
      <w:r w:rsidRPr="00AC701A">
        <w:rPr>
          <w:b w:val="0"/>
          <w:sz w:val="40"/>
          <w:szCs w:val="32"/>
        </w:rPr>
        <w:t xml:space="preserve">           </w:t>
      </w:r>
      <w:r w:rsidRPr="00AC701A">
        <w:rPr>
          <w:b w:val="0"/>
          <w:bCs/>
          <w:sz w:val="40"/>
          <w:szCs w:val="32"/>
        </w:rPr>
        <w:t>-&gt; StudentID, AssessmentID, SemmesterID, Part sẽ là khóa chính</w:t>
      </w:r>
      <w:r w:rsidR="005637DE" w:rsidRPr="00AC701A">
        <w:rPr>
          <w:b w:val="0"/>
          <w:bCs/>
          <w:sz w:val="40"/>
          <w:szCs w:val="32"/>
        </w:rPr>
        <w:t>.</w:t>
      </w:r>
    </w:p>
    <w:p w14:paraId="1AC2285B" w14:textId="698CB6B5" w:rsidR="005637DE" w:rsidRPr="00AC701A" w:rsidRDefault="005637DE" w:rsidP="00295B1E">
      <w:pPr>
        <w:pStyle w:val="oancuaDanhsach"/>
        <w:rPr>
          <w:b w:val="0"/>
          <w:bCs/>
          <w:sz w:val="40"/>
          <w:szCs w:val="32"/>
        </w:rPr>
      </w:pPr>
      <w:r w:rsidRPr="00AC701A">
        <w:rPr>
          <w:b w:val="0"/>
          <w:bCs/>
          <w:sz w:val="40"/>
          <w:szCs w:val="32"/>
        </w:rPr>
        <w:lastRenderedPageBreak/>
        <w:tab/>
        <w:t>SemmesterID và AssementID là khóa ngoại</w:t>
      </w:r>
    </w:p>
    <w:p w14:paraId="204DD592" w14:textId="62386AF7" w:rsidR="00295B1E" w:rsidRPr="00AC701A" w:rsidRDefault="00295B1E" w:rsidP="00AD0D6B">
      <w:pPr>
        <w:pStyle w:val="oancuaDanhsach"/>
        <w:rPr>
          <w:b w:val="0"/>
          <w:sz w:val="40"/>
          <w:szCs w:val="32"/>
        </w:rPr>
      </w:pPr>
    </w:p>
    <w:p w14:paraId="296C6F75" w14:textId="77777777" w:rsidR="00295B1E" w:rsidRPr="00AC701A" w:rsidRDefault="00295B1E" w:rsidP="00AD0D6B">
      <w:pPr>
        <w:pStyle w:val="oancuaDanhsach"/>
        <w:rPr>
          <w:b w:val="0"/>
          <w:sz w:val="40"/>
          <w:szCs w:val="32"/>
        </w:rPr>
      </w:pPr>
    </w:p>
    <w:p w14:paraId="413227A8" w14:textId="37F909F2" w:rsidR="00AD0D6B" w:rsidRPr="00AC701A" w:rsidRDefault="00AD0D6B" w:rsidP="005637DE">
      <w:pPr>
        <w:pStyle w:val="oancuaDanhsach"/>
        <w:numPr>
          <w:ilvl w:val="1"/>
          <w:numId w:val="34"/>
        </w:numPr>
        <w:spacing w:after="160" w:line="252" w:lineRule="auto"/>
        <w:rPr>
          <w:bCs/>
          <w:sz w:val="40"/>
          <w:szCs w:val="32"/>
        </w:rPr>
      </w:pPr>
      <w:r w:rsidRPr="00AC701A">
        <w:rPr>
          <w:bCs/>
          <w:sz w:val="40"/>
          <w:szCs w:val="32"/>
        </w:rPr>
        <w:t>Semester</w:t>
      </w:r>
    </w:p>
    <w:p w14:paraId="3C282429" w14:textId="0F567CE9" w:rsidR="00AD0D6B" w:rsidRPr="00AC701A" w:rsidRDefault="005637DE" w:rsidP="00AD0D6B">
      <w:pPr>
        <w:pStyle w:val="oancuaDanhsach"/>
        <w:rPr>
          <w:b w:val="0"/>
          <w:sz w:val="40"/>
          <w:szCs w:val="32"/>
        </w:rPr>
      </w:pPr>
      <w:r w:rsidRPr="00AC701A">
        <w:rPr>
          <w:b w:val="0"/>
          <w:sz w:val="40"/>
          <w:szCs w:val="32"/>
        </w:rPr>
        <w:t xml:space="preserve">            </w:t>
      </w:r>
      <w:r w:rsidR="00AD0D6B" w:rsidRPr="00AC701A">
        <w:rPr>
          <w:b w:val="0"/>
          <w:sz w:val="40"/>
          <w:szCs w:val="32"/>
        </w:rPr>
        <w:t>SemesterID: nvarchar(50)</w:t>
      </w:r>
    </w:p>
    <w:p w14:paraId="6B000159" w14:textId="7C695591" w:rsidR="00AD0D6B" w:rsidRPr="00AC701A" w:rsidRDefault="005637DE" w:rsidP="00AD0D6B">
      <w:pPr>
        <w:pStyle w:val="oancuaDanhsach"/>
        <w:rPr>
          <w:b w:val="0"/>
          <w:sz w:val="40"/>
          <w:szCs w:val="32"/>
        </w:rPr>
      </w:pPr>
      <w:r w:rsidRPr="00AC701A">
        <w:rPr>
          <w:b w:val="0"/>
          <w:sz w:val="40"/>
          <w:szCs w:val="32"/>
        </w:rPr>
        <w:t xml:space="preserve">            </w:t>
      </w:r>
      <w:r w:rsidR="00AD0D6B" w:rsidRPr="00AC701A">
        <w:rPr>
          <w:b w:val="0"/>
          <w:sz w:val="40"/>
          <w:szCs w:val="32"/>
        </w:rPr>
        <w:t>CourseID: nvarchar(50)</w:t>
      </w:r>
    </w:p>
    <w:p w14:paraId="7A40A5F8" w14:textId="1F77A3DD" w:rsidR="00AD0D6B" w:rsidRPr="00AC701A" w:rsidRDefault="005637DE" w:rsidP="00AD0D6B">
      <w:pPr>
        <w:pStyle w:val="oancuaDanhsach"/>
        <w:rPr>
          <w:b w:val="0"/>
          <w:sz w:val="40"/>
          <w:szCs w:val="32"/>
        </w:rPr>
      </w:pPr>
      <w:r w:rsidRPr="00AC701A">
        <w:rPr>
          <w:b w:val="0"/>
          <w:sz w:val="40"/>
          <w:szCs w:val="32"/>
        </w:rPr>
        <w:t xml:space="preserve">            </w:t>
      </w:r>
      <w:r w:rsidR="00AD0D6B" w:rsidRPr="00AC701A">
        <w:rPr>
          <w:b w:val="0"/>
          <w:sz w:val="40"/>
          <w:szCs w:val="32"/>
        </w:rPr>
        <w:t>StartTime: date</w:t>
      </w:r>
    </w:p>
    <w:p w14:paraId="1D2C1800" w14:textId="10428BCC" w:rsidR="00AD0D6B" w:rsidRPr="00AC701A" w:rsidRDefault="005637DE" w:rsidP="005637DE">
      <w:pPr>
        <w:rPr>
          <w:b w:val="0"/>
          <w:sz w:val="40"/>
          <w:szCs w:val="32"/>
        </w:rPr>
      </w:pPr>
      <w:r w:rsidRPr="00AC701A">
        <w:rPr>
          <w:b w:val="0"/>
          <w:sz w:val="40"/>
          <w:szCs w:val="32"/>
        </w:rPr>
        <w:t xml:space="preserve">                       </w:t>
      </w:r>
      <w:r w:rsidR="00AD0D6B" w:rsidRPr="00AC701A">
        <w:rPr>
          <w:b w:val="0"/>
          <w:sz w:val="40"/>
          <w:szCs w:val="32"/>
        </w:rPr>
        <w:t>EndTime: date</w:t>
      </w:r>
    </w:p>
    <w:p w14:paraId="20CD2494" w14:textId="70536959" w:rsidR="004B4276" w:rsidRPr="00AC701A" w:rsidRDefault="004B4276" w:rsidP="004B4276">
      <w:pPr>
        <w:pStyle w:val="oancuaDanhsach"/>
        <w:rPr>
          <w:b w:val="0"/>
          <w:bCs/>
          <w:sz w:val="40"/>
          <w:szCs w:val="32"/>
        </w:rPr>
      </w:pPr>
      <w:r w:rsidRPr="00AC701A">
        <w:rPr>
          <w:b w:val="0"/>
          <w:sz w:val="40"/>
          <w:szCs w:val="32"/>
        </w:rPr>
        <w:t xml:space="preserve">           </w:t>
      </w:r>
      <w:r w:rsidRPr="00AC701A">
        <w:rPr>
          <w:b w:val="0"/>
          <w:bCs/>
          <w:sz w:val="40"/>
          <w:szCs w:val="32"/>
        </w:rPr>
        <w:t>-&gt; SemesterID sẽ là khóa chính và khóa ngoại</w:t>
      </w:r>
    </w:p>
    <w:p w14:paraId="43F30EBD" w14:textId="77777777" w:rsidR="005637DE" w:rsidRPr="00AC701A" w:rsidRDefault="005637DE" w:rsidP="005637DE">
      <w:pPr>
        <w:rPr>
          <w:bCs/>
          <w:sz w:val="40"/>
          <w:szCs w:val="32"/>
        </w:rPr>
      </w:pPr>
    </w:p>
    <w:p w14:paraId="3FA18A0C" w14:textId="4E346C20" w:rsidR="00AD0D6B" w:rsidRPr="00AC701A" w:rsidRDefault="00AD0D6B" w:rsidP="005637DE">
      <w:pPr>
        <w:pStyle w:val="oancuaDanhsach"/>
        <w:numPr>
          <w:ilvl w:val="1"/>
          <w:numId w:val="34"/>
        </w:numPr>
        <w:spacing w:after="160" w:line="252" w:lineRule="auto"/>
        <w:rPr>
          <w:bCs/>
          <w:sz w:val="40"/>
          <w:szCs w:val="32"/>
        </w:rPr>
      </w:pPr>
      <w:r w:rsidRPr="00AC701A">
        <w:rPr>
          <w:bCs/>
          <w:sz w:val="40"/>
          <w:szCs w:val="32"/>
        </w:rPr>
        <w:t>Assessment_Course</w:t>
      </w:r>
    </w:p>
    <w:p w14:paraId="3339C43A" w14:textId="78B961C4"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AssessmentID: nvarchar(10)</w:t>
      </w:r>
    </w:p>
    <w:p w14:paraId="4A29C50E" w14:textId="06AD8B15"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CourseID: nvarchar(6)</w:t>
      </w:r>
    </w:p>
    <w:p w14:paraId="4ABD6837" w14:textId="19CDCDDF" w:rsidR="004B4276" w:rsidRPr="00AC701A" w:rsidRDefault="004B4276" w:rsidP="004B4276">
      <w:pPr>
        <w:pStyle w:val="oancuaDanhsach"/>
        <w:rPr>
          <w:b w:val="0"/>
          <w:bCs/>
          <w:sz w:val="40"/>
          <w:szCs w:val="32"/>
        </w:rPr>
      </w:pPr>
      <w:r w:rsidRPr="00AC701A">
        <w:rPr>
          <w:b w:val="0"/>
          <w:sz w:val="40"/>
          <w:szCs w:val="32"/>
        </w:rPr>
        <w:tab/>
      </w:r>
      <w:r w:rsidRPr="00AC701A">
        <w:rPr>
          <w:b w:val="0"/>
          <w:bCs/>
          <w:sz w:val="40"/>
          <w:szCs w:val="32"/>
        </w:rPr>
        <w:t>-&gt; AssessmentID, CourseID sẽ là khóa chính và khóa ngoại</w:t>
      </w:r>
    </w:p>
    <w:p w14:paraId="68F8DBC7" w14:textId="77777777" w:rsidR="005637DE" w:rsidRPr="00AC701A" w:rsidRDefault="005637DE" w:rsidP="00AD0D6B">
      <w:pPr>
        <w:pStyle w:val="oancuaDanhsach"/>
        <w:rPr>
          <w:bCs/>
          <w:sz w:val="40"/>
          <w:szCs w:val="32"/>
        </w:rPr>
      </w:pPr>
    </w:p>
    <w:p w14:paraId="3F7977B6" w14:textId="7253BD87" w:rsidR="00AD0D6B" w:rsidRPr="00AC701A" w:rsidRDefault="00AD0D6B" w:rsidP="005637DE">
      <w:pPr>
        <w:pStyle w:val="oancuaDanhsach"/>
        <w:numPr>
          <w:ilvl w:val="1"/>
          <w:numId w:val="34"/>
        </w:numPr>
        <w:spacing w:after="160" w:line="252" w:lineRule="auto"/>
        <w:rPr>
          <w:bCs/>
          <w:sz w:val="40"/>
          <w:szCs w:val="32"/>
        </w:rPr>
      </w:pPr>
      <w:r w:rsidRPr="00AC701A">
        <w:rPr>
          <w:bCs/>
          <w:sz w:val="40"/>
          <w:szCs w:val="32"/>
        </w:rPr>
        <w:t>View</w:t>
      </w:r>
    </w:p>
    <w:p w14:paraId="31F261DA" w14:textId="793228DB" w:rsidR="00AD0D6B" w:rsidRPr="00AC701A" w:rsidRDefault="005637DE" w:rsidP="00AD0D6B">
      <w:pPr>
        <w:pStyle w:val="oancuaDanhsach"/>
        <w:rPr>
          <w:b w:val="0"/>
          <w:sz w:val="40"/>
          <w:szCs w:val="32"/>
        </w:rPr>
      </w:pPr>
      <w:r w:rsidRPr="00AC701A">
        <w:rPr>
          <w:bCs/>
          <w:sz w:val="40"/>
          <w:szCs w:val="32"/>
        </w:rPr>
        <w:t xml:space="preserve">           </w:t>
      </w:r>
      <w:r w:rsidR="004B4276" w:rsidRPr="00AC701A">
        <w:rPr>
          <w:bCs/>
          <w:sz w:val="40"/>
          <w:szCs w:val="32"/>
        </w:rPr>
        <w:t xml:space="preserve">+ </w:t>
      </w:r>
      <w:r w:rsidR="00AD0D6B" w:rsidRPr="00AC701A">
        <w:rPr>
          <w:b w:val="0"/>
          <w:sz w:val="40"/>
          <w:szCs w:val="32"/>
        </w:rPr>
        <w:t>StudentID: nvarchar(8)</w:t>
      </w:r>
    </w:p>
    <w:p w14:paraId="3AA0AEC7" w14:textId="4DA1F7E6"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SemesterID: nvarchar(50)</w:t>
      </w:r>
    </w:p>
    <w:p w14:paraId="415DE62E" w14:textId="53F1D82E"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Avarage: float</w:t>
      </w:r>
    </w:p>
    <w:p w14:paraId="4A543D0A" w14:textId="3CA8623C" w:rsidR="00AD0D6B" w:rsidRPr="00AC701A" w:rsidRDefault="005637DE" w:rsidP="00AD0D6B">
      <w:pPr>
        <w:pStyle w:val="oancuaDanhsach"/>
        <w:rPr>
          <w:b w:val="0"/>
          <w:sz w:val="40"/>
          <w:szCs w:val="32"/>
        </w:rPr>
      </w:pPr>
      <w:r w:rsidRPr="00AC701A">
        <w:rPr>
          <w:b w:val="0"/>
          <w:sz w:val="40"/>
          <w:szCs w:val="32"/>
        </w:rPr>
        <w:t xml:space="preserve">           </w:t>
      </w:r>
      <w:r w:rsidR="004B4276" w:rsidRPr="00AC701A">
        <w:rPr>
          <w:b w:val="0"/>
          <w:sz w:val="40"/>
          <w:szCs w:val="32"/>
        </w:rPr>
        <w:t xml:space="preserve">+ </w:t>
      </w:r>
      <w:r w:rsidR="00AD0D6B" w:rsidRPr="00AC701A">
        <w:rPr>
          <w:b w:val="0"/>
          <w:sz w:val="40"/>
          <w:szCs w:val="32"/>
        </w:rPr>
        <w:t>Status: nvarchar(20)</w:t>
      </w:r>
    </w:p>
    <w:p w14:paraId="7DE4B2D3" w14:textId="3D74BAB2" w:rsidR="004B4276" w:rsidRPr="00AC701A" w:rsidRDefault="004B4276" w:rsidP="004B4276">
      <w:pPr>
        <w:pStyle w:val="oancuaDanhsach"/>
        <w:rPr>
          <w:b w:val="0"/>
          <w:bCs/>
          <w:sz w:val="40"/>
          <w:szCs w:val="32"/>
        </w:rPr>
      </w:pPr>
      <w:r w:rsidRPr="00AC701A">
        <w:rPr>
          <w:b w:val="0"/>
          <w:sz w:val="40"/>
          <w:szCs w:val="32"/>
        </w:rPr>
        <w:t xml:space="preserve">            </w:t>
      </w:r>
      <w:r w:rsidRPr="00AC701A">
        <w:rPr>
          <w:b w:val="0"/>
          <w:bCs/>
          <w:sz w:val="40"/>
          <w:szCs w:val="32"/>
        </w:rPr>
        <w:t>-&gt; StudentID</w:t>
      </w:r>
      <w:r w:rsidR="00822838" w:rsidRPr="00AC701A">
        <w:rPr>
          <w:b w:val="0"/>
          <w:bCs/>
          <w:sz w:val="40"/>
          <w:szCs w:val="32"/>
        </w:rPr>
        <w:t>, Semester</w:t>
      </w:r>
      <w:r w:rsidRPr="00AC701A">
        <w:rPr>
          <w:b w:val="0"/>
          <w:bCs/>
          <w:sz w:val="40"/>
          <w:szCs w:val="32"/>
        </w:rPr>
        <w:t xml:space="preserve"> sẽ là khóa chính</w:t>
      </w:r>
      <w:r w:rsidR="00822838" w:rsidRPr="00AC701A">
        <w:rPr>
          <w:b w:val="0"/>
          <w:bCs/>
          <w:sz w:val="40"/>
          <w:szCs w:val="32"/>
        </w:rPr>
        <w:t xml:space="preserve"> và khóa ngoại</w:t>
      </w:r>
    </w:p>
    <w:p w14:paraId="22CD59F6" w14:textId="49AD5332" w:rsidR="004B4276" w:rsidRPr="00AC701A" w:rsidRDefault="004B4276" w:rsidP="00AD0D6B">
      <w:pPr>
        <w:pStyle w:val="oancuaDanhsach"/>
        <w:rPr>
          <w:b w:val="0"/>
          <w:sz w:val="40"/>
          <w:szCs w:val="32"/>
        </w:rPr>
      </w:pPr>
    </w:p>
    <w:p w14:paraId="5EB7B30E" w14:textId="640DB4CF" w:rsidR="00AD0D6B" w:rsidRPr="00AC701A" w:rsidRDefault="00B10E7D" w:rsidP="005637DE">
      <w:pPr>
        <w:rPr>
          <w:bCs/>
          <w:sz w:val="40"/>
          <w:szCs w:val="32"/>
        </w:rPr>
      </w:pPr>
      <w:r w:rsidRPr="00AC701A">
        <w:rPr>
          <w:bCs/>
          <w:sz w:val="40"/>
          <w:szCs w:val="32"/>
        </w:rPr>
        <w:t>Database Diagram:</w:t>
      </w:r>
    </w:p>
    <w:p w14:paraId="7CDE5611" w14:textId="7EBF4AEF" w:rsidR="00B10E7D" w:rsidRDefault="00B10E7D" w:rsidP="005637DE">
      <w:pPr>
        <w:rPr>
          <w:bCs/>
        </w:rPr>
      </w:pPr>
      <w:r>
        <w:rPr>
          <w:noProof/>
        </w:rPr>
        <w:lastRenderedPageBreak/>
        <w:drawing>
          <wp:inline distT="0" distB="0" distL="0" distR="0" wp14:anchorId="354E9F32" wp14:editId="243E1F80">
            <wp:extent cx="4305723" cy="3700673"/>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723" cy="3700673"/>
                    </a:xfrm>
                    <a:prstGeom prst="rect">
                      <a:avLst/>
                    </a:prstGeom>
                    <a:noFill/>
                    <a:ln>
                      <a:noFill/>
                    </a:ln>
                  </pic:spPr>
                </pic:pic>
              </a:graphicData>
            </a:graphic>
          </wp:inline>
        </w:drawing>
      </w:r>
    </w:p>
    <w:p w14:paraId="0BAAA52B" w14:textId="2C8F1D4B" w:rsidR="00B10E7D" w:rsidRDefault="00B10E7D" w:rsidP="005637DE">
      <w:pPr>
        <w:rPr>
          <w:bCs/>
        </w:rPr>
      </w:pPr>
    </w:p>
    <w:p w14:paraId="56A086E0" w14:textId="0783FDCE" w:rsidR="00B10E7D" w:rsidRDefault="00B10E7D" w:rsidP="00B10E7D">
      <w:pPr>
        <w:pStyle w:val="u1"/>
        <w:numPr>
          <w:ilvl w:val="0"/>
          <w:numId w:val="25"/>
        </w:numPr>
      </w:pPr>
      <w:r>
        <w:t>Tạo bảng.</w:t>
      </w:r>
    </w:p>
    <w:p w14:paraId="6DAC6EB9" w14:textId="51AFE582" w:rsidR="00B10E7D" w:rsidRDefault="00B10E7D" w:rsidP="008E2F42">
      <w:pPr>
        <w:pStyle w:val="Tiuphu"/>
        <w:framePr w:wrap="around"/>
        <w:numPr>
          <w:ilvl w:val="0"/>
          <w:numId w:val="41"/>
        </w:numPr>
      </w:pPr>
      <w:r>
        <w:t xml:space="preserve">Bảng </w:t>
      </w:r>
      <w:r w:rsidR="00521986">
        <w:t>Assessment</w:t>
      </w:r>
    </w:p>
    <w:tbl>
      <w:tblPr>
        <w:tblStyle w:val="LiBang"/>
        <w:tblW w:w="0" w:type="auto"/>
        <w:tblInd w:w="445" w:type="dxa"/>
        <w:tblLook w:val="04A0" w:firstRow="1" w:lastRow="0" w:firstColumn="1" w:lastColumn="0" w:noHBand="0" w:noVBand="1"/>
      </w:tblPr>
      <w:tblGrid>
        <w:gridCol w:w="9579"/>
      </w:tblGrid>
      <w:tr w:rsidR="00F87B79" w14:paraId="28B114A1" w14:textId="77777777" w:rsidTr="00A10533">
        <w:trPr>
          <w:trHeight w:val="6245"/>
        </w:trPr>
        <w:tc>
          <w:tcPr>
            <w:tcW w:w="9579" w:type="dxa"/>
          </w:tcPr>
          <w:p w14:paraId="0466BAAE"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FF"/>
                <w:szCs w:val="28"/>
              </w:rPr>
              <w:lastRenderedPageBreak/>
              <w:t>CREATE</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TABLE</w:t>
            </w:r>
            <w:r w:rsidRPr="00C4032C">
              <w:rPr>
                <w:rFonts w:ascii="Consolas" w:eastAsiaTheme="minorHAnsi" w:hAnsi="Consolas" w:cs="Consolas"/>
                <w:b w:val="0"/>
                <w:color w:val="000000"/>
                <w:szCs w:val="28"/>
              </w:rPr>
              <w:t xml:space="preserve"> [dbo]</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[Assessment]</w:t>
            </w:r>
            <w:r w:rsidRPr="00C4032C">
              <w:rPr>
                <w:rFonts w:ascii="Consolas" w:eastAsiaTheme="minorHAnsi" w:hAnsi="Consolas" w:cs="Consolas"/>
                <w:b w:val="0"/>
                <w:color w:val="808080"/>
                <w:szCs w:val="28"/>
              </w:rPr>
              <w:t>(</w:t>
            </w:r>
          </w:p>
          <w:p w14:paraId="74146AD1"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[AssessmentID]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10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NOT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4E52CA50"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[CategoryID]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20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NOT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5928389A"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 xml:space="preserve">[Part] [int] </w:t>
            </w:r>
            <w:r w:rsidRPr="00C4032C">
              <w:rPr>
                <w:rFonts w:ascii="Consolas" w:eastAsiaTheme="minorHAnsi" w:hAnsi="Consolas" w:cs="Consolas"/>
                <w:b w:val="0"/>
                <w:color w:val="808080"/>
                <w:szCs w:val="28"/>
              </w:rPr>
              <w:t>NULL,</w:t>
            </w:r>
          </w:p>
          <w:p w14:paraId="7710481B"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[Duration]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20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NOT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46AB1DAF"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[CLO]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150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2D9E8F61"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[Question Type] [nvarchar]</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150</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NULL,</w:t>
            </w:r>
          </w:p>
          <w:p w14:paraId="36EF36AF"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CONSTRAINT</w:t>
            </w:r>
            <w:r w:rsidRPr="00C4032C">
              <w:rPr>
                <w:rFonts w:ascii="Consolas" w:eastAsiaTheme="minorHAnsi" w:hAnsi="Consolas" w:cs="Consolas"/>
                <w:b w:val="0"/>
                <w:color w:val="000000"/>
                <w:szCs w:val="28"/>
              </w:rPr>
              <w:t xml:space="preserve"> [PK_Assessment] </w:t>
            </w:r>
            <w:r w:rsidRPr="00C4032C">
              <w:rPr>
                <w:rFonts w:ascii="Consolas" w:eastAsiaTheme="minorHAnsi" w:hAnsi="Consolas" w:cs="Consolas"/>
                <w:b w:val="0"/>
                <w:color w:val="0000FF"/>
                <w:szCs w:val="28"/>
              </w:rPr>
              <w:t>PRIMARY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KEY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CLUSTERED</w:t>
            </w:r>
            <w:r w:rsidRPr="00C4032C">
              <w:rPr>
                <w:rFonts w:ascii="Consolas" w:eastAsiaTheme="minorHAnsi" w:hAnsi="Consolas" w:cs="Consolas"/>
                <w:b w:val="0"/>
                <w:color w:val="000000"/>
                <w:szCs w:val="28"/>
              </w:rPr>
              <w:t xml:space="preserve"> </w:t>
            </w:r>
          </w:p>
          <w:p w14:paraId="1211A521"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808080"/>
                <w:szCs w:val="28"/>
              </w:rPr>
              <w:t>(</w:t>
            </w:r>
          </w:p>
          <w:p w14:paraId="49F89664"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000000"/>
                <w:szCs w:val="28"/>
              </w:rPr>
              <w:tab/>
              <w:t xml:space="preserve">[AssessmentID] </w:t>
            </w:r>
            <w:r w:rsidRPr="00C4032C">
              <w:rPr>
                <w:rFonts w:ascii="Consolas" w:eastAsiaTheme="minorHAnsi" w:hAnsi="Consolas" w:cs="Consolas"/>
                <w:b w:val="0"/>
                <w:color w:val="0000FF"/>
                <w:szCs w:val="28"/>
              </w:rPr>
              <w:t>ASC</w:t>
            </w:r>
          </w:p>
          <w:p w14:paraId="60AE4508" w14:textId="77777777" w:rsidR="00C4032C" w:rsidRPr="00C4032C" w:rsidRDefault="00C4032C" w:rsidP="00C4032C">
            <w:pPr>
              <w:pStyle w:val="oancuaDanhsach"/>
              <w:autoSpaceDE w:val="0"/>
              <w:autoSpaceDN w:val="0"/>
              <w:adjustRightInd w:val="0"/>
              <w:rPr>
                <w:rFonts w:ascii="Consolas" w:eastAsiaTheme="minorHAnsi" w:hAnsi="Consolas" w:cs="Consolas"/>
                <w:b w:val="0"/>
                <w:color w:val="000000"/>
                <w:szCs w:val="28"/>
              </w:rPr>
            </w:pPr>
            <w:r w:rsidRPr="00C4032C">
              <w:rPr>
                <w:rFonts w:ascii="Consolas" w:eastAsiaTheme="minorHAnsi" w:hAnsi="Consolas" w:cs="Consolas"/>
                <w:b w:val="0"/>
                <w:color w:val="808080"/>
                <w:szCs w:val="28"/>
              </w:rPr>
              <w:t>)</w:t>
            </w:r>
            <w:r w:rsidRPr="00C4032C">
              <w:rPr>
                <w:rFonts w:ascii="Consolas" w:eastAsiaTheme="minorHAnsi" w:hAnsi="Consolas" w:cs="Consolas"/>
                <w:b w:val="0"/>
                <w:color w:val="0000FF"/>
                <w:szCs w:val="28"/>
              </w:rPr>
              <w:t xml:space="preserve">WITH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FF"/>
                <w:szCs w:val="28"/>
              </w:rPr>
              <w:t>PAD_INDEX</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STATISTICS_NORECOMPUTE</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IGNORE_DUP_KEY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ALLOW_ROW_LOCKS</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ALLOW_PAGE_LOCKS</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OPTIMIZE_FOR_SEQUENTIAL_KEY</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OFF</w:t>
            </w: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000000"/>
                <w:szCs w:val="28"/>
              </w:rPr>
              <w:t xml:space="preserve"> [PRIMARY]</w:t>
            </w:r>
          </w:p>
          <w:p w14:paraId="5F507D93" w14:textId="77777777" w:rsidR="00F87B79" w:rsidRDefault="00C4032C" w:rsidP="00C4032C">
            <w:pPr>
              <w:pStyle w:val="oancuaDanhsach"/>
              <w:rPr>
                <w:rFonts w:ascii="Consolas" w:eastAsiaTheme="minorHAnsi" w:hAnsi="Consolas" w:cs="Consolas"/>
                <w:b w:val="0"/>
                <w:color w:val="000000"/>
                <w:szCs w:val="28"/>
              </w:rPr>
            </w:pPr>
            <w:r w:rsidRPr="00C4032C">
              <w:rPr>
                <w:rFonts w:ascii="Consolas" w:eastAsiaTheme="minorHAnsi" w:hAnsi="Consolas" w:cs="Consolas"/>
                <w:b w:val="0"/>
                <w:color w:val="808080"/>
                <w:szCs w:val="28"/>
              </w:rPr>
              <w:t>)</w:t>
            </w:r>
            <w:r w:rsidRPr="00C4032C">
              <w:rPr>
                <w:rFonts w:ascii="Consolas" w:eastAsiaTheme="minorHAnsi" w:hAnsi="Consolas" w:cs="Consolas"/>
                <w:b w:val="0"/>
                <w:color w:val="000000"/>
                <w:szCs w:val="28"/>
              </w:rPr>
              <w:t xml:space="preserve"> </w:t>
            </w:r>
            <w:r w:rsidRPr="00C4032C">
              <w:rPr>
                <w:rFonts w:ascii="Consolas" w:eastAsiaTheme="minorHAnsi" w:hAnsi="Consolas" w:cs="Consolas"/>
                <w:b w:val="0"/>
                <w:color w:val="0000FF"/>
                <w:szCs w:val="28"/>
              </w:rPr>
              <w:t>ON</w:t>
            </w:r>
            <w:r w:rsidRPr="00C4032C">
              <w:rPr>
                <w:rFonts w:ascii="Consolas" w:eastAsiaTheme="minorHAnsi" w:hAnsi="Consolas" w:cs="Consolas"/>
                <w:b w:val="0"/>
                <w:color w:val="000000"/>
                <w:szCs w:val="28"/>
              </w:rPr>
              <w:t xml:space="preserve"> [PRIMARY]</w:t>
            </w:r>
          </w:p>
          <w:p w14:paraId="3B424C08" w14:textId="51B11565" w:rsidR="00FD51EC" w:rsidRPr="00FD51EC" w:rsidRDefault="00A10533" w:rsidP="00FD51EC">
            <w:pPr>
              <w:autoSpaceDE w:val="0"/>
              <w:autoSpaceDN w:val="0"/>
              <w:adjustRightInd w:val="0"/>
              <w:rPr>
                <w:rFonts w:ascii="Consolas" w:eastAsiaTheme="minorHAnsi" w:hAnsi="Consolas" w:cs="Consolas"/>
                <w:b w:val="0"/>
                <w:color w:val="000000"/>
                <w:szCs w:val="28"/>
              </w:rPr>
            </w:pPr>
            <w:r>
              <w:rPr>
                <w:rFonts w:ascii="Consolas" w:eastAsiaTheme="minorHAnsi" w:hAnsi="Consolas" w:cs="Consolas"/>
                <w:b w:val="0"/>
                <w:color w:val="0000FF"/>
                <w:szCs w:val="28"/>
              </w:rPr>
              <w:t xml:space="preserve">    </w:t>
            </w:r>
            <w:r w:rsidR="00FD51EC" w:rsidRPr="00FD51EC">
              <w:rPr>
                <w:rFonts w:ascii="Consolas" w:eastAsiaTheme="minorHAnsi" w:hAnsi="Consolas" w:cs="Consolas"/>
                <w:b w:val="0"/>
                <w:color w:val="0000FF"/>
                <w:szCs w:val="28"/>
              </w:rPr>
              <w:t>ALTER</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TABLE</w:t>
            </w:r>
            <w:r w:rsidR="00FD51EC" w:rsidRPr="00FD51EC">
              <w:rPr>
                <w:rFonts w:ascii="Consolas" w:eastAsiaTheme="minorHAnsi" w:hAnsi="Consolas" w:cs="Consolas"/>
                <w:b w:val="0"/>
                <w:color w:val="000000"/>
                <w:szCs w:val="28"/>
              </w:rPr>
              <w:t xml:space="preserve"> [dbo]</w:t>
            </w:r>
            <w:r w:rsidR="00FD51EC" w:rsidRPr="00FD51EC">
              <w:rPr>
                <w:rFonts w:ascii="Consolas" w:eastAsiaTheme="minorHAnsi" w:hAnsi="Consolas" w:cs="Consolas"/>
                <w:b w:val="0"/>
                <w:color w:val="808080"/>
                <w:szCs w:val="28"/>
              </w:rPr>
              <w:t>.</w:t>
            </w:r>
            <w:r w:rsidR="00FD51EC" w:rsidRPr="00FD51EC">
              <w:rPr>
                <w:rFonts w:ascii="Consolas" w:eastAsiaTheme="minorHAnsi" w:hAnsi="Consolas" w:cs="Consolas"/>
                <w:b w:val="0"/>
                <w:color w:val="000000"/>
                <w:szCs w:val="28"/>
              </w:rPr>
              <w:t xml:space="preserve">[Assessment]  </w:t>
            </w:r>
            <w:r w:rsidR="00FD51EC" w:rsidRPr="00FD51EC">
              <w:rPr>
                <w:rFonts w:ascii="Consolas" w:eastAsiaTheme="minorHAnsi" w:hAnsi="Consolas" w:cs="Consolas"/>
                <w:b w:val="0"/>
                <w:color w:val="0000FF"/>
                <w:szCs w:val="28"/>
              </w:rPr>
              <w:t>WITH</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CHECK</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ADD</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CONSTRAINT</w:t>
            </w:r>
            <w:r w:rsidR="00FD51EC" w:rsidRPr="00FD51EC">
              <w:rPr>
                <w:rFonts w:ascii="Consolas" w:eastAsiaTheme="minorHAnsi" w:hAnsi="Consolas" w:cs="Consolas"/>
                <w:b w:val="0"/>
                <w:color w:val="000000"/>
                <w:szCs w:val="28"/>
              </w:rPr>
              <w:t xml:space="preserve"> [FK_Assessment_Category] </w:t>
            </w:r>
            <w:r w:rsidR="00FD51EC" w:rsidRPr="00FD51EC">
              <w:rPr>
                <w:rFonts w:ascii="Consolas" w:eastAsiaTheme="minorHAnsi" w:hAnsi="Consolas" w:cs="Consolas"/>
                <w:b w:val="0"/>
                <w:color w:val="0000FF"/>
                <w:szCs w:val="28"/>
              </w:rPr>
              <w:t>FOREIGN</w:t>
            </w:r>
            <w:r w:rsidR="00FD51EC" w:rsidRPr="00FD51EC">
              <w:rPr>
                <w:rFonts w:ascii="Consolas" w:eastAsiaTheme="minorHAnsi" w:hAnsi="Consolas" w:cs="Consolas"/>
                <w:b w:val="0"/>
                <w:color w:val="000000"/>
                <w:szCs w:val="28"/>
              </w:rPr>
              <w:t xml:space="preserve"> </w:t>
            </w:r>
            <w:r w:rsidR="00FD51EC" w:rsidRPr="00FD51EC">
              <w:rPr>
                <w:rFonts w:ascii="Consolas" w:eastAsiaTheme="minorHAnsi" w:hAnsi="Consolas" w:cs="Consolas"/>
                <w:b w:val="0"/>
                <w:color w:val="0000FF"/>
                <w:szCs w:val="28"/>
              </w:rPr>
              <w:t>KEY</w:t>
            </w:r>
            <w:r w:rsidR="00FD51EC" w:rsidRPr="00FD51EC">
              <w:rPr>
                <w:rFonts w:ascii="Consolas" w:eastAsiaTheme="minorHAnsi" w:hAnsi="Consolas" w:cs="Consolas"/>
                <w:b w:val="0"/>
                <w:color w:val="808080"/>
                <w:szCs w:val="28"/>
              </w:rPr>
              <w:t>(</w:t>
            </w:r>
            <w:r w:rsidR="00FD51EC" w:rsidRPr="00FD51EC">
              <w:rPr>
                <w:rFonts w:ascii="Consolas" w:eastAsiaTheme="minorHAnsi" w:hAnsi="Consolas" w:cs="Consolas"/>
                <w:b w:val="0"/>
                <w:color w:val="000000"/>
                <w:szCs w:val="28"/>
              </w:rPr>
              <w:t>[CategoryID]</w:t>
            </w:r>
            <w:r w:rsidR="00FD51EC" w:rsidRPr="00FD51EC">
              <w:rPr>
                <w:rFonts w:ascii="Consolas" w:eastAsiaTheme="minorHAnsi" w:hAnsi="Consolas" w:cs="Consolas"/>
                <w:b w:val="0"/>
                <w:color w:val="808080"/>
                <w:szCs w:val="28"/>
              </w:rPr>
              <w:t>)</w:t>
            </w:r>
          </w:p>
          <w:p w14:paraId="2F3C001F" w14:textId="77777777" w:rsidR="00FD51EC" w:rsidRDefault="00FD51EC" w:rsidP="00FD51EC">
            <w:pPr>
              <w:pStyle w:val="oancuaDanhsach"/>
              <w:rPr>
                <w:rFonts w:ascii="Consolas" w:eastAsiaTheme="minorHAnsi" w:hAnsi="Consolas" w:cs="Consolas"/>
                <w:b w:val="0"/>
                <w:color w:val="808080"/>
                <w:szCs w:val="28"/>
              </w:rPr>
            </w:pPr>
            <w:r w:rsidRPr="00FD51EC">
              <w:rPr>
                <w:rFonts w:ascii="Consolas" w:eastAsiaTheme="minorHAnsi" w:hAnsi="Consolas" w:cs="Consolas"/>
                <w:b w:val="0"/>
                <w:color w:val="0000FF"/>
                <w:szCs w:val="28"/>
              </w:rPr>
              <w:t>REFERENCES</w:t>
            </w:r>
            <w:r w:rsidRPr="00FD51EC">
              <w:rPr>
                <w:rFonts w:ascii="Consolas" w:eastAsiaTheme="minorHAnsi" w:hAnsi="Consolas" w:cs="Consolas"/>
                <w:b w:val="0"/>
                <w:color w:val="000000"/>
                <w:szCs w:val="28"/>
              </w:rPr>
              <w:t xml:space="preserve"> [dbo]</w:t>
            </w:r>
            <w:r w:rsidRPr="00FD51EC">
              <w:rPr>
                <w:rFonts w:ascii="Consolas" w:eastAsiaTheme="minorHAnsi" w:hAnsi="Consolas" w:cs="Consolas"/>
                <w:b w:val="0"/>
                <w:color w:val="808080"/>
                <w:szCs w:val="28"/>
              </w:rPr>
              <w:t>.</w:t>
            </w:r>
            <w:r w:rsidRPr="00FD51EC">
              <w:rPr>
                <w:rFonts w:ascii="Consolas" w:eastAsiaTheme="minorHAnsi" w:hAnsi="Consolas" w:cs="Consolas"/>
                <w:b w:val="0"/>
                <w:color w:val="000000"/>
                <w:szCs w:val="28"/>
              </w:rPr>
              <w:t>[Category]</w:t>
            </w:r>
            <w:r w:rsidRPr="00FD51EC">
              <w:rPr>
                <w:rFonts w:ascii="Consolas" w:eastAsiaTheme="minorHAnsi" w:hAnsi="Consolas" w:cs="Consolas"/>
                <w:b w:val="0"/>
                <w:color w:val="0000FF"/>
                <w:szCs w:val="28"/>
              </w:rPr>
              <w:t xml:space="preserve"> </w:t>
            </w:r>
            <w:r w:rsidRPr="00FD51EC">
              <w:rPr>
                <w:rFonts w:ascii="Consolas" w:eastAsiaTheme="minorHAnsi" w:hAnsi="Consolas" w:cs="Consolas"/>
                <w:b w:val="0"/>
                <w:color w:val="808080"/>
                <w:szCs w:val="28"/>
              </w:rPr>
              <w:t>(</w:t>
            </w:r>
            <w:r w:rsidRPr="00FD51EC">
              <w:rPr>
                <w:rFonts w:ascii="Consolas" w:eastAsiaTheme="minorHAnsi" w:hAnsi="Consolas" w:cs="Consolas"/>
                <w:b w:val="0"/>
                <w:color w:val="000000"/>
                <w:szCs w:val="28"/>
              </w:rPr>
              <w:t>[CategoryID]</w:t>
            </w:r>
            <w:r w:rsidRPr="00FD51EC">
              <w:rPr>
                <w:rFonts w:ascii="Consolas" w:eastAsiaTheme="minorHAnsi" w:hAnsi="Consolas" w:cs="Consolas"/>
                <w:b w:val="0"/>
                <w:color w:val="808080"/>
                <w:szCs w:val="28"/>
              </w:rPr>
              <w:t>)</w:t>
            </w:r>
          </w:p>
          <w:p w14:paraId="2798B6FF" w14:textId="6AC980F8" w:rsidR="00A10533" w:rsidRPr="00C4032C" w:rsidRDefault="00A10533" w:rsidP="00FD51EC">
            <w:pPr>
              <w:pStyle w:val="oancuaDanhsach"/>
              <w:rPr>
                <w:szCs w:val="28"/>
              </w:rPr>
            </w:pPr>
            <w:r w:rsidRPr="00A10533">
              <w:rPr>
                <w:rFonts w:ascii="Consolas" w:eastAsiaTheme="minorHAnsi" w:hAnsi="Consolas" w:cs="Consolas"/>
                <w:b w:val="0"/>
                <w:color w:val="0000FF"/>
                <w:szCs w:val="28"/>
              </w:rPr>
              <w:t>ALTER</w:t>
            </w:r>
            <w:r w:rsidRPr="00A10533">
              <w:rPr>
                <w:rFonts w:ascii="Consolas" w:eastAsiaTheme="minorHAnsi" w:hAnsi="Consolas" w:cs="Consolas"/>
                <w:b w:val="0"/>
                <w:color w:val="000000"/>
                <w:szCs w:val="28"/>
              </w:rPr>
              <w:t xml:space="preserve"> </w:t>
            </w:r>
            <w:r w:rsidRPr="00A10533">
              <w:rPr>
                <w:rFonts w:ascii="Consolas" w:eastAsiaTheme="minorHAnsi" w:hAnsi="Consolas" w:cs="Consolas"/>
                <w:b w:val="0"/>
                <w:color w:val="0000FF"/>
                <w:szCs w:val="28"/>
              </w:rPr>
              <w:t>TABLE</w:t>
            </w:r>
            <w:r w:rsidRPr="00A10533">
              <w:rPr>
                <w:rFonts w:ascii="Consolas" w:eastAsiaTheme="minorHAnsi" w:hAnsi="Consolas" w:cs="Consolas"/>
                <w:b w:val="0"/>
                <w:color w:val="000000"/>
                <w:szCs w:val="28"/>
              </w:rPr>
              <w:t xml:space="preserve"> [dbo]</w:t>
            </w:r>
            <w:r w:rsidRPr="00A10533">
              <w:rPr>
                <w:rFonts w:ascii="Consolas" w:eastAsiaTheme="minorHAnsi" w:hAnsi="Consolas" w:cs="Consolas"/>
                <w:b w:val="0"/>
                <w:color w:val="808080"/>
                <w:szCs w:val="28"/>
              </w:rPr>
              <w:t>.</w:t>
            </w:r>
            <w:r w:rsidRPr="00A10533">
              <w:rPr>
                <w:rFonts w:ascii="Consolas" w:eastAsiaTheme="minorHAnsi" w:hAnsi="Consolas" w:cs="Consolas"/>
                <w:b w:val="0"/>
                <w:color w:val="000000"/>
                <w:szCs w:val="28"/>
              </w:rPr>
              <w:t xml:space="preserve">[Assessment] </w:t>
            </w:r>
            <w:r w:rsidRPr="00A10533">
              <w:rPr>
                <w:rFonts w:ascii="Consolas" w:eastAsiaTheme="minorHAnsi" w:hAnsi="Consolas" w:cs="Consolas"/>
                <w:b w:val="0"/>
                <w:color w:val="0000FF"/>
                <w:szCs w:val="28"/>
              </w:rPr>
              <w:t>CHECK</w:t>
            </w:r>
            <w:r w:rsidRPr="00A10533">
              <w:rPr>
                <w:rFonts w:ascii="Consolas" w:eastAsiaTheme="minorHAnsi" w:hAnsi="Consolas" w:cs="Consolas"/>
                <w:b w:val="0"/>
                <w:color w:val="000000"/>
                <w:szCs w:val="28"/>
              </w:rPr>
              <w:t xml:space="preserve"> </w:t>
            </w:r>
            <w:r w:rsidRPr="00A10533">
              <w:rPr>
                <w:rFonts w:ascii="Consolas" w:eastAsiaTheme="minorHAnsi" w:hAnsi="Consolas" w:cs="Consolas"/>
                <w:b w:val="0"/>
                <w:color w:val="0000FF"/>
                <w:szCs w:val="28"/>
              </w:rPr>
              <w:t>CONSTRAINT</w:t>
            </w:r>
            <w:r w:rsidRPr="00A10533">
              <w:rPr>
                <w:rFonts w:ascii="Consolas" w:eastAsiaTheme="minorHAnsi" w:hAnsi="Consolas" w:cs="Consolas"/>
                <w:b w:val="0"/>
                <w:color w:val="000000"/>
                <w:szCs w:val="28"/>
              </w:rPr>
              <w:t xml:space="preserve"> [FK_Assessment_Category]</w:t>
            </w:r>
          </w:p>
        </w:tc>
      </w:tr>
    </w:tbl>
    <w:p w14:paraId="7CA981AC" w14:textId="420998A5" w:rsidR="00B10E7D" w:rsidRDefault="00B10E7D" w:rsidP="00B10E7D"/>
    <w:p w14:paraId="0531C591" w14:textId="6174F40F" w:rsidR="00EA1087" w:rsidRDefault="00EA1087" w:rsidP="00B10E7D"/>
    <w:p w14:paraId="26FF2597" w14:textId="6A082D09" w:rsidR="00EA1087" w:rsidRDefault="00EA1087" w:rsidP="008E2F42">
      <w:pPr>
        <w:pStyle w:val="Tiuphu"/>
        <w:framePr w:wrap="around" w:hAnchor="page" w:x="847" w:y="16"/>
        <w:numPr>
          <w:ilvl w:val="0"/>
          <w:numId w:val="41"/>
        </w:numPr>
      </w:pPr>
      <w:r>
        <w:t>Bảng CateGORY</w:t>
      </w:r>
    </w:p>
    <w:tbl>
      <w:tblPr>
        <w:tblStyle w:val="LiBang"/>
        <w:tblW w:w="0" w:type="auto"/>
        <w:tblInd w:w="720" w:type="dxa"/>
        <w:tblLook w:val="04A0" w:firstRow="1" w:lastRow="0" w:firstColumn="1" w:lastColumn="0" w:noHBand="0" w:noVBand="1"/>
      </w:tblPr>
      <w:tblGrid>
        <w:gridCol w:w="9304"/>
      </w:tblGrid>
      <w:tr w:rsidR="00EA1087" w14:paraId="08B3EB0C" w14:textId="77777777" w:rsidTr="00BE61B5">
        <w:tc>
          <w:tcPr>
            <w:tcW w:w="10024" w:type="dxa"/>
          </w:tcPr>
          <w:p w14:paraId="2551D358"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FF"/>
                <w:szCs w:val="28"/>
              </w:rPr>
              <w:t>REATE</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TABLE</w:t>
            </w:r>
            <w:r w:rsidRPr="00EA1087">
              <w:rPr>
                <w:rFonts w:ascii="Consolas" w:eastAsiaTheme="minorHAnsi" w:hAnsi="Consolas" w:cs="Consolas"/>
                <w:b w:val="0"/>
                <w:color w:val="000000"/>
                <w:szCs w:val="28"/>
              </w:rPr>
              <w:t xml:space="preserve"> [dbo]</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[Category]</w:t>
            </w:r>
            <w:r w:rsidRPr="00EA1087">
              <w:rPr>
                <w:rFonts w:ascii="Consolas" w:eastAsiaTheme="minorHAnsi" w:hAnsi="Consolas" w:cs="Consolas"/>
                <w:b w:val="0"/>
                <w:color w:val="808080"/>
                <w:szCs w:val="28"/>
              </w:rPr>
              <w:t>(</w:t>
            </w:r>
          </w:p>
          <w:p w14:paraId="4F25A75E"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[CategoryID] [nvarchar]</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20</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7292972A"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[Type] [nvarchar]</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50</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7CBE142D"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 xml:space="preserve">[Weight] [float]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2318EE2C"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[Completion Criteria] [nvarchar]</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2</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NOT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NULL,</w:t>
            </w:r>
          </w:p>
          <w:p w14:paraId="0E75D026"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CONSTRAINT</w:t>
            </w:r>
            <w:r w:rsidRPr="00EA1087">
              <w:rPr>
                <w:rFonts w:ascii="Consolas" w:eastAsiaTheme="minorHAnsi" w:hAnsi="Consolas" w:cs="Consolas"/>
                <w:b w:val="0"/>
                <w:color w:val="000000"/>
                <w:szCs w:val="28"/>
              </w:rPr>
              <w:t xml:space="preserve"> [PK_Category] </w:t>
            </w:r>
            <w:r w:rsidRPr="00EA1087">
              <w:rPr>
                <w:rFonts w:ascii="Consolas" w:eastAsiaTheme="minorHAnsi" w:hAnsi="Consolas" w:cs="Consolas"/>
                <w:b w:val="0"/>
                <w:color w:val="0000FF"/>
                <w:szCs w:val="28"/>
              </w:rPr>
              <w:t>PRIMARY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KEY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CLUSTERED</w:t>
            </w:r>
            <w:r w:rsidRPr="00EA1087">
              <w:rPr>
                <w:rFonts w:ascii="Consolas" w:eastAsiaTheme="minorHAnsi" w:hAnsi="Consolas" w:cs="Consolas"/>
                <w:b w:val="0"/>
                <w:color w:val="000000"/>
                <w:szCs w:val="28"/>
              </w:rPr>
              <w:t xml:space="preserve"> </w:t>
            </w:r>
          </w:p>
          <w:p w14:paraId="58BF0431"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808080"/>
                <w:szCs w:val="28"/>
              </w:rPr>
              <w:t>(</w:t>
            </w:r>
          </w:p>
          <w:p w14:paraId="3310A318"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000000"/>
                <w:szCs w:val="28"/>
              </w:rPr>
              <w:tab/>
              <w:t xml:space="preserve">[CategoryID] </w:t>
            </w:r>
            <w:r w:rsidRPr="00EA1087">
              <w:rPr>
                <w:rFonts w:ascii="Consolas" w:eastAsiaTheme="minorHAnsi" w:hAnsi="Consolas" w:cs="Consolas"/>
                <w:b w:val="0"/>
                <w:color w:val="0000FF"/>
                <w:szCs w:val="28"/>
              </w:rPr>
              <w:t>ASC</w:t>
            </w:r>
          </w:p>
          <w:p w14:paraId="204D9AA6"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808080"/>
                <w:szCs w:val="28"/>
              </w:rPr>
              <w:t>)</w:t>
            </w:r>
            <w:r w:rsidRPr="00EA1087">
              <w:rPr>
                <w:rFonts w:ascii="Consolas" w:eastAsiaTheme="minorHAnsi" w:hAnsi="Consolas" w:cs="Consolas"/>
                <w:b w:val="0"/>
                <w:color w:val="0000FF"/>
                <w:szCs w:val="28"/>
              </w:rPr>
              <w:t xml:space="preserve">WITH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FF"/>
                <w:szCs w:val="28"/>
              </w:rPr>
              <w:t>PAD_INDEX</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STATISTICS_NORECOMPUTE</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IGNORE_DUP_KEY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ALLOW_ROW_LOCKS</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ALLOW_PAGE_LOCKS</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OPTIMIZE_FOR_SEQUENTIAL_KEY</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OFF</w:t>
            </w: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000000"/>
                <w:szCs w:val="28"/>
              </w:rPr>
              <w:t xml:space="preserve"> [PRIMARY]</w:t>
            </w:r>
          </w:p>
          <w:p w14:paraId="5C329E5B" w14:textId="77777777" w:rsidR="00EA1087" w:rsidRPr="00EA1087" w:rsidRDefault="00EA1087" w:rsidP="00EA1087">
            <w:pPr>
              <w:pStyle w:val="oancuaDanhsach"/>
              <w:framePr w:hSpace="180" w:wrap="around" w:vAnchor="text" w:hAnchor="page" w:x="847" w:y="16"/>
              <w:autoSpaceDE w:val="0"/>
              <w:autoSpaceDN w:val="0"/>
              <w:adjustRightInd w:val="0"/>
              <w:rPr>
                <w:rFonts w:ascii="Consolas" w:eastAsiaTheme="minorHAnsi" w:hAnsi="Consolas" w:cs="Consolas"/>
                <w:b w:val="0"/>
                <w:color w:val="000000"/>
                <w:szCs w:val="28"/>
              </w:rPr>
            </w:pPr>
            <w:r w:rsidRPr="00EA1087">
              <w:rPr>
                <w:rFonts w:ascii="Consolas" w:eastAsiaTheme="minorHAnsi" w:hAnsi="Consolas" w:cs="Consolas"/>
                <w:b w:val="0"/>
                <w:color w:val="808080"/>
                <w:szCs w:val="28"/>
              </w:rPr>
              <w:t>)</w:t>
            </w:r>
            <w:r w:rsidRPr="00EA1087">
              <w:rPr>
                <w:rFonts w:ascii="Consolas" w:eastAsiaTheme="minorHAnsi" w:hAnsi="Consolas" w:cs="Consolas"/>
                <w:b w:val="0"/>
                <w:color w:val="000000"/>
                <w:szCs w:val="28"/>
              </w:rPr>
              <w:t xml:space="preserve"> </w:t>
            </w:r>
            <w:r w:rsidRPr="00EA1087">
              <w:rPr>
                <w:rFonts w:ascii="Consolas" w:eastAsiaTheme="minorHAnsi" w:hAnsi="Consolas" w:cs="Consolas"/>
                <w:b w:val="0"/>
                <w:color w:val="0000FF"/>
                <w:szCs w:val="28"/>
              </w:rPr>
              <w:t>ON</w:t>
            </w:r>
            <w:r w:rsidRPr="00EA1087">
              <w:rPr>
                <w:rFonts w:ascii="Consolas" w:eastAsiaTheme="minorHAnsi" w:hAnsi="Consolas" w:cs="Consolas"/>
                <w:b w:val="0"/>
                <w:color w:val="000000"/>
                <w:szCs w:val="28"/>
              </w:rPr>
              <w:t xml:space="preserve"> [PRIMARY]</w:t>
            </w:r>
          </w:p>
          <w:p w14:paraId="1CF1F0E9" w14:textId="77777777" w:rsidR="00EA1087" w:rsidRDefault="00EA1087" w:rsidP="00EA1087">
            <w:pPr>
              <w:pStyle w:val="Tiuphu"/>
              <w:framePr w:wrap="around" w:hAnchor="page" w:x="847" w:y="16"/>
              <w:ind w:left="720"/>
            </w:pPr>
            <w:r w:rsidRPr="00EA1087">
              <w:rPr>
                <w:rFonts w:ascii="Consolas" w:eastAsiaTheme="minorHAnsi" w:hAnsi="Consolas" w:cs="Consolas"/>
                <w:b/>
                <w:color w:val="0000FF"/>
                <w:sz w:val="28"/>
                <w:szCs w:val="28"/>
              </w:rPr>
              <w:t>GO</w:t>
            </w:r>
          </w:p>
        </w:tc>
      </w:tr>
    </w:tbl>
    <w:p w14:paraId="794CDB03" w14:textId="77777777" w:rsidR="00EA1087" w:rsidRPr="00B10E7D" w:rsidRDefault="00EA1087" w:rsidP="00EA1087">
      <w:pPr>
        <w:pStyle w:val="Tiuphu"/>
        <w:framePr w:wrap="around" w:hAnchor="page" w:x="847" w:y="16"/>
      </w:pPr>
    </w:p>
    <w:p w14:paraId="5EC3DFFA" w14:textId="1B7475AE" w:rsidR="00EA1087" w:rsidRDefault="00EA1087" w:rsidP="00B10E7D"/>
    <w:p w14:paraId="5DD3515A" w14:textId="0EE4CBEE" w:rsidR="00EA1087" w:rsidRDefault="00EA1087" w:rsidP="00B10E7D"/>
    <w:p w14:paraId="7A7021F4" w14:textId="3AD38C32" w:rsidR="00EA1087" w:rsidRDefault="00EA1087" w:rsidP="00B10E7D"/>
    <w:p w14:paraId="60B62C0F" w14:textId="47C529BE" w:rsidR="00EA1087" w:rsidRDefault="00EA1087" w:rsidP="00B10E7D"/>
    <w:p w14:paraId="71DF463F" w14:textId="72FCDB69" w:rsidR="00EA1087" w:rsidRDefault="008E2F42" w:rsidP="008E2F42">
      <w:pPr>
        <w:pStyle w:val="Tiuphu"/>
        <w:framePr w:wrap="around"/>
        <w:numPr>
          <w:ilvl w:val="0"/>
          <w:numId w:val="41"/>
        </w:numPr>
      </w:pPr>
      <w:r>
        <w:t>B</w:t>
      </w:r>
      <w:r w:rsidR="00EA1087">
        <w:t xml:space="preserve">ảng </w:t>
      </w:r>
      <w:r w:rsidR="00CF2A16">
        <w:t>Course</w:t>
      </w:r>
    </w:p>
    <w:tbl>
      <w:tblPr>
        <w:tblStyle w:val="LiBang"/>
        <w:tblW w:w="0" w:type="auto"/>
        <w:tblInd w:w="810" w:type="dxa"/>
        <w:tblLook w:val="04A0" w:firstRow="1" w:lastRow="0" w:firstColumn="1" w:lastColumn="0" w:noHBand="0" w:noVBand="1"/>
      </w:tblPr>
      <w:tblGrid>
        <w:gridCol w:w="9214"/>
      </w:tblGrid>
      <w:tr w:rsidR="00CF2A16" w14:paraId="7A3A1BC2" w14:textId="77777777" w:rsidTr="00CF2A16">
        <w:tc>
          <w:tcPr>
            <w:tcW w:w="10024" w:type="dxa"/>
          </w:tcPr>
          <w:p w14:paraId="1F20B97B"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FF"/>
                <w:szCs w:val="28"/>
              </w:rPr>
              <w:t>CREATE</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TABLE</w:t>
            </w:r>
            <w:r w:rsidRPr="00CF2A16">
              <w:rPr>
                <w:rFonts w:ascii="Consolas" w:eastAsiaTheme="minorHAnsi" w:hAnsi="Consolas" w:cs="Consolas"/>
                <w:b w:val="0"/>
                <w:color w:val="000000"/>
                <w:szCs w:val="28"/>
              </w:rPr>
              <w:t xml:space="preserve"> [dbo]</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[Course]</w:t>
            </w:r>
            <w:r w:rsidRPr="00CF2A16">
              <w:rPr>
                <w:rFonts w:ascii="Consolas" w:eastAsiaTheme="minorHAnsi" w:hAnsi="Consolas" w:cs="Consolas"/>
                <w:b w:val="0"/>
                <w:color w:val="808080"/>
                <w:szCs w:val="28"/>
              </w:rPr>
              <w:t>(</w:t>
            </w:r>
          </w:p>
          <w:p w14:paraId="45786984"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[CourseID] [nvarchar]</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6</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NOT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NULL,</w:t>
            </w:r>
          </w:p>
          <w:p w14:paraId="3774D1E2"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[CourseName] [nvarchar]</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150</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NOT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NULL,</w:t>
            </w:r>
          </w:p>
          <w:p w14:paraId="17A49848"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 xml:space="preserve">[Total] [int] </w:t>
            </w:r>
            <w:r w:rsidRPr="00CF2A16">
              <w:rPr>
                <w:rFonts w:ascii="Consolas" w:eastAsiaTheme="minorHAnsi" w:hAnsi="Consolas" w:cs="Consolas"/>
                <w:b w:val="0"/>
                <w:color w:val="808080"/>
                <w:szCs w:val="28"/>
              </w:rPr>
              <w:t>NOT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NULL,</w:t>
            </w:r>
          </w:p>
          <w:p w14:paraId="2072B915"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CONSTRAINT</w:t>
            </w:r>
            <w:r w:rsidRPr="00CF2A16">
              <w:rPr>
                <w:rFonts w:ascii="Consolas" w:eastAsiaTheme="minorHAnsi" w:hAnsi="Consolas" w:cs="Consolas"/>
                <w:b w:val="0"/>
                <w:color w:val="000000"/>
                <w:szCs w:val="28"/>
              </w:rPr>
              <w:t xml:space="preserve"> [PK_Course] </w:t>
            </w:r>
            <w:r w:rsidRPr="00CF2A16">
              <w:rPr>
                <w:rFonts w:ascii="Consolas" w:eastAsiaTheme="minorHAnsi" w:hAnsi="Consolas" w:cs="Consolas"/>
                <w:b w:val="0"/>
                <w:color w:val="0000FF"/>
                <w:szCs w:val="28"/>
              </w:rPr>
              <w:t>PRIMARY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KEY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CLUSTERED</w:t>
            </w:r>
            <w:r w:rsidRPr="00CF2A16">
              <w:rPr>
                <w:rFonts w:ascii="Consolas" w:eastAsiaTheme="minorHAnsi" w:hAnsi="Consolas" w:cs="Consolas"/>
                <w:b w:val="0"/>
                <w:color w:val="000000"/>
                <w:szCs w:val="28"/>
              </w:rPr>
              <w:t xml:space="preserve"> </w:t>
            </w:r>
          </w:p>
          <w:p w14:paraId="6C331392"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808080"/>
                <w:szCs w:val="28"/>
              </w:rPr>
              <w:t>(</w:t>
            </w:r>
          </w:p>
          <w:p w14:paraId="7E82CA09"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000000"/>
                <w:szCs w:val="28"/>
              </w:rPr>
              <w:tab/>
              <w:t xml:space="preserve">[CourseID] </w:t>
            </w:r>
            <w:r w:rsidRPr="00CF2A16">
              <w:rPr>
                <w:rFonts w:ascii="Consolas" w:eastAsiaTheme="minorHAnsi" w:hAnsi="Consolas" w:cs="Consolas"/>
                <w:b w:val="0"/>
                <w:color w:val="0000FF"/>
                <w:szCs w:val="28"/>
              </w:rPr>
              <w:t>ASC</w:t>
            </w:r>
          </w:p>
          <w:p w14:paraId="7A8DC12A" w14:textId="77777777" w:rsidR="00CF2A16" w:rsidRPr="00CF2A16" w:rsidRDefault="00CF2A16" w:rsidP="00CF2A16">
            <w:pPr>
              <w:pStyle w:val="oancuaDanhsach"/>
              <w:autoSpaceDE w:val="0"/>
              <w:autoSpaceDN w:val="0"/>
              <w:adjustRightInd w:val="0"/>
              <w:ind w:left="810"/>
              <w:rPr>
                <w:rFonts w:ascii="Consolas" w:eastAsiaTheme="minorHAnsi" w:hAnsi="Consolas" w:cs="Consolas"/>
                <w:b w:val="0"/>
                <w:color w:val="000000"/>
                <w:szCs w:val="28"/>
              </w:rPr>
            </w:pPr>
            <w:r w:rsidRPr="00CF2A16">
              <w:rPr>
                <w:rFonts w:ascii="Consolas" w:eastAsiaTheme="minorHAnsi" w:hAnsi="Consolas" w:cs="Consolas"/>
                <w:b w:val="0"/>
                <w:color w:val="808080"/>
                <w:szCs w:val="28"/>
              </w:rPr>
              <w:t>)</w:t>
            </w:r>
            <w:r w:rsidRPr="00CF2A16">
              <w:rPr>
                <w:rFonts w:ascii="Consolas" w:eastAsiaTheme="minorHAnsi" w:hAnsi="Consolas" w:cs="Consolas"/>
                <w:b w:val="0"/>
                <w:color w:val="0000FF"/>
                <w:szCs w:val="28"/>
              </w:rPr>
              <w:t xml:space="preserve">WITH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FF"/>
                <w:szCs w:val="28"/>
              </w:rPr>
              <w:t>PAD_INDEX</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STATISTICS_NORECOMPUTE</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IGNORE_DUP_KEY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ALLOW_ROW_LOCKS</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ALLOW_PAGE_LOCKS</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OPTIMIZE_FOR_SEQUENTIAL_KEY</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OFF</w:t>
            </w: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000000"/>
                <w:szCs w:val="28"/>
              </w:rPr>
              <w:t xml:space="preserve"> [PRIMARY]</w:t>
            </w:r>
          </w:p>
          <w:p w14:paraId="6E2E1DCC" w14:textId="2B3858E0" w:rsidR="00CF2A16" w:rsidRDefault="00CF2A16" w:rsidP="00CF2A16">
            <w:pPr>
              <w:pStyle w:val="oancuaDanhsach"/>
              <w:ind w:left="810"/>
            </w:pPr>
            <w:r w:rsidRPr="00CF2A16">
              <w:rPr>
                <w:rFonts w:ascii="Consolas" w:eastAsiaTheme="minorHAnsi" w:hAnsi="Consolas" w:cs="Consolas"/>
                <w:b w:val="0"/>
                <w:color w:val="808080"/>
                <w:szCs w:val="28"/>
              </w:rPr>
              <w:t>)</w:t>
            </w:r>
            <w:r w:rsidRPr="00CF2A16">
              <w:rPr>
                <w:rFonts w:ascii="Consolas" w:eastAsiaTheme="minorHAnsi" w:hAnsi="Consolas" w:cs="Consolas"/>
                <w:b w:val="0"/>
                <w:color w:val="000000"/>
                <w:szCs w:val="28"/>
              </w:rPr>
              <w:t xml:space="preserve"> </w:t>
            </w:r>
            <w:r w:rsidRPr="00CF2A16">
              <w:rPr>
                <w:rFonts w:ascii="Consolas" w:eastAsiaTheme="minorHAnsi" w:hAnsi="Consolas" w:cs="Consolas"/>
                <w:b w:val="0"/>
                <w:color w:val="0000FF"/>
                <w:szCs w:val="28"/>
              </w:rPr>
              <w:t>ON</w:t>
            </w:r>
            <w:r w:rsidRPr="00CF2A16">
              <w:rPr>
                <w:rFonts w:ascii="Consolas" w:eastAsiaTheme="minorHAnsi" w:hAnsi="Consolas" w:cs="Consolas"/>
                <w:b w:val="0"/>
                <w:color w:val="000000"/>
                <w:szCs w:val="28"/>
              </w:rPr>
              <w:t xml:space="preserve"> [PRIMARY]</w:t>
            </w:r>
          </w:p>
        </w:tc>
      </w:tr>
    </w:tbl>
    <w:p w14:paraId="367B20DD" w14:textId="77777777" w:rsidR="00CF2A16" w:rsidRDefault="00CF2A16" w:rsidP="00CF2A16">
      <w:pPr>
        <w:pStyle w:val="oancuaDanhsach"/>
        <w:ind w:left="810"/>
      </w:pPr>
    </w:p>
    <w:p w14:paraId="3E07FD8D" w14:textId="6FD64917" w:rsidR="00EA1087" w:rsidRDefault="00EA1087" w:rsidP="00B10E7D"/>
    <w:p w14:paraId="0ABEDED6" w14:textId="5777655F" w:rsidR="00076314" w:rsidRDefault="00076314" w:rsidP="00B10E7D"/>
    <w:p w14:paraId="1A78DF1B" w14:textId="77777777" w:rsidR="00076314" w:rsidRDefault="00076314" w:rsidP="00B10E7D"/>
    <w:p w14:paraId="086B3963" w14:textId="33C0C9BC" w:rsidR="00EA1087" w:rsidRDefault="00CF2A16" w:rsidP="008E2F42">
      <w:pPr>
        <w:pStyle w:val="Tiuphu"/>
        <w:framePr w:hSpace="0" w:wrap="auto" w:vAnchor="margin" w:hAnchor="text" w:yAlign="inline"/>
        <w:numPr>
          <w:ilvl w:val="0"/>
          <w:numId w:val="41"/>
        </w:numPr>
      </w:pPr>
      <w:r>
        <w:t xml:space="preserve">Bảng </w:t>
      </w:r>
      <w:r w:rsidR="008E2F42">
        <w:t>COURSE_ASSESSMENT</w:t>
      </w:r>
    </w:p>
    <w:tbl>
      <w:tblPr>
        <w:tblStyle w:val="LiBang"/>
        <w:tblW w:w="0" w:type="auto"/>
        <w:tblInd w:w="720" w:type="dxa"/>
        <w:tblLook w:val="04A0" w:firstRow="1" w:lastRow="0" w:firstColumn="1" w:lastColumn="0" w:noHBand="0" w:noVBand="1"/>
      </w:tblPr>
      <w:tblGrid>
        <w:gridCol w:w="9304"/>
      </w:tblGrid>
      <w:tr w:rsidR="008E2F42" w14:paraId="6EFE00DC" w14:textId="77777777" w:rsidTr="008E2F42">
        <w:tc>
          <w:tcPr>
            <w:tcW w:w="10024" w:type="dxa"/>
          </w:tcPr>
          <w:p w14:paraId="6AB78C8F"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FF"/>
                <w:szCs w:val="28"/>
              </w:rPr>
              <w:t>CREATE</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TABLE</w:t>
            </w:r>
            <w:r w:rsidRPr="008E2F42">
              <w:rPr>
                <w:rFonts w:ascii="Consolas" w:eastAsiaTheme="minorHAnsi" w:hAnsi="Consolas" w:cs="Consolas"/>
                <w:b w:val="0"/>
                <w:color w:val="000000"/>
                <w:szCs w:val="28"/>
              </w:rPr>
              <w:t xml:space="preserve"> [dbo]</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[Course_Asessment]</w:t>
            </w:r>
            <w:r w:rsidRPr="008E2F42">
              <w:rPr>
                <w:rFonts w:ascii="Consolas" w:eastAsiaTheme="minorHAnsi" w:hAnsi="Consolas" w:cs="Consolas"/>
                <w:b w:val="0"/>
                <w:color w:val="808080"/>
                <w:szCs w:val="28"/>
              </w:rPr>
              <w:t>(</w:t>
            </w:r>
          </w:p>
          <w:p w14:paraId="1E984775"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[CourseID] [nvarchar]</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6</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NOT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NULL,</w:t>
            </w:r>
          </w:p>
          <w:p w14:paraId="52FA107F"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[AssessmentID] [nvarchar]</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10</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NOT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NULL,</w:t>
            </w:r>
          </w:p>
          <w:p w14:paraId="5E57AC6E"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CONSTRAINT</w:t>
            </w:r>
            <w:r w:rsidRPr="008E2F42">
              <w:rPr>
                <w:rFonts w:ascii="Consolas" w:eastAsiaTheme="minorHAnsi" w:hAnsi="Consolas" w:cs="Consolas"/>
                <w:b w:val="0"/>
                <w:color w:val="000000"/>
                <w:szCs w:val="28"/>
              </w:rPr>
              <w:t xml:space="preserve"> [PK_Course_Asessment] </w:t>
            </w:r>
            <w:r w:rsidRPr="008E2F42">
              <w:rPr>
                <w:rFonts w:ascii="Consolas" w:eastAsiaTheme="minorHAnsi" w:hAnsi="Consolas" w:cs="Consolas"/>
                <w:b w:val="0"/>
                <w:color w:val="0000FF"/>
                <w:szCs w:val="28"/>
              </w:rPr>
              <w:t>PRIMARY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KEY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CLUSTERED</w:t>
            </w:r>
            <w:r w:rsidRPr="008E2F42">
              <w:rPr>
                <w:rFonts w:ascii="Consolas" w:eastAsiaTheme="minorHAnsi" w:hAnsi="Consolas" w:cs="Consolas"/>
                <w:b w:val="0"/>
                <w:color w:val="000000"/>
                <w:szCs w:val="28"/>
              </w:rPr>
              <w:t xml:space="preserve"> </w:t>
            </w:r>
          </w:p>
          <w:p w14:paraId="647EDF0F"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808080"/>
                <w:szCs w:val="28"/>
              </w:rPr>
              <w:t>(</w:t>
            </w:r>
          </w:p>
          <w:p w14:paraId="72404040"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 xml:space="preserve">[CourseID] </w:t>
            </w:r>
            <w:r w:rsidRPr="008E2F42">
              <w:rPr>
                <w:rFonts w:ascii="Consolas" w:eastAsiaTheme="minorHAnsi" w:hAnsi="Consolas" w:cs="Consolas"/>
                <w:b w:val="0"/>
                <w:color w:val="0000FF"/>
                <w:szCs w:val="28"/>
              </w:rPr>
              <w:t>ASC</w:t>
            </w:r>
            <w:r w:rsidRPr="008E2F42">
              <w:rPr>
                <w:rFonts w:ascii="Consolas" w:eastAsiaTheme="minorHAnsi" w:hAnsi="Consolas" w:cs="Consolas"/>
                <w:b w:val="0"/>
                <w:color w:val="808080"/>
                <w:szCs w:val="28"/>
              </w:rPr>
              <w:t>,</w:t>
            </w:r>
          </w:p>
          <w:p w14:paraId="25EDD67B"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000000"/>
                <w:szCs w:val="28"/>
              </w:rPr>
              <w:tab/>
              <w:t xml:space="preserve">[AssessmentID] </w:t>
            </w:r>
            <w:r w:rsidRPr="008E2F42">
              <w:rPr>
                <w:rFonts w:ascii="Consolas" w:eastAsiaTheme="minorHAnsi" w:hAnsi="Consolas" w:cs="Consolas"/>
                <w:b w:val="0"/>
                <w:color w:val="0000FF"/>
                <w:szCs w:val="28"/>
              </w:rPr>
              <w:t>ASC</w:t>
            </w:r>
          </w:p>
          <w:p w14:paraId="3049F0A5" w14:textId="77777777" w:rsidR="008E2F42" w:rsidRPr="008E2F42" w:rsidRDefault="008E2F42" w:rsidP="008E2F42">
            <w:pPr>
              <w:pStyle w:val="oancuaDanhsach"/>
              <w:autoSpaceDE w:val="0"/>
              <w:autoSpaceDN w:val="0"/>
              <w:adjustRightInd w:val="0"/>
              <w:rPr>
                <w:rFonts w:ascii="Consolas" w:eastAsiaTheme="minorHAnsi" w:hAnsi="Consolas" w:cs="Consolas"/>
                <w:b w:val="0"/>
                <w:color w:val="000000"/>
                <w:szCs w:val="28"/>
              </w:rPr>
            </w:pPr>
            <w:r w:rsidRPr="008E2F42">
              <w:rPr>
                <w:rFonts w:ascii="Consolas" w:eastAsiaTheme="minorHAnsi" w:hAnsi="Consolas" w:cs="Consolas"/>
                <w:b w:val="0"/>
                <w:color w:val="808080"/>
                <w:szCs w:val="28"/>
              </w:rPr>
              <w:t>)</w:t>
            </w:r>
            <w:r w:rsidRPr="008E2F42">
              <w:rPr>
                <w:rFonts w:ascii="Consolas" w:eastAsiaTheme="minorHAnsi" w:hAnsi="Consolas" w:cs="Consolas"/>
                <w:b w:val="0"/>
                <w:color w:val="0000FF"/>
                <w:szCs w:val="28"/>
              </w:rPr>
              <w:t xml:space="preserve">WITH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FF"/>
                <w:szCs w:val="28"/>
              </w:rPr>
              <w:t>PAD_INDEX</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STATISTICS_NORECOMPUTE</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IGNORE_DUP_KEY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ALLOW_ROW_LOCKS</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ON</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ALLOW_PAGE_LOCKS</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ON</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OPTIMIZE_FOR_SEQUENTIAL_KEY</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OFF</w:t>
            </w:r>
            <w:r w:rsidRPr="008E2F42">
              <w:rPr>
                <w:rFonts w:ascii="Consolas" w:eastAsiaTheme="minorHAnsi" w:hAnsi="Consolas" w:cs="Consolas"/>
                <w:b w:val="0"/>
                <w:color w:val="808080"/>
                <w:szCs w:val="28"/>
              </w:rPr>
              <w:t>)</w:t>
            </w:r>
            <w:r w:rsidRPr="008E2F42">
              <w:rPr>
                <w:rFonts w:ascii="Consolas" w:eastAsiaTheme="minorHAnsi" w:hAnsi="Consolas" w:cs="Consolas"/>
                <w:b w:val="0"/>
                <w:color w:val="000000"/>
                <w:szCs w:val="28"/>
              </w:rPr>
              <w:t xml:space="preserve"> </w:t>
            </w:r>
            <w:r w:rsidRPr="008E2F42">
              <w:rPr>
                <w:rFonts w:ascii="Consolas" w:eastAsiaTheme="minorHAnsi" w:hAnsi="Consolas" w:cs="Consolas"/>
                <w:b w:val="0"/>
                <w:color w:val="0000FF"/>
                <w:szCs w:val="28"/>
              </w:rPr>
              <w:t>ON</w:t>
            </w:r>
            <w:r w:rsidRPr="008E2F42">
              <w:rPr>
                <w:rFonts w:ascii="Consolas" w:eastAsiaTheme="minorHAnsi" w:hAnsi="Consolas" w:cs="Consolas"/>
                <w:b w:val="0"/>
                <w:color w:val="000000"/>
                <w:szCs w:val="28"/>
              </w:rPr>
              <w:t xml:space="preserve"> [PRIMARY]</w:t>
            </w:r>
          </w:p>
          <w:p w14:paraId="269D4352" w14:textId="77777777" w:rsidR="008E2F42" w:rsidRDefault="008E2F42" w:rsidP="008E2F42">
            <w:pPr>
              <w:pStyle w:val="Tiuphu"/>
              <w:framePr w:hSpace="0" w:wrap="auto" w:vAnchor="margin" w:hAnchor="text" w:yAlign="inline"/>
              <w:ind w:left="720"/>
              <w:rPr>
                <w:rFonts w:ascii="Consolas" w:eastAsiaTheme="minorHAnsi" w:hAnsi="Consolas" w:cs="Consolas"/>
                <w:b/>
                <w:color w:val="000000"/>
                <w:sz w:val="28"/>
                <w:szCs w:val="28"/>
              </w:rPr>
            </w:pPr>
            <w:r w:rsidRPr="008E2F42">
              <w:rPr>
                <w:rFonts w:ascii="Consolas" w:eastAsiaTheme="minorHAnsi" w:hAnsi="Consolas" w:cs="Consolas"/>
                <w:b/>
                <w:color w:val="808080"/>
                <w:sz w:val="28"/>
                <w:szCs w:val="28"/>
              </w:rPr>
              <w:t>)</w:t>
            </w:r>
            <w:r w:rsidRPr="008E2F42">
              <w:rPr>
                <w:rFonts w:ascii="Consolas" w:eastAsiaTheme="minorHAnsi" w:hAnsi="Consolas" w:cs="Consolas"/>
                <w:b/>
                <w:color w:val="000000"/>
                <w:sz w:val="28"/>
                <w:szCs w:val="28"/>
              </w:rPr>
              <w:t xml:space="preserve"> </w:t>
            </w:r>
            <w:r w:rsidRPr="008E2F42">
              <w:rPr>
                <w:rFonts w:ascii="Consolas" w:eastAsiaTheme="minorHAnsi" w:hAnsi="Consolas" w:cs="Consolas"/>
                <w:b/>
                <w:color w:val="0000FF"/>
                <w:sz w:val="28"/>
                <w:szCs w:val="28"/>
              </w:rPr>
              <w:t>ON</w:t>
            </w:r>
            <w:r w:rsidRPr="008E2F42">
              <w:rPr>
                <w:rFonts w:ascii="Consolas" w:eastAsiaTheme="minorHAnsi" w:hAnsi="Consolas" w:cs="Consolas"/>
                <w:b/>
                <w:color w:val="000000"/>
                <w:sz w:val="28"/>
                <w:szCs w:val="28"/>
              </w:rPr>
              <w:t xml:space="preserve"> [PRIMARY]</w:t>
            </w:r>
          </w:p>
          <w:p w14:paraId="392B41DC"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[Course_Asessment]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[FK_Course_Asessment_Assessment]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[AssessmentID]</w:t>
            </w:r>
            <w:r w:rsidRPr="00076314">
              <w:rPr>
                <w:rFonts w:ascii="Consolas" w:eastAsiaTheme="minorHAnsi" w:hAnsi="Consolas" w:cs="Consolas"/>
                <w:b w:val="0"/>
                <w:color w:val="808080"/>
                <w:szCs w:val="28"/>
              </w:rPr>
              <w:t>)</w:t>
            </w:r>
          </w:p>
          <w:p w14:paraId="4B8A708F"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[Assessment]</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[AssessmentID]</w:t>
            </w:r>
            <w:r w:rsidRPr="00076314">
              <w:rPr>
                <w:rFonts w:ascii="Consolas" w:eastAsiaTheme="minorHAnsi" w:hAnsi="Consolas" w:cs="Consolas"/>
                <w:b w:val="0"/>
                <w:color w:val="808080"/>
                <w:szCs w:val="28"/>
              </w:rPr>
              <w:t>)</w:t>
            </w:r>
          </w:p>
          <w:p w14:paraId="190CFD69"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2262685B"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lastRenderedPageBreak/>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[Course_Asessment]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[FK_Course_Asessment_Assessment]</w:t>
            </w:r>
          </w:p>
          <w:p w14:paraId="344A4247"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1FDD61C1"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[Course_Asessment]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[FK_Course_Asessment_Course]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[CourseID]</w:t>
            </w:r>
            <w:r w:rsidRPr="00076314">
              <w:rPr>
                <w:rFonts w:ascii="Consolas" w:eastAsiaTheme="minorHAnsi" w:hAnsi="Consolas" w:cs="Consolas"/>
                <w:b w:val="0"/>
                <w:color w:val="808080"/>
                <w:szCs w:val="28"/>
              </w:rPr>
              <w:t>)</w:t>
            </w:r>
          </w:p>
          <w:p w14:paraId="0AFBF94A"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[Course]</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[CourseID]</w:t>
            </w:r>
            <w:r w:rsidRPr="00076314">
              <w:rPr>
                <w:rFonts w:ascii="Consolas" w:eastAsiaTheme="minorHAnsi" w:hAnsi="Consolas" w:cs="Consolas"/>
                <w:b w:val="0"/>
                <w:color w:val="808080"/>
                <w:szCs w:val="28"/>
              </w:rPr>
              <w:t>)</w:t>
            </w:r>
          </w:p>
          <w:p w14:paraId="7F974CFE"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0D6B7897" w14:textId="6A71A68E" w:rsidR="00A10533" w:rsidRDefault="00076314" w:rsidP="00076314">
            <w:pPr>
              <w:pStyle w:val="Tiuphu"/>
              <w:framePr w:hSpace="0" w:wrap="auto" w:vAnchor="margin" w:hAnchor="text" w:yAlign="inline"/>
              <w:ind w:left="720"/>
            </w:pPr>
            <w:r w:rsidRPr="00076314">
              <w:rPr>
                <w:rFonts w:ascii="Consolas" w:eastAsiaTheme="minorHAnsi" w:hAnsi="Consolas" w:cs="Consolas"/>
                <w:b/>
                <w:color w:val="0000FF"/>
                <w:sz w:val="28"/>
                <w:szCs w:val="28"/>
              </w:rPr>
              <w:t>ALTER</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TABLE</w:t>
            </w:r>
            <w:r w:rsidRPr="00076314">
              <w:rPr>
                <w:rFonts w:ascii="Consolas" w:eastAsiaTheme="minorHAnsi" w:hAnsi="Consolas" w:cs="Consolas"/>
                <w:b/>
                <w:color w:val="000000"/>
                <w:sz w:val="28"/>
                <w:szCs w:val="28"/>
              </w:rPr>
              <w:t xml:space="preserve"> [dbo]</w:t>
            </w:r>
            <w:r w:rsidRPr="00076314">
              <w:rPr>
                <w:rFonts w:ascii="Consolas" w:eastAsiaTheme="minorHAnsi" w:hAnsi="Consolas" w:cs="Consolas"/>
                <w:b/>
                <w:color w:val="808080"/>
                <w:sz w:val="28"/>
                <w:szCs w:val="28"/>
              </w:rPr>
              <w:t>.</w:t>
            </w:r>
            <w:r w:rsidRPr="00076314">
              <w:rPr>
                <w:rFonts w:ascii="Consolas" w:eastAsiaTheme="minorHAnsi" w:hAnsi="Consolas" w:cs="Consolas"/>
                <w:b/>
                <w:color w:val="000000"/>
                <w:sz w:val="28"/>
                <w:szCs w:val="28"/>
              </w:rPr>
              <w:t xml:space="preserve">[Course_Asessment] </w:t>
            </w:r>
            <w:r w:rsidRPr="00076314">
              <w:rPr>
                <w:rFonts w:ascii="Consolas" w:eastAsiaTheme="minorHAnsi" w:hAnsi="Consolas" w:cs="Consolas"/>
                <w:b/>
                <w:color w:val="0000FF"/>
                <w:sz w:val="28"/>
                <w:szCs w:val="28"/>
              </w:rPr>
              <w:t>CHECK</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CONSTRAINT</w:t>
            </w:r>
            <w:r w:rsidRPr="00076314">
              <w:rPr>
                <w:rFonts w:ascii="Consolas" w:eastAsiaTheme="minorHAnsi" w:hAnsi="Consolas" w:cs="Consolas"/>
                <w:b/>
                <w:color w:val="000000"/>
                <w:sz w:val="28"/>
                <w:szCs w:val="28"/>
              </w:rPr>
              <w:t xml:space="preserve"> [FK_Course_Asessment_Course]</w:t>
            </w:r>
          </w:p>
        </w:tc>
      </w:tr>
    </w:tbl>
    <w:p w14:paraId="0608104F" w14:textId="672E1BBE" w:rsidR="008E2F42" w:rsidRDefault="008E2F42" w:rsidP="008E2F42">
      <w:pPr>
        <w:pStyle w:val="Tiuphu"/>
        <w:framePr w:hSpace="0" w:wrap="auto" w:vAnchor="margin" w:hAnchor="text" w:yAlign="inline"/>
        <w:ind w:left="720"/>
      </w:pPr>
    </w:p>
    <w:p w14:paraId="6EEB2EE6" w14:textId="4F731674" w:rsidR="008E2F42" w:rsidRDefault="008E2F42" w:rsidP="008E2F42">
      <w:pPr>
        <w:pStyle w:val="Tiuphu"/>
        <w:framePr w:hSpace="0" w:wrap="auto" w:vAnchor="margin" w:hAnchor="text" w:yAlign="inline"/>
        <w:ind w:left="720"/>
      </w:pPr>
    </w:p>
    <w:p w14:paraId="0D31455F" w14:textId="363F1033" w:rsidR="008E2F42" w:rsidRDefault="008E2F42" w:rsidP="008E2F42">
      <w:pPr>
        <w:pStyle w:val="Tiuphu"/>
        <w:framePr w:hSpace="0" w:wrap="auto" w:vAnchor="margin" w:hAnchor="text" w:yAlign="inline"/>
        <w:ind w:left="720"/>
      </w:pPr>
    </w:p>
    <w:p w14:paraId="2C5D4155" w14:textId="10A01454" w:rsidR="008E2F42" w:rsidRDefault="008E2F42" w:rsidP="008E2F42">
      <w:pPr>
        <w:pStyle w:val="Tiuphu"/>
        <w:framePr w:hSpace="0" w:wrap="auto" w:vAnchor="margin" w:hAnchor="text" w:yAlign="inline"/>
        <w:ind w:left="720"/>
      </w:pPr>
    </w:p>
    <w:p w14:paraId="22507F33" w14:textId="77777777" w:rsidR="00751642" w:rsidRDefault="00751642" w:rsidP="00751642">
      <w:pPr>
        <w:pStyle w:val="Tiuphu"/>
        <w:framePr w:hSpace="0" w:wrap="auto" w:vAnchor="margin" w:hAnchor="text" w:yAlign="inline"/>
        <w:ind w:left="720"/>
      </w:pPr>
    </w:p>
    <w:p w14:paraId="1B73ED9E" w14:textId="77777777" w:rsidR="00751642" w:rsidRDefault="00751642" w:rsidP="00751642">
      <w:pPr>
        <w:pStyle w:val="Tiuphu"/>
        <w:framePr w:hSpace="0" w:wrap="auto" w:vAnchor="margin" w:hAnchor="text" w:yAlign="inline"/>
        <w:ind w:left="720"/>
      </w:pPr>
    </w:p>
    <w:p w14:paraId="565284A6" w14:textId="2A13D05F" w:rsidR="00751642" w:rsidRDefault="00751642" w:rsidP="00751642">
      <w:pPr>
        <w:pStyle w:val="Tiuphu"/>
        <w:framePr w:hSpace="0" w:wrap="auto" w:vAnchor="margin" w:hAnchor="text" w:yAlign="inline"/>
        <w:ind w:left="720"/>
      </w:pPr>
    </w:p>
    <w:p w14:paraId="552DA3E1" w14:textId="52F4C0A2" w:rsidR="00076314" w:rsidRDefault="00076314" w:rsidP="00751642">
      <w:pPr>
        <w:pStyle w:val="Tiuphu"/>
        <w:framePr w:hSpace="0" w:wrap="auto" w:vAnchor="margin" w:hAnchor="text" w:yAlign="inline"/>
        <w:ind w:left="720"/>
      </w:pPr>
    </w:p>
    <w:p w14:paraId="128EF526" w14:textId="115F74AB" w:rsidR="00076314" w:rsidRDefault="00076314" w:rsidP="00751642">
      <w:pPr>
        <w:pStyle w:val="Tiuphu"/>
        <w:framePr w:hSpace="0" w:wrap="auto" w:vAnchor="margin" w:hAnchor="text" w:yAlign="inline"/>
        <w:ind w:left="720"/>
      </w:pPr>
    </w:p>
    <w:p w14:paraId="160B9100" w14:textId="77777777" w:rsidR="00076314" w:rsidRDefault="00076314" w:rsidP="00751642">
      <w:pPr>
        <w:pStyle w:val="Tiuphu"/>
        <w:framePr w:hSpace="0" w:wrap="auto" w:vAnchor="margin" w:hAnchor="text" w:yAlign="inline"/>
        <w:ind w:left="720"/>
      </w:pPr>
    </w:p>
    <w:p w14:paraId="683881B3" w14:textId="496F851D" w:rsidR="008E2F42" w:rsidRDefault="008E2F42" w:rsidP="008E2F42">
      <w:pPr>
        <w:pStyle w:val="Tiuphu"/>
        <w:framePr w:hSpace="0" w:wrap="auto" w:vAnchor="margin" w:hAnchor="text" w:yAlign="inline"/>
        <w:numPr>
          <w:ilvl w:val="0"/>
          <w:numId w:val="41"/>
        </w:numPr>
      </w:pPr>
      <w:r>
        <w:t xml:space="preserve">Bảng enroll </w:t>
      </w:r>
    </w:p>
    <w:tbl>
      <w:tblPr>
        <w:tblStyle w:val="LiBang"/>
        <w:tblW w:w="0" w:type="auto"/>
        <w:tblInd w:w="720" w:type="dxa"/>
        <w:tblLook w:val="04A0" w:firstRow="1" w:lastRow="0" w:firstColumn="1" w:lastColumn="0" w:noHBand="0" w:noVBand="1"/>
      </w:tblPr>
      <w:tblGrid>
        <w:gridCol w:w="9304"/>
      </w:tblGrid>
      <w:tr w:rsidR="008E2F42" w14:paraId="1E15A57C" w14:textId="77777777" w:rsidTr="008E2F42">
        <w:tc>
          <w:tcPr>
            <w:tcW w:w="10024" w:type="dxa"/>
          </w:tcPr>
          <w:p w14:paraId="1C2D3DB5"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FF"/>
                <w:szCs w:val="28"/>
              </w:rPr>
              <w:t>CREATE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TABLE</w:t>
            </w:r>
            <w:r w:rsidRPr="00751642">
              <w:rPr>
                <w:rFonts w:ascii="Consolas" w:eastAsiaTheme="minorHAnsi" w:hAnsi="Consolas" w:cs="Consolas"/>
                <w:b w:val="0"/>
                <w:color w:val="000000"/>
                <w:szCs w:val="28"/>
              </w:rPr>
              <w:t xml:space="preserve"> [dbo]</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[Enroll]</w:t>
            </w:r>
            <w:r w:rsidRPr="00751642">
              <w:rPr>
                <w:rFonts w:ascii="Consolas" w:eastAsiaTheme="minorHAnsi" w:hAnsi="Consolas" w:cs="Consolas"/>
                <w:b w:val="0"/>
                <w:color w:val="808080"/>
                <w:szCs w:val="28"/>
              </w:rPr>
              <w:t>(</w:t>
            </w:r>
          </w:p>
          <w:p w14:paraId="0EA51C3A"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[GroupID]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6</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6F389DE1"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[SemesterID]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50</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6A0DC582"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CONSTRAINT</w:t>
            </w:r>
            <w:r w:rsidRPr="00751642">
              <w:rPr>
                <w:rFonts w:ascii="Consolas" w:eastAsiaTheme="minorHAnsi" w:hAnsi="Consolas" w:cs="Consolas"/>
                <w:b w:val="0"/>
                <w:color w:val="000000"/>
                <w:szCs w:val="28"/>
              </w:rPr>
              <w:t xml:space="preserve"> [PK_Enroll] </w:t>
            </w:r>
            <w:r w:rsidRPr="00751642">
              <w:rPr>
                <w:rFonts w:ascii="Consolas" w:eastAsiaTheme="minorHAnsi" w:hAnsi="Consolas" w:cs="Consolas"/>
                <w:b w:val="0"/>
                <w:color w:val="0000FF"/>
                <w:szCs w:val="28"/>
              </w:rPr>
              <w:t>PRIMARY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CLUSTERED</w:t>
            </w:r>
            <w:r w:rsidRPr="00751642">
              <w:rPr>
                <w:rFonts w:ascii="Consolas" w:eastAsiaTheme="minorHAnsi" w:hAnsi="Consolas" w:cs="Consolas"/>
                <w:b w:val="0"/>
                <w:color w:val="000000"/>
                <w:szCs w:val="28"/>
              </w:rPr>
              <w:t xml:space="preserve"> </w:t>
            </w:r>
          </w:p>
          <w:p w14:paraId="2D5F0756"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p>
          <w:p w14:paraId="31A9326E"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[GroupID]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430064AD"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[SemesterID] </w:t>
            </w:r>
            <w:r w:rsidRPr="00751642">
              <w:rPr>
                <w:rFonts w:ascii="Consolas" w:eastAsiaTheme="minorHAnsi" w:hAnsi="Consolas" w:cs="Consolas"/>
                <w:b w:val="0"/>
                <w:color w:val="0000FF"/>
                <w:szCs w:val="28"/>
              </w:rPr>
              <w:t>ASC</w:t>
            </w:r>
          </w:p>
          <w:p w14:paraId="01231BF7"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 xml:space="preserve">WITH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PAD_INDEX</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STATISTICS_NORECOMPUTE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IGNORE_DUP_KEY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ALLOW_ROW_LOCKS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ALLOW_PAGE_LOCKS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OPTIMIZE_FOR_SEQUENTIAL_KEY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000000"/>
                <w:szCs w:val="28"/>
              </w:rPr>
              <w:t xml:space="preserve"> [PRIMARY]</w:t>
            </w:r>
          </w:p>
          <w:p w14:paraId="5B86A1F0" w14:textId="77777777" w:rsidR="008E2F42" w:rsidRDefault="00751642" w:rsidP="00751642">
            <w:pPr>
              <w:pStyle w:val="Tiuphu"/>
              <w:framePr w:hSpace="0" w:wrap="auto" w:vAnchor="margin" w:hAnchor="text" w:yAlign="inline"/>
              <w:ind w:left="720"/>
              <w:rPr>
                <w:rFonts w:ascii="Consolas" w:eastAsiaTheme="minorHAnsi" w:hAnsi="Consolas" w:cs="Consolas"/>
                <w:b/>
                <w:color w:val="000000"/>
                <w:sz w:val="28"/>
                <w:szCs w:val="28"/>
              </w:rPr>
            </w:pPr>
            <w:r w:rsidRPr="00751642">
              <w:rPr>
                <w:rFonts w:ascii="Consolas" w:eastAsiaTheme="minorHAnsi" w:hAnsi="Consolas" w:cs="Consolas"/>
                <w:b/>
                <w:color w:val="808080"/>
                <w:sz w:val="28"/>
                <w:szCs w:val="28"/>
              </w:rPr>
              <w:t>)</w:t>
            </w:r>
            <w:r w:rsidRPr="00751642">
              <w:rPr>
                <w:rFonts w:ascii="Consolas" w:eastAsiaTheme="minorHAnsi" w:hAnsi="Consolas" w:cs="Consolas"/>
                <w:b/>
                <w:color w:val="000000"/>
                <w:sz w:val="28"/>
                <w:szCs w:val="28"/>
              </w:rPr>
              <w:t xml:space="preserve"> </w:t>
            </w:r>
            <w:r w:rsidRPr="00751642">
              <w:rPr>
                <w:rFonts w:ascii="Consolas" w:eastAsiaTheme="minorHAnsi" w:hAnsi="Consolas" w:cs="Consolas"/>
                <w:b/>
                <w:color w:val="0000FF"/>
                <w:sz w:val="28"/>
                <w:szCs w:val="28"/>
              </w:rPr>
              <w:t>ON</w:t>
            </w:r>
            <w:r w:rsidRPr="00751642">
              <w:rPr>
                <w:rFonts w:ascii="Consolas" w:eastAsiaTheme="minorHAnsi" w:hAnsi="Consolas" w:cs="Consolas"/>
                <w:b/>
                <w:color w:val="000000"/>
                <w:sz w:val="28"/>
                <w:szCs w:val="28"/>
              </w:rPr>
              <w:t xml:space="preserve"> [PRIMARY]</w:t>
            </w:r>
          </w:p>
          <w:p w14:paraId="3D17C7FF"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[Enroll]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[FK_Enroll_Group]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[GroupID]</w:t>
            </w:r>
            <w:r w:rsidRPr="00076314">
              <w:rPr>
                <w:rFonts w:ascii="Consolas" w:eastAsiaTheme="minorHAnsi" w:hAnsi="Consolas" w:cs="Consolas"/>
                <w:b w:val="0"/>
                <w:color w:val="808080"/>
                <w:szCs w:val="28"/>
              </w:rPr>
              <w:t>)</w:t>
            </w:r>
          </w:p>
          <w:p w14:paraId="546054BB"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[Group]</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[GroupID]</w:t>
            </w:r>
            <w:r w:rsidRPr="00076314">
              <w:rPr>
                <w:rFonts w:ascii="Consolas" w:eastAsiaTheme="minorHAnsi" w:hAnsi="Consolas" w:cs="Consolas"/>
                <w:b w:val="0"/>
                <w:color w:val="808080"/>
                <w:szCs w:val="28"/>
              </w:rPr>
              <w:t>)</w:t>
            </w:r>
          </w:p>
          <w:p w14:paraId="0E9F74A3"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164A3782"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[Enroll]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[FK_Enroll_Group]</w:t>
            </w:r>
          </w:p>
          <w:p w14:paraId="384022BC"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lastRenderedPageBreak/>
              <w:t>GO</w:t>
            </w:r>
          </w:p>
          <w:p w14:paraId="0F815C18"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ALTER</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TABLE</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 xml:space="preserve">[Enroll]  </w:t>
            </w:r>
            <w:r w:rsidRPr="00076314">
              <w:rPr>
                <w:rFonts w:ascii="Consolas" w:eastAsiaTheme="minorHAnsi" w:hAnsi="Consolas" w:cs="Consolas"/>
                <w:b w:val="0"/>
                <w:color w:val="0000FF"/>
                <w:szCs w:val="28"/>
              </w:rPr>
              <w:t>WITH</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CHECK</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ADD</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CONSTRAINT</w:t>
            </w:r>
            <w:r w:rsidRPr="00076314">
              <w:rPr>
                <w:rFonts w:ascii="Consolas" w:eastAsiaTheme="minorHAnsi" w:hAnsi="Consolas" w:cs="Consolas"/>
                <w:b w:val="0"/>
                <w:color w:val="000000"/>
                <w:szCs w:val="28"/>
              </w:rPr>
              <w:t xml:space="preserve"> [FK_Enroll_Semester] </w:t>
            </w:r>
            <w:r w:rsidRPr="00076314">
              <w:rPr>
                <w:rFonts w:ascii="Consolas" w:eastAsiaTheme="minorHAnsi" w:hAnsi="Consolas" w:cs="Consolas"/>
                <w:b w:val="0"/>
                <w:color w:val="0000FF"/>
                <w:szCs w:val="28"/>
              </w:rPr>
              <w:t>FOREIGN</w:t>
            </w:r>
            <w:r w:rsidRPr="00076314">
              <w:rPr>
                <w:rFonts w:ascii="Consolas" w:eastAsiaTheme="minorHAnsi" w:hAnsi="Consolas" w:cs="Consolas"/>
                <w:b w:val="0"/>
                <w:color w:val="000000"/>
                <w:szCs w:val="28"/>
              </w:rPr>
              <w:t xml:space="preserve"> </w:t>
            </w:r>
            <w:r w:rsidRPr="00076314">
              <w:rPr>
                <w:rFonts w:ascii="Consolas" w:eastAsiaTheme="minorHAnsi" w:hAnsi="Consolas" w:cs="Consolas"/>
                <w:b w:val="0"/>
                <w:color w:val="0000FF"/>
                <w:szCs w:val="28"/>
              </w:rPr>
              <w:t>KEY</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[SemesterID]</w:t>
            </w:r>
            <w:r w:rsidRPr="00076314">
              <w:rPr>
                <w:rFonts w:ascii="Consolas" w:eastAsiaTheme="minorHAnsi" w:hAnsi="Consolas" w:cs="Consolas"/>
                <w:b w:val="0"/>
                <w:color w:val="808080"/>
                <w:szCs w:val="28"/>
              </w:rPr>
              <w:t>)</w:t>
            </w:r>
          </w:p>
          <w:p w14:paraId="70B6B75E"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REFERENCES</w:t>
            </w:r>
            <w:r w:rsidRPr="00076314">
              <w:rPr>
                <w:rFonts w:ascii="Consolas" w:eastAsiaTheme="minorHAnsi" w:hAnsi="Consolas" w:cs="Consolas"/>
                <w:b w:val="0"/>
                <w:color w:val="000000"/>
                <w:szCs w:val="28"/>
              </w:rPr>
              <w:t xml:space="preserve"> [dbo]</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[Semester]</w:t>
            </w:r>
            <w:r w:rsidRPr="00076314">
              <w:rPr>
                <w:rFonts w:ascii="Consolas" w:eastAsiaTheme="minorHAnsi" w:hAnsi="Consolas" w:cs="Consolas"/>
                <w:b w:val="0"/>
                <w:color w:val="0000FF"/>
                <w:szCs w:val="28"/>
              </w:rPr>
              <w:t xml:space="preserve"> </w:t>
            </w:r>
            <w:r w:rsidRPr="00076314">
              <w:rPr>
                <w:rFonts w:ascii="Consolas" w:eastAsiaTheme="minorHAnsi" w:hAnsi="Consolas" w:cs="Consolas"/>
                <w:b w:val="0"/>
                <w:color w:val="808080"/>
                <w:szCs w:val="28"/>
              </w:rPr>
              <w:t>(</w:t>
            </w:r>
            <w:r w:rsidRPr="00076314">
              <w:rPr>
                <w:rFonts w:ascii="Consolas" w:eastAsiaTheme="minorHAnsi" w:hAnsi="Consolas" w:cs="Consolas"/>
                <w:b w:val="0"/>
                <w:color w:val="000000"/>
                <w:szCs w:val="28"/>
              </w:rPr>
              <w:t>[SemesterID]</w:t>
            </w:r>
            <w:r w:rsidRPr="00076314">
              <w:rPr>
                <w:rFonts w:ascii="Consolas" w:eastAsiaTheme="minorHAnsi" w:hAnsi="Consolas" w:cs="Consolas"/>
                <w:b w:val="0"/>
                <w:color w:val="808080"/>
                <w:szCs w:val="28"/>
              </w:rPr>
              <w:t>)</w:t>
            </w:r>
          </w:p>
          <w:p w14:paraId="2CA58943" w14:textId="77777777" w:rsidR="00076314" w:rsidRPr="00076314" w:rsidRDefault="00076314" w:rsidP="00076314">
            <w:pPr>
              <w:autoSpaceDE w:val="0"/>
              <w:autoSpaceDN w:val="0"/>
              <w:adjustRightInd w:val="0"/>
              <w:rPr>
                <w:rFonts w:ascii="Consolas" w:eastAsiaTheme="minorHAnsi" w:hAnsi="Consolas" w:cs="Consolas"/>
                <w:b w:val="0"/>
                <w:color w:val="000000"/>
                <w:szCs w:val="28"/>
              </w:rPr>
            </w:pPr>
            <w:r w:rsidRPr="00076314">
              <w:rPr>
                <w:rFonts w:ascii="Consolas" w:eastAsiaTheme="minorHAnsi" w:hAnsi="Consolas" w:cs="Consolas"/>
                <w:b w:val="0"/>
                <w:color w:val="0000FF"/>
                <w:szCs w:val="28"/>
              </w:rPr>
              <w:t>GO</w:t>
            </w:r>
          </w:p>
          <w:p w14:paraId="66B73914" w14:textId="658F8968" w:rsidR="00076314" w:rsidRDefault="00076314" w:rsidP="00076314">
            <w:pPr>
              <w:pStyle w:val="Tiuphu"/>
              <w:framePr w:hSpace="0" w:wrap="auto" w:vAnchor="margin" w:hAnchor="text" w:yAlign="inline"/>
              <w:ind w:left="720"/>
            </w:pPr>
            <w:r w:rsidRPr="00076314">
              <w:rPr>
                <w:rFonts w:ascii="Consolas" w:eastAsiaTheme="minorHAnsi" w:hAnsi="Consolas" w:cs="Consolas"/>
                <w:b/>
                <w:color w:val="0000FF"/>
                <w:sz w:val="28"/>
                <w:szCs w:val="28"/>
              </w:rPr>
              <w:t>ALTER</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TABLE</w:t>
            </w:r>
            <w:r w:rsidRPr="00076314">
              <w:rPr>
                <w:rFonts w:ascii="Consolas" w:eastAsiaTheme="minorHAnsi" w:hAnsi="Consolas" w:cs="Consolas"/>
                <w:b/>
                <w:color w:val="000000"/>
                <w:sz w:val="28"/>
                <w:szCs w:val="28"/>
              </w:rPr>
              <w:t xml:space="preserve"> [dbo]</w:t>
            </w:r>
            <w:r w:rsidRPr="00076314">
              <w:rPr>
                <w:rFonts w:ascii="Consolas" w:eastAsiaTheme="minorHAnsi" w:hAnsi="Consolas" w:cs="Consolas"/>
                <w:b/>
                <w:color w:val="808080"/>
                <w:sz w:val="28"/>
                <w:szCs w:val="28"/>
              </w:rPr>
              <w:t>.</w:t>
            </w:r>
            <w:r w:rsidRPr="00076314">
              <w:rPr>
                <w:rFonts w:ascii="Consolas" w:eastAsiaTheme="minorHAnsi" w:hAnsi="Consolas" w:cs="Consolas"/>
                <w:b/>
                <w:color w:val="000000"/>
                <w:sz w:val="28"/>
                <w:szCs w:val="28"/>
              </w:rPr>
              <w:t xml:space="preserve">[Enroll] </w:t>
            </w:r>
            <w:r w:rsidRPr="00076314">
              <w:rPr>
                <w:rFonts w:ascii="Consolas" w:eastAsiaTheme="minorHAnsi" w:hAnsi="Consolas" w:cs="Consolas"/>
                <w:b/>
                <w:color w:val="0000FF"/>
                <w:sz w:val="28"/>
                <w:szCs w:val="28"/>
              </w:rPr>
              <w:t>CHECK</w:t>
            </w:r>
            <w:r w:rsidRPr="00076314">
              <w:rPr>
                <w:rFonts w:ascii="Consolas" w:eastAsiaTheme="minorHAnsi" w:hAnsi="Consolas" w:cs="Consolas"/>
                <w:b/>
                <w:color w:val="000000"/>
                <w:sz w:val="28"/>
                <w:szCs w:val="28"/>
              </w:rPr>
              <w:t xml:space="preserve"> </w:t>
            </w:r>
            <w:r w:rsidRPr="00076314">
              <w:rPr>
                <w:rFonts w:ascii="Consolas" w:eastAsiaTheme="minorHAnsi" w:hAnsi="Consolas" w:cs="Consolas"/>
                <w:b/>
                <w:color w:val="0000FF"/>
                <w:sz w:val="28"/>
                <w:szCs w:val="28"/>
              </w:rPr>
              <w:t>CONSTRAINT</w:t>
            </w:r>
            <w:r w:rsidRPr="00076314">
              <w:rPr>
                <w:rFonts w:ascii="Consolas" w:eastAsiaTheme="minorHAnsi" w:hAnsi="Consolas" w:cs="Consolas"/>
                <w:b/>
                <w:color w:val="000000"/>
                <w:sz w:val="28"/>
                <w:szCs w:val="28"/>
              </w:rPr>
              <w:t xml:space="preserve"> [FK_Enroll_Semester]</w:t>
            </w:r>
          </w:p>
        </w:tc>
      </w:tr>
    </w:tbl>
    <w:p w14:paraId="27736EAC" w14:textId="2E432DD8" w:rsidR="008E2F42" w:rsidRDefault="008E2F42" w:rsidP="008E2F42">
      <w:pPr>
        <w:pStyle w:val="Tiuphu"/>
        <w:framePr w:hSpace="0" w:wrap="auto" w:vAnchor="margin" w:hAnchor="text" w:yAlign="inline"/>
        <w:ind w:left="720"/>
      </w:pPr>
    </w:p>
    <w:p w14:paraId="62429401" w14:textId="2F34D0B7" w:rsidR="00076314" w:rsidRDefault="00076314" w:rsidP="008E2F42">
      <w:pPr>
        <w:pStyle w:val="Tiuphu"/>
        <w:framePr w:hSpace="0" w:wrap="auto" w:vAnchor="margin" w:hAnchor="text" w:yAlign="inline"/>
        <w:ind w:left="720"/>
      </w:pPr>
    </w:p>
    <w:p w14:paraId="1837DAF8" w14:textId="31D81172" w:rsidR="00076314" w:rsidRDefault="00076314" w:rsidP="008E2F42">
      <w:pPr>
        <w:pStyle w:val="Tiuphu"/>
        <w:framePr w:hSpace="0" w:wrap="auto" w:vAnchor="margin" w:hAnchor="text" w:yAlign="inline"/>
        <w:ind w:left="720"/>
      </w:pPr>
    </w:p>
    <w:p w14:paraId="4922027A" w14:textId="38C5E7C6" w:rsidR="00076314" w:rsidRDefault="00076314" w:rsidP="008E2F42">
      <w:pPr>
        <w:pStyle w:val="Tiuphu"/>
        <w:framePr w:hSpace="0" w:wrap="auto" w:vAnchor="margin" w:hAnchor="text" w:yAlign="inline"/>
        <w:ind w:left="720"/>
      </w:pPr>
    </w:p>
    <w:p w14:paraId="1B596E86" w14:textId="50F1CB1E" w:rsidR="00076314" w:rsidRDefault="00076314" w:rsidP="008E2F42">
      <w:pPr>
        <w:pStyle w:val="Tiuphu"/>
        <w:framePr w:hSpace="0" w:wrap="auto" w:vAnchor="margin" w:hAnchor="text" w:yAlign="inline"/>
        <w:ind w:left="720"/>
      </w:pPr>
    </w:p>
    <w:p w14:paraId="670A1FD4" w14:textId="0A73F15E" w:rsidR="00076314" w:rsidRDefault="00076314" w:rsidP="008E2F42">
      <w:pPr>
        <w:pStyle w:val="Tiuphu"/>
        <w:framePr w:hSpace="0" w:wrap="auto" w:vAnchor="margin" w:hAnchor="text" w:yAlign="inline"/>
        <w:ind w:left="720"/>
      </w:pPr>
    </w:p>
    <w:p w14:paraId="1CFF6576" w14:textId="0CE43032" w:rsidR="00076314" w:rsidRDefault="00076314" w:rsidP="008E2F42">
      <w:pPr>
        <w:pStyle w:val="Tiuphu"/>
        <w:framePr w:hSpace="0" w:wrap="auto" w:vAnchor="margin" w:hAnchor="text" w:yAlign="inline"/>
        <w:ind w:left="720"/>
      </w:pPr>
    </w:p>
    <w:p w14:paraId="291996DA" w14:textId="55BCF4DF" w:rsidR="00076314" w:rsidRDefault="00076314" w:rsidP="008E2F42">
      <w:pPr>
        <w:pStyle w:val="Tiuphu"/>
        <w:framePr w:hSpace="0" w:wrap="auto" w:vAnchor="margin" w:hAnchor="text" w:yAlign="inline"/>
        <w:ind w:left="720"/>
      </w:pPr>
    </w:p>
    <w:p w14:paraId="4D0AFA62" w14:textId="3934669B" w:rsidR="00076314" w:rsidRDefault="00076314" w:rsidP="008E2F42">
      <w:pPr>
        <w:pStyle w:val="Tiuphu"/>
        <w:framePr w:hSpace="0" w:wrap="auto" w:vAnchor="margin" w:hAnchor="text" w:yAlign="inline"/>
        <w:ind w:left="720"/>
      </w:pPr>
    </w:p>
    <w:p w14:paraId="2A511C74" w14:textId="04BD674F" w:rsidR="00076314" w:rsidRDefault="00076314" w:rsidP="008E2F42">
      <w:pPr>
        <w:pStyle w:val="Tiuphu"/>
        <w:framePr w:hSpace="0" w:wrap="auto" w:vAnchor="margin" w:hAnchor="text" w:yAlign="inline"/>
        <w:ind w:left="720"/>
      </w:pPr>
    </w:p>
    <w:p w14:paraId="7130FB04" w14:textId="7F1AC6EE" w:rsidR="00076314" w:rsidRDefault="00076314" w:rsidP="008E2F42">
      <w:pPr>
        <w:pStyle w:val="Tiuphu"/>
        <w:framePr w:hSpace="0" w:wrap="auto" w:vAnchor="margin" w:hAnchor="text" w:yAlign="inline"/>
        <w:ind w:left="720"/>
      </w:pPr>
    </w:p>
    <w:p w14:paraId="35161217" w14:textId="77777777" w:rsidR="00076314" w:rsidRDefault="00076314" w:rsidP="00076314">
      <w:pPr>
        <w:pStyle w:val="Tiuphu"/>
        <w:framePr w:hSpace="0" w:wrap="auto" w:vAnchor="margin" w:hAnchor="text" w:yAlign="inline"/>
      </w:pPr>
    </w:p>
    <w:p w14:paraId="415B49FE" w14:textId="7FCCBCB6" w:rsidR="00751642" w:rsidRDefault="00751642" w:rsidP="00751642">
      <w:pPr>
        <w:pStyle w:val="Tiuphu"/>
        <w:framePr w:hSpace="0" w:wrap="auto" w:vAnchor="margin" w:hAnchor="text" w:yAlign="inline"/>
        <w:numPr>
          <w:ilvl w:val="0"/>
          <w:numId w:val="41"/>
        </w:numPr>
      </w:pPr>
      <w:r>
        <w:t>bảng grade</w:t>
      </w:r>
    </w:p>
    <w:tbl>
      <w:tblPr>
        <w:tblStyle w:val="LiBang"/>
        <w:tblW w:w="0" w:type="auto"/>
        <w:tblInd w:w="720" w:type="dxa"/>
        <w:tblLook w:val="04A0" w:firstRow="1" w:lastRow="0" w:firstColumn="1" w:lastColumn="0" w:noHBand="0" w:noVBand="1"/>
      </w:tblPr>
      <w:tblGrid>
        <w:gridCol w:w="9304"/>
      </w:tblGrid>
      <w:tr w:rsidR="00751642" w14:paraId="5BC8972B" w14:textId="77777777" w:rsidTr="00751642">
        <w:trPr>
          <w:trHeight w:val="3401"/>
        </w:trPr>
        <w:tc>
          <w:tcPr>
            <w:tcW w:w="10024" w:type="dxa"/>
          </w:tcPr>
          <w:p w14:paraId="4CB5051A"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FF"/>
                <w:szCs w:val="28"/>
              </w:rPr>
              <w:t>REATE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TABLE</w:t>
            </w:r>
            <w:r w:rsidRPr="00751642">
              <w:rPr>
                <w:rFonts w:ascii="Consolas" w:eastAsiaTheme="minorHAnsi" w:hAnsi="Consolas" w:cs="Consolas"/>
                <w:b w:val="0"/>
                <w:color w:val="000000"/>
                <w:szCs w:val="28"/>
              </w:rPr>
              <w:t xml:space="preserve"> [dbo]</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[Grade]</w:t>
            </w:r>
            <w:r w:rsidRPr="00751642">
              <w:rPr>
                <w:rFonts w:ascii="Consolas" w:eastAsiaTheme="minorHAnsi" w:hAnsi="Consolas" w:cs="Consolas"/>
                <w:b w:val="0"/>
                <w:color w:val="808080"/>
                <w:szCs w:val="28"/>
              </w:rPr>
              <w:t>(</w:t>
            </w:r>
          </w:p>
          <w:p w14:paraId="5791A244"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[StudentID]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8</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090AF328"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[AssessmentID]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10</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041F00F4"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[Score] [float]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347445B1"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[SemesterID] [nvarchar]</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50</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6BA261DA"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[Part] [int] </w:t>
            </w:r>
            <w:r w:rsidRPr="00751642">
              <w:rPr>
                <w:rFonts w:ascii="Consolas" w:eastAsiaTheme="minorHAnsi" w:hAnsi="Consolas" w:cs="Consolas"/>
                <w:b w:val="0"/>
                <w:color w:val="808080"/>
                <w:szCs w:val="28"/>
              </w:rPr>
              <w:t>NOT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NULL,</w:t>
            </w:r>
          </w:p>
          <w:p w14:paraId="4F90DE22"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CONSTRAINT</w:t>
            </w:r>
            <w:r w:rsidRPr="00751642">
              <w:rPr>
                <w:rFonts w:ascii="Consolas" w:eastAsiaTheme="minorHAnsi" w:hAnsi="Consolas" w:cs="Consolas"/>
                <w:b w:val="0"/>
                <w:color w:val="000000"/>
                <w:szCs w:val="28"/>
              </w:rPr>
              <w:t xml:space="preserve"> [PK_Grade] </w:t>
            </w:r>
            <w:r w:rsidRPr="00751642">
              <w:rPr>
                <w:rFonts w:ascii="Consolas" w:eastAsiaTheme="minorHAnsi" w:hAnsi="Consolas" w:cs="Consolas"/>
                <w:b w:val="0"/>
                <w:color w:val="0000FF"/>
                <w:szCs w:val="28"/>
              </w:rPr>
              <w:t>PRIMARY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CLUSTERED</w:t>
            </w:r>
            <w:r w:rsidRPr="00751642">
              <w:rPr>
                <w:rFonts w:ascii="Consolas" w:eastAsiaTheme="minorHAnsi" w:hAnsi="Consolas" w:cs="Consolas"/>
                <w:b w:val="0"/>
                <w:color w:val="000000"/>
                <w:szCs w:val="28"/>
              </w:rPr>
              <w:t xml:space="preserve"> </w:t>
            </w:r>
          </w:p>
          <w:p w14:paraId="03A69499"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p>
          <w:p w14:paraId="289F67AF"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[StudentID]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06595D99"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[AssessmentID]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2D6872D3"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[SemesterID] </w:t>
            </w:r>
            <w:r w:rsidRPr="00751642">
              <w:rPr>
                <w:rFonts w:ascii="Consolas" w:eastAsiaTheme="minorHAnsi" w:hAnsi="Consolas" w:cs="Consolas"/>
                <w:b w:val="0"/>
                <w:color w:val="0000FF"/>
                <w:szCs w:val="28"/>
              </w:rPr>
              <w:t>ASC</w:t>
            </w:r>
            <w:r w:rsidRPr="00751642">
              <w:rPr>
                <w:rFonts w:ascii="Consolas" w:eastAsiaTheme="minorHAnsi" w:hAnsi="Consolas" w:cs="Consolas"/>
                <w:b w:val="0"/>
                <w:color w:val="808080"/>
                <w:szCs w:val="28"/>
              </w:rPr>
              <w:t>,</w:t>
            </w:r>
          </w:p>
          <w:p w14:paraId="1B09E3FE"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000000"/>
                <w:szCs w:val="28"/>
              </w:rPr>
              <w:tab/>
              <w:t xml:space="preserve">[Part] </w:t>
            </w:r>
            <w:r w:rsidRPr="00751642">
              <w:rPr>
                <w:rFonts w:ascii="Consolas" w:eastAsiaTheme="minorHAnsi" w:hAnsi="Consolas" w:cs="Consolas"/>
                <w:b w:val="0"/>
                <w:color w:val="0000FF"/>
                <w:szCs w:val="28"/>
              </w:rPr>
              <w:t>ASC</w:t>
            </w:r>
          </w:p>
          <w:p w14:paraId="657C4ADB" w14:textId="77777777" w:rsidR="00751642" w:rsidRPr="00751642" w:rsidRDefault="00751642" w:rsidP="00751642">
            <w:pPr>
              <w:pStyle w:val="oancuaDanhsach"/>
              <w:autoSpaceDE w:val="0"/>
              <w:autoSpaceDN w:val="0"/>
              <w:adjustRightInd w:val="0"/>
              <w:rPr>
                <w:rFonts w:ascii="Consolas" w:eastAsiaTheme="minorHAnsi" w:hAnsi="Consolas" w:cs="Consolas"/>
                <w:b w:val="0"/>
                <w:color w:val="000000"/>
                <w:szCs w:val="28"/>
              </w:rPr>
            </w:pP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 xml:space="preserve">WITH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FF"/>
                <w:szCs w:val="28"/>
              </w:rPr>
              <w:t>PAD_INDEX</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STATISTICS_NORECOMPUTE</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IGNORE_DUP_KEY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ALLOW_ROW_LOCKS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ALLOW_PAGE_LOCKS</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OPTIMIZE_FOR_SEQUENTIAL_KEY</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OFF</w:t>
            </w:r>
            <w:r w:rsidRPr="00751642">
              <w:rPr>
                <w:rFonts w:ascii="Consolas" w:eastAsiaTheme="minorHAnsi" w:hAnsi="Consolas" w:cs="Consolas"/>
                <w:b w:val="0"/>
                <w:color w:val="808080"/>
                <w:szCs w:val="28"/>
              </w:rPr>
              <w:t>)</w:t>
            </w:r>
            <w:r w:rsidRPr="00751642">
              <w:rPr>
                <w:rFonts w:ascii="Consolas" w:eastAsiaTheme="minorHAnsi" w:hAnsi="Consolas" w:cs="Consolas"/>
                <w:b w:val="0"/>
                <w:color w:val="000000"/>
                <w:szCs w:val="28"/>
              </w:rPr>
              <w:t xml:space="preserve"> </w:t>
            </w:r>
            <w:r w:rsidRPr="00751642">
              <w:rPr>
                <w:rFonts w:ascii="Consolas" w:eastAsiaTheme="minorHAnsi" w:hAnsi="Consolas" w:cs="Consolas"/>
                <w:b w:val="0"/>
                <w:color w:val="0000FF"/>
                <w:szCs w:val="28"/>
              </w:rPr>
              <w:t>ON</w:t>
            </w:r>
            <w:r w:rsidRPr="00751642">
              <w:rPr>
                <w:rFonts w:ascii="Consolas" w:eastAsiaTheme="minorHAnsi" w:hAnsi="Consolas" w:cs="Consolas"/>
                <w:b w:val="0"/>
                <w:color w:val="000000"/>
                <w:szCs w:val="28"/>
              </w:rPr>
              <w:t xml:space="preserve"> [PRIMARY]</w:t>
            </w:r>
          </w:p>
          <w:p w14:paraId="57A4D544" w14:textId="77777777" w:rsidR="00751642" w:rsidRDefault="00751642" w:rsidP="00751642">
            <w:pPr>
              <w:pStyle w:val="Tiuphu"/>
              <w:framePr w:hSpace="0" w:wrap="auto" w:vAnchor="margin" w:hAnchor="text" w:yAlign="inline"/>
              <w:ind w:left="720"/>
              <w:rPr>
                <w:rFonts w:ascii="Consolas" w:eastAsiaTheme="minorHAnsi" w:hAnsi="Consolas" w:cs="Consolas"/>
                <w:b/>
                <w:color w:val="000000"/>
                <w:sz w:val="28"/>
                <w:szCs w:val="28"/>
              </w:rPr>
            </w:pPr>
            <w:r w:rsidRPr="00751642">
              <w:rPr>
                <w:rFonts w:ascii="Consolas" w:eastAsiaTheme="minorHAnsi" w:hAnsi="Consolas" w:cs="Consolas"/>
                <w:b/>
                <w:color w:val="808080"/>
                <w:sz w:val="28"/>
                <w:szCs w:val="28"/>
              </w:rPr>
              <w:t>)</w:t>
            </w:r>
            <w:r w:rsidRPr="00751642">
              <w:rPr>
                <w:rFonts w:ascii="Consolas" w:eastAsiaTheme="minorHAnsi" w:hAnsi="Consolas" w:cs="Consolas"/>
                <w:b/>
                <w:color w:val="000000"/>
                <w:sz w:val="28"/>
                <w:szCs w:val="28"/>
              </w:rPr>
              <w:t xml:space="preserve"> </w:t>
            </w:r>
            <w:r w:rsidRPr="00751642">
              <w:rPr>
                <w:rFonts w:ascii="Consolas" w:eastAsiaTheme="minorHAnsi" w:hAnsi="Consolas" w:cs="Consolas"/>
                <w:b/>
                <w:color w:val="0000FF"/>
                <w:sz w:val="28"/>
                <w:szCs w:val="28"/>
              </w:rPr>
              <w:t>ON</w:t>
            </w:r>
            <w:r w:rsidRPr="00751642">
              <w:rPr>
                <w:rFonts w:ascii="Consolas" w:eastAsiaTheme="minorHAnsi" w:hAnsi="Consolas" w:cs="Consolas"/>
                <w:b/>
                <w:color w:val="000000"/>
                <w:sz w:val="28"/>
                <w:szCs w:val="28"/>
              </w:rPr>
              <w:t xml:space="preserve"> [PRIMARY]</w:t>
            </w:r>
          </w:p>
          <w:p w14:paraId="00A0572A"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lastRenderedPageBreak/>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[FK_Grade_Assessment]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[AssessmentID]</w:t>
            </w:r>
            <w:r w:rsidRPr="00B63D34">
              <w:rPr>
                <w:rFonts w:ascii="Consolas" w:eastAsiaTheme="minorHAnsi" w:hAnsi="Consolas" w:cs="Consolas"/>
                <w:b w:val="0"/>
                <w:color w:val="808080"/>
                <w:szCs w:val="28"/>
              </w:rPr>
              <w:t>)</w:t>
            </w:r>
          </w:p>
          <w:p w14:paraId="223CA9D8"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[Assessment]</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[AssessmentID]</w:t>
            </w:r>
            <w:r w:rsidRPr="00B63D34">
              <w:rPr>
                <w:rFonts w:ascii="Consolas" w:eastAsiaTheme="minorHAnsi" w:hAnsi="Consolas" w:cs="Consolas"/>
                <w:b w:val="0"/>
                <w:color w:val="808080"/>
                <w:szCs w:val="28"/>
              </w:rPr>
              <w:t>)</w:t>
            </w:r>
          </w:p>
          <w:p w14:paraId="0C4C972B"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71500779"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[FK_Grade_Assessment]</w:t>
            </w:r>
          </w:p>
          <w:p w14:paraId="263BB404"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5B75D3D8"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[FK_Grade_Semester]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[SemesterID]</w:t>
            </w:r>
            <w:r w:rsidRPr="00B63D34">
              <w:rPr>
                <w:rFonts w:ascii="Consolas" w:eastAsiaTheme="minorHAnsi" w:hAnsi="Consolas" w:cs="Consolas"/>
                <w:b w:val="0"/>
                <w:color w:val="808080"/>
                <w:szCs w:val="28"/>
              </w:rPr>
              <w:t>)</w:t>
            </w:r>
          </w:p>
          <w:p w14:paraId="524CEFDE"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[Semester]</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[SemesterID]</w:t>
            </w:r>
            <w:r w:rsidRPr="00B63D34">
              <w:rPr>
                <w:rFonts w:ascii="Consolas" w:eastAsiaTheme="minorHAnsi" w:hAnsi="Consolas" w:cs="Consolas"/>
                <w:b w:val="0"/>
                <w:color w:val="808080"/>
                <w:szCs w:val="28"/>
              </w:rPr>
              <w:t>)</w:t>
            </w:r>
          </w:p>
          <w:p w14:paraId="6C9AEECA"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0EC79EBE"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[FK_Grade_Semester]</w:t>
            </w:r>
          </w:p>
          <w:p w14:paraId="1B218D1B"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712F137B"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[Grade]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[FK_Grade_Students]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360B4B3F"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[Students]</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6A528993"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59C0FD77" w14:textId="7B74B67F" w:rsidR="00076314" w:rsidRDefault="00B63D34" w:rsidP="00B63D34">
            <w:pPr>
              <w:pStyle w:val="Tiuphu"/>
              <w:framePr w:hSpace="0" w:wrap="auto" w:vAnchor="margin" w:hAnchor="text" w:yAlign="inline"/>
              <w:ind w:left="720"/>
            </w:pPr>
            <w:r w:rsidRPr="00B63D34">
              <w:rPr>
                <w:rFonts w:ascii="Consolas" w:eastAsiaTheme="minorHAnsi" w:hAnsi="Consolas" w:cs="Consolas"/>
                <w:b/>
                <w:color w:val="0000FF"/>
                <w:sz w:val="28"/>
                <w:szCs w:val="28"/>
              </w:rPr>
              <w:t>ALTER</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TABLE</w:t>
            </w:r>
            <w:r w:rsidRPr="00B63D34">
              <w:rPr>
                <w:rFonts w:ascii="Consolas" w:eastAsiaTheme="minorHAnsi" w:hAnsi="Consolas" w:cs="Consolas"/>
                <w:b/>
                <w:color w:val="000000"/>
                <w:sz w:val="28"/>
                <w:szCs w:val="28"/>
              </w:rPr>
              <w:t xml:space="preserve"> [dbo]</w:t>
            </w:r>
            <w:r w:rsidRPr="00B63D34">
              <w:rPr>
                <w:rFonts w:ascii="Consolas" w:eastAsiaTheme="minorHAnsi" w:hAnsi="Consolas" w:cs="Consolas"/>
                <w:b/>
                <w:color w:val="808080"/>
                <w:sz w:val="28"/>
                <w:szCs w:val="28"/>
              </w:rPr>
              <w:t>.</w:t>
            </w:r>
            <w:r w:rsidRPr="00B63D34">
              <w:rPr>
                <w:rFonts w:ascii="Consolas" w:eastAsiaTheme="minorHAnsi" w:hAnsi="Consolas" w:cs="Consolas"/>
                <w:b/>
                <w:color w:val="000000"/>
                <w:sz w:val="28"/>
                <w:szCs w:val="28"/>
              </w:rPr>
              <w:t xml:space="preserve">[Grade] </w:t>
            </w:r>
            <w:r w:rsidRPr="00B63D34">
              <w:rPr>
                <w:rFonts w:ascii="Consolas" w:eastAsiaTheme="minorHAnsi" w:hAnsi="Consolas" w:cs="Consolas"/>
                <w:b/>
                <w:color w:val="0000FF"/>
                <w:sz w:val="28"/>
                <w:szCs w:val="28"/>
              </w:rPr>
              <w:t>CHECK</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CONSTRAINT</w:t>
            </w:r>
            <w:r w:rsidRPr="00B63D34">
              <w:rPr>
                <w:rFonts w:ascii="Consolas" w:eastAsiaTheme="minorHAnsi" w:hAnsi="Consolas" w:cs="Consolas"/>
                <w:b/>
                <w:color w:val="000000"/>
                <w:sz w:val="28"/>
                <w:szCs w:val="28"/>
              </w:rPr>
              <w:t xml:space="preserve"> [FK_Grade_Students]</w:t>
            </w:r>
          </w:p>
        </w:tc>
      </w:tr>
    </w:tbl>
    <w:p w14:paraId="6C70922B" w14:textId="10AD74A7" w:rsidR="00751642" w:rsidRDefault="00751642" w:rsidP="00751642">
      <w:pPr>
        <w:pStyle w:val="Tiuphu"/>
        <w:framePr w:hSpace="0" w:wrap="auto" w:vAnchor="margin" w:hAnchor="text" w:yAlign="inline"/>
        <w:ind w:left="720"/>
      </w:pPr>
    </w:p>
    <w:p w14:paraId="6960E303" w14:textId="44F1DAB5" w:rsidR="00751642" w:rsidRDefault="00751642" w:rsidP="00751642">
      <w:pPr>
        <w:pStyle w:val="Tiuphu"/>
        <w:framePr w:hSpace="0" w:wrap="auto" w:vAnchor="margin" w:hAnchor="text" w:yAlign="inline"/>
        <w:ind w:left="720"/>
      </w:pPr>
    </w:p>
    <w:p w14:paraId="3EE89B64" w14:textId="7C9E1FEB" w:rsidR="00751642" w:rsidRDefault="00751642" w:rsidP="00B63D34">
      <w:pPr>
        <w:pStyle w:val="Tiuphu"/>
        <w:framePr w:hSpace="0" w:wrap="auto" w:vAnchor="margin" w:hAnchor="text" w:yAlign="inline"/>
      </w:pPr>
    </w:p>
    <w:p w14:paraId="593B7D58" w14:textId="5A44864A" w:rsidR="00751642" w:rsidRDefault="00751642" w:rsidP="00751642">
      <w:pPr>
        <w:pStyle w:val="Tiuphu"/>
        <w:framePr w:hSpace="0" w:wrap="auto" w:vAnchor="margin" w:hAnchor="text" w:yAlign="inline"/>
        <w:ind w:left="720"/>
      </w:pPr>
    </w:p>
    <w:p w14:paraId="11E09F40" w14:textId="77F97E76" w:rsidR="00751642" w:rsidRDefault="00751642" w:rsidP="00751642">
      <w:pPr>
        <w:pStyle w:val="Tiuphu"/>
        <w:framePr w:hSpace="0" w:wrap="auto" w:vAnchor="margin" w:hAnchor="text" w:yAlign="inline"/>
        <w:numPr>
          <w:ilvl w:val="0"/>
          <w:numId w:val="41"/>
        </w:numPr>
      </w:pPr>
      <w:r>
        <w:t>Bảng</w:t>
      </w:r>
      <w:r w:rsidR="00D4739B">
        <w:t xml:space="preserve"> Group</w:t>
      </w:r>
    </w:p>
    <w:tbl>
      <w:tblPr>
        <w:tblStyle w:val="LiBang"/>
        <w:tblW w:w="0" w:type="auto"/>
        <w:tblInd w:w="720" w:type="dxa"/>
        <w:tblLook w:val="04A0" w:firstRow="1" w:lastRow="0" w:firstColumn="1" w:lastColumn="0" w:noHBand="0" w:noVBand="1"/>
      </w:tblPr>
      <w:tblGrid>
        <w:gridCol w:w="9304"/>
      </w:tblGrid>
      <w:tr w:rsidR="00D4739B" w14:paraId="7B864EB3" w14:textId="77777777" w:rsidTr="00D4739B">
        <w:trPr>
          <w:trHeight w:val="2231"/>
        </w:trPr>
        <w:tc>
          <w:tcPr>
            <w:tcW w:w="10024" w:type="dxa"/>
          </w:tcPr>
          <w:p w14:paraId="5CF5EC74"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FF"/>
                <w:szCs w:val="28"/>
              </w:rPr>
              <w:t>CREATE</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TABLE</w:t>
            </w:r>
            <w:r w:rsidRPr="00D4739B">
              <w:rPr>
                <w:rFonts w:ascii="Consolas" w:eastAsiaTheme="minorHAnsi" w:hAnsi="Consolas" w:cs="Consolas"/>
                <w:b w:val="0"/>
                <w:color w:val="000000"/>
                <w:szCs w:val="28"/>
              </w:rPr>
              <w:t xml:space="preserve"> [dbo]</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[Group]</w:t>
            </w:r>
            <w:r w:rsidRPr="00D4739B">
              <w:rPr>
                <w:rFonts w:ascii="Consolas" w:eastAsiaTheme="minorHAnsi" w:hAnsi="Consolas" w:cs="Consolas"/>
                <w:b w:val="0"/>
                <w:color w:val="808080"/>
                <w:szCs w:val="28"/>
              </w:rPr>
              <w:t>(</w:t>
            </w:r>
          </w:p>
          <w:p w14:paraId="617CF91A"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ab/>
              <w:t>[GroupID] [nvarchar]</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6</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NOT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NULL,</w:t>
            </w:r>
          </w:p>
          <w:p w14:paraId="126D47EB"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ab/>
              <w:t>[Major] [nvarchar]</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50</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NOT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NULL,</w:t>
            </w:r>
          </w:p>
          <w:p w14:paraId="056CC450"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CONSTRAINT</w:t>
            </w:r>
            <w:r w:rsidRPr="00D4739B">
              <w:rPr>
                <w:rFonts w:ascii="Consolas" w:eastAsiaTheme="minorHAnsi" w:hAnsi="Consolas" w:cs="Consolas"/>
                <w:b w:val="0"/>
                <w:color w:val="000000"/>
                <w:szCs w:val="28"/>
              </w:rPr>
              <w:t xml:space="preserve"> [PK_Group] </w:t>
            </w:r>
            <w:r w:rsidRPr="00D4739B">
              <w:rPr>
                <w:rFonts w:ascii="Consolas" w:eastAsiaTheme="minorHAnsi" w:hAnsi="Consolas" w:cs="Consolas"/>
                <w:b w:val="0"/>
                <w:color w:val="0000FF"/>
                <w:szCs w:val="28"/>
              </w:rPr>
              <w:t>PRIMARY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KEY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CLUSTERED</w:t>
            </w:r>
            <w:r w:rsidRPr="00D4739B">
              <w:rPr>
                <w:rFonts w:ascii="Consolas" w:eastAsiaTheme="minorHAnsi" w:hAnsi="Consolas" w:cs="Consolas"/>
                <w:b w:val="0"/>
                <w:color w:val="000000"/>
                <w:szCs w:val="28"/>
              </w:rPr>
              <w:t xml:space="preserve"> </w:t>
            </w:r>
          </w:p>
          <w:p w14:paraId="38B3DE8B"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808080"/>
                <w:szCs w:val="28"/>
              </w:rPr>
              <w:t>(</w:t>
            </w:r>
          </w:p>
          <w:p w14:paraId="676D5E26"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000000"/>
                <w:szCs w:val="28"/>
              </w:rPr>
              <w:tab/>
              <w:t xml:space="preserve">[GroupID] </w:t>
            </w:r>
            <w:r w:rsidRPr="00D4739B">
              <w:rPr>
                <w:rFonts w:ascii="Consolas" w:eastAsiaTheme="minorHAnsi" w:hAnsi="Consolas" w:cs="Consolas"/>
                <w:b w:val="0"/>
                <w:color w:val="0000FF"/>
                <w:szCs w:val="28"/>
              </w:rPr>
              <w:t>ASC</w:t>
            </w:r>
          </w:p>
          <w:p w14:paraId="69C1C7F8" w14:textId="77777777" w:rsidR="00D4739B" w:rsidRPr="00D4739B" w:rsidRDefault="00D4739B" w:rsidP="00D4739B">
            <w:pPr>
              <w:pStyle w:val="oancuaDanhsach"/>
              <w:autoSpaceDE w:val="0"/>
              <w:autoSpaceDN w:val="0"/>
              <w:adjustRightInd w:val="0"/>
              <w:rPr>
                <w:rFonts w:ascii="Consolas" w:eastAsiaTheme="minorHAnsi" w:hAnsi="Consolas" w:cs="Consolas"/>
                <w:b w:val="0"/>
                <w:color w:val="000000"/>
                <w:szCs w:val="28"/>
              </w:rPr>
            </w:pPr>
            <w:r w:rsidRPr="00D4739B">
              <w:rPr>
                <w:rFonts w:ascii="Consolas" w:eastAsiaTheme="minorHAnsi" w:hAnsi="Consolas" w:cs="Consolas"/>
                <w:b w:val="0"/>
                <w:color w:val="808080"/>
                <w:szCs w:val="28"/>
              </w:rPr>
              <w:t>)</w:t>
            </w:r>
            <w:r w:rsidRPr="00D4739B">
              <w:rPr>
                <w:rFonts w:ascii="Consolas" w:eastAsiaTheme="minorHAnsi" w:hAnsi="Consolas" w:cs="Consolas"/>
                <w:b w:val="0"/>
                <w:color w:val="0000FF"/>
                <w:szCs w:val="28"/>
              </w:rPr>
              <w:t xml:space="preserve">WITH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FF"/>
                <w:szCs w:val="28"/>
              </w:rPr>
              <w:t>PAD_INDEX</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STATISTICS_NORECOMPUTE</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IGNORE_DUP_KEY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ALLOW_ROW_LOCKS</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ON</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ALLOW_PAGE_LOCKS</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ON</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OPTIMIZE_FOR_SEQUENTIAL_KEY</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OFF</w:t>
            </w:r>
            <w:r w:rsidRPr="00D4739B">
              <w:rPr>
                <w:rFonts w:ascii="Consolas" w:eastAsiaTheme="minorHAnsi" w:hAnsi="Consolas" w:cs="Consolas"/>
                <w:b w:val="0"/>
                <w:color w:val="808080"/>
                <w:szCs w:val="28"/>
              </w:rPr>
              <w:t>)</w:t>
            </w:r>
            <w:r w:rsidRPr="00D4739B">
              <w:rPr>
                <w:rFonts w:ascii="Consolas" w:eastAsiaTheme="minorHAnsi" w:hAnsi="Consolas" w:cs="Consolas"/>
                <w:b w:val="0"/>
                <w:color w:val="000000"/>
                <w:szCs w:val="28"/>
              </w:rPr>
              <w:t xml:space="preserve"> </w:t>
            </w:r>
            <w:r w:rsidRPr="00D4739B">
              <w:rPr>
                <w:rFonts w:ascii="Consolas" w:eastAsiaTheme="minorHAnsi" w:hAnsi="Consolas" w:cs="Consolas"/>
                <w:b w:val="0"/>
                <w:color w:val="0000FF"/>
                <w:szCs w:val="28"/>
              </w:rPr>
              <w:t>ON</w:t>
            </w:r>
            <w:r w:rsidRPr="00D4739B">
              <w:rPr>
                <w:rFonts w:ascii="Consolas" w:eastAsiaTheme="minorHAnsi" w:hAnsi="Consolas" w:cs="Consolas"/>
                <w:b w:val="0"/>
                <w:color w:val="000000"/>
                <w:szCs w:val="28"/>
              </w:rPr>
              <w:t xml:space="preserve"> [PRIMARY]</w:t>
            </w:r>
          </w:p>
          <w:p w14:paraId="46927459" w14:textId="4A217213" w:rsidR="00D4739B" w:rsidRDefault="00D4739B" w:rsidP="00D4739B">
            <w:pPr>
              <w:pStyle w:val="Tiuphu"/>
              <w:framePr w:hSpace="0" w:wrap="auto" w:vAnchor="margin" w:hAnchor="text" w:yAlign="inline"/>
              <w:ind w:left="720"/>
            </w:pPr>
            <w:r w:rsidRPr="00D4739B">
              <w:rPr>
                <w:rFonts w:ascii="Consolas" w:eastAsiaTheme="minorHAnsi" w:hAnsi="Consolas" w:cs="Consolas"/>
                <w:b/>
                <w:color w:val="808080"/>
                <w:sz w:val="28"/>
                <w:szCs w:val="28"/>
              </w:rPr>
              <w:t>)</w:t>
            </w:r>
            <w:r w:rsidRPr="00D4739B">
              <w:rPr>
                <w:rFonts w:ascii="Consolas" w:eastAsiaTheme="minorHAnsi" w:hAnsi="Consolas" w:cs="Consolas"/>
                <w:b/>
                <w:color w:val="000000"/>
                <w:sz w:val="28"/>
                <w:szCs w:val="28"/>
              </w:rPr>
              <w:t xml:space="preserve"> </w:t>
            </w:r>
            <w:r w:rsidRPr="00D4739B">
              <w:rPr>
                <w:rFonts w:ascii="Consolas" w:eastAsiaTheme="minorHAnsi" w:hAnsi="Consolas" w:cs="Consolas"/>
                <w:b/>
                <w:color w:val="0000FF"/>
                <w:sz w:val="28"/>
                <w:szCs w:val="28"/>
              </w:rPr>
              <w:t>ON</w:t>
            </w:r>
            <w:r w:rsidRPr="00D4739B">
              <w:rPr>
                <w:rFonts w:ascii="Consolas" w:eastAsiaTheme="minorHAnsi" w:hAnsi="Consolas" w:cs="Consolas"/>
                <w:b/>
                <w:color w:val="000000"/>
                <w:sz w:val="28"/>
                <w:szCs w:val="28"/>
              </w:rPr>
              <w:t xml:space="preserve"> [PRIMARY]</w:t>
            </w:r>
          </w:p>
        </w:tc>
      </w:tr>
    </w:tbl>
    <w:p w14:paraId="39755A8C" w14:textId="77777777" w:rsidR="00D4739B" w:rsidRDefault="00D4739B" w:rsidP="00D4739B">
      <w:pPr>
        <w:pStyle w:val="Tiuphu"/>
        <w:framePr w:hSpace="0" w:wrap="auto" w:vAnchor="margin" w:hAnchor="text" w:yAlign="inline"/>
        <w:ind w:left="720"/>
      </w:pPr>
    </w:p>
    <w:p w14:paraId="54D90A8D" w14:textId="2576AFA5" w:rsidR="00751642" w:rsidRDefault="00751642" w:rsidP="00751642">
      <w:pPr>
        <w:pStyle w:val="Tiuphu"/>
        <w:framePr w:hSpace="0" w:wrap="auto" w:vAnchor="margin" w:hAnchor="text" w:yAlign="inline"/>
        <w:ind w:left="720"/>
      </w:pPr>
    </w:p>
    <w:p w14:paraId="553D2069" w14:textId="722F05F5" w:rsidR="00751642" w:rsidRDefault="00D4739B" w:rsidP="00D4739B">
      <w:pPr>
        <w:pStyle w:val="Tiuphu"/>
        <w:framePr w:hSpace="0" w:wrap="auto" w:vAnchor="margin" w:hAnchor="text" w:yAlign="inline"/>
        <w:numPr>
          <w:ilvl w:val="0"/>
          <w:numId w:val="41"/>
        </w:numPr>
      </w:pPr>
      <w:r>
        <w:t>Bảng join</w:t>
      </w:r>
    </w:p>
    <w:tbl>
      <w:tblPr>
        <w:tblStyle w:val="LiBang"/>
        <w:tblW w:w="0" w:type="auto"/>
        <w:tblInd w:w="720" w:type="dxa"/>
        <w:tblLook w:val="04A0" w:firstRow="1" w:lastRow="0" w:firstColumn="1" w:lastColumn="0" w:noHBand="0" w:noVBand="1"/>
      </w:tblPr>
      <w:tblGrid>
        <w:gridCol w:w="9304"/>
      </w:tblGrid>
      <w:tr w:rsidR="00D4739B" w14:paraId="15B0F703" w14:textId="77777777" w:rsidTr="00D4739B">
        <w:tc>
          <w:tcPr>
            <w:tcW w:w="10024" w:type="dxa"/>
          </w:tcPr>
          <w:p w14:paraId="2406B067"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FF"/>
                <w:szCs w:val="28"/>
              </w:rPr>
              <w:t>CREATE</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TABLE</w:t>
            </w:r>
            <w:r w:rsidRPr="001A4BF8">
              <w:rPr>
                <w:rFonts w:ascii="Consolas" w:eastAsiaTheme="minorHAnsi" w:hAnsi="Consolas" w:cs="Consolas"/>
                <w:b w:val="0"/>
                <w:color w:val="000000"/>
                <w:szCs w:val="28"/>
              </w:rPr>
              <w:t xml:space="preserve"> [dbo]</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[Join]</w:t>
            </w:r>
            <w:r w:rsidRPr="001A4BF8">
              <w:rPr>
                <w:rFonts w:ascii="Consolas" w:eastAsiaTheme="minorHAnsi" w:hAnsi="Consolas" w:cs="Consolas"/>
                <w:b w:val="0"/>
                <w:color w:val="808080"/>
                <w:szCs w:val="28"/>
              </w:rPr>
              <w:t>(</w:t>
            </w:r>
          </w:p>
          <w:p w14:paraId="2FAA336A"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lastRenderedPageBreak/>
              <w:tab/>
              <w:t>[StudentID] [nvarchar]</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8</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NOT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NULL,</w:t>
            </w:r>
          </w:p>
          <w:p w14:paraId="2F8334BD"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ab/>
              <w:t>[GroupID] [nvarchar]</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6</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NOT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NULL,</w:t>
            </w:r>
          </w:p>
          <w:p w14:paraId="578AF839"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CONSTRAINT</w:t>
            </w:r>
            <w:r w:rsidRPr="001A4BF8">
              <w:rPr>
                <w:rFonts w:ascii="Consolas" w:eastAsiaTheme="minorHAnsi" w:hAnsi="Consolas" w:cs="Consolas"/>
                <w:b w:val="0"/>
                <w:color w:val="000000"/>
                <w:szCs w:val="28"/>
              </w:rPr>
              <w:t xml:space="preserve"> [PK_Join] </w:t>
            </w:r>
            <w:r w:rsidRPr="001A4BF8">
              <w:rPr>
                <w:rFonts w:ascii="Consolas" w:eastAsiaTheme="minorHAnsi" w:hAnsi="Consolas" w:cs="Consolas"/>
                <w:b w:val="0"/>
                <w:color w:val="0000FF"/>
                <w:szCs w:val="28"/>
              </w:rPr>
              <w:t>PRIMARY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KEY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CLUSTERED</w:t>
            </w:r>
            <w:r w:rsidRPr="001A4BF8">
              <w:rPr>
                <w:rFonts w:ascii="Consolas" w:eastAsiaTheme="minorHAnsi" w:hAnsi="Consolas" w:cs="Consolas"/>
                <w:b w:val="0"/>
                <w:color w:val="000000"/>
                <w:szCs w:val="28"/>
              </w:rPr>
              <w:t xml:space="preserve"> </w:t>
            </w:r>
          </w:p>
          <w:p w14:paraId="09617A14"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808080"/>
                <w:szCs w:val="28"/>
              </w:rPr>
              <w:t>(</w:t>
            </w:r>
          </w:p>
          <w:p w14:paraId="7B94FCCC"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ab/>
              <w:t xml:space="preserve">[StudentID] </w:t>
            </w:r>
            <w:r w:rsidRPr="001A4BF8">
              <w:rPr>
                <w:rFonts w:ascii="Consolas" w:eastAsiaTheme="minorHAnsi" w:hAnsi="Consolas" w:cs="Consolas"/>
                <w:b w:val="0"/>
                <w:color w:val="0000FF"/>
                <w:szCs w:val="28"/>
              </w:rPr>
              <w:t>ASC</w:t>
            </w:r>
            <w:r w:rsidRPr="001A4BF8">
              <w:rPr>
                <w:rFonts w:ascii="Consolas" w:eastAsiaTheme="minorHAnsi" w:hAnsi="Consolas" w:cs="Consolas"/>
                <w:b w:val="0"/>
                <w:color w:val="808080"/>
                <w:szCs w:val="28"/>
              </w:rPr>
              <w:t>,</w:t>
            </w:r>
          </w:p>
          <w:p w14:paraId="1DB30C68"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000000"/>
                <w:szCs w:val="28"/>
              </w:rPr>
              <w:tab/>
              <w:t xml:space="preserve">[GroupID] </w:t>
            </w:r>
            <w:r w:rsidRPr="001A4BF8">
              <w:rPr>
                <w:rFonts w:ascii="Consolas" w:eastAsiaTheme="minorHAnsi" w:hAnsi="Consolas" w:cs="Consolas"/>
                <w:b w:val="0"/>
                <w:color w:val="0000FF"/>
                <w:szCs w:val="28"/>
              </w:rPr>
              <w:t>ASC</w:t>
            </w:r>
          </w:p>
          <w:p w14:paraId="78EFB3A4" w14:textId="77777777" w:rsidR="001A4BF8" w:rsidRPr="001A4BF8" w:rsidRDefault="001A4BF8" w:rsidP="001A4BF8">
            <w:pPr>
              <w:pStyle w:val="oancuaDanhsach"/>
              <w:autoSpaceDE w:val="0"/>
              <w:autoSpaceDN w:val="0"/>
              <w:adjustRightInd w:val="0"/>
              <w:rPr>
                <w:rFonts w:ascii="Consolas" w:eastAsiaTheme="minorHAnsi" w:hAnsi="Consolas" w:cs="Consolas"/>
                <w:b w:val="0"/>
                <w:color w:val="000000"/>
                <w:szCs w:val="28"/>
              </w:rPr>
            </w:pPr>
            <w:r w:rsidRPr="001A4BF8">
              <w:rPr>
                <w:rFonts w:ascii="Consolas" w:eastAsiaTheme="minorHAnsi" w:hAnsi="Consolas" w:cs="Consolas"/>
                <w:b w:val="0"/>
                <w:color w:val="808080"/>
                <w:szCs w:val="28"/>
              </w:rPr>
              <w:t>)</w:t>
            </w:r>
            <w:r w:rsidRPr="001A4BF8">
              <w:rPr>
                <w:rFonts w:ascii="Consolas" w:eastAsiaTheme="minorHAnsi" w:hAnsi="Consolas" w:cs="Consolas"/>
                <w:b w:val="0"/>
                <w:color w:val="0000FF"/>
                <w:szCs w:val="28"/>
              </w:rPr>
              <w:t xml:space="preserve">WITH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FF"/>
                <w:szCs w:val="28"/>
              </w:rPr>
              <w:t>PAD_INDEX</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STATISTICS_NORECOMPUTE</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IGNORE_DUP_KEY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ALLOW_ROW_LOCKS</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ON</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ALLOW_PAGE_LOCKS</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ON</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OPTIMIZE_FOR_SEQUENTIAL_KEY</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OFF</w:t>
            </w:r>
            <w:r w:rsidRPr="001A4BF8">
              <w:rPr>
                <w:rFonts w:ascii="Consolas" w:eastAsiaTheme="minorHAnsi" w:hAnsi="Consolas" w:cs="Consolas"/>
                <w:b w:val="0"/>
                <w:color w:val="808080"/>
                <w:szCs w:val="28"/>
              </w:rPr>
              <w:t>)</w:t>
            </w:r>
            <w:r w:rsidRPr="001A4BF8">
              <w:rPr>
                <w:rFonts w:ascii="Consolas" w:eastAsiaTheme="minorHAnsi" w:hAnsi="Consolas" w:cs="Consolas"/>
                <w:b w:val="0"/>
                <w:color w:val="000000"/>
                <w:szCs w:val="28"/>
              </w:rPr>
              <w:t xml:space="preserve"> </w:t>
            </w:r>
            <w:r w:rsidRPr="001A4BF8">
              <w:rPr>
                <w:rFonts w:ascii="Consolas" w:eastAsiaTheme="minorHAnsi" w:hAnsi="Consolas" w:cs="Consolas"/>
                <w:b w:val="0"/>
                <w:color w:val="0000FF"/>
                <w:szCs w:val="28"/>
              </w:rPr>
              <w:t>ON</w:t>
            </w:r>
            <w:r w:rsidRPr="001A4BF8">
              <w:rPr>
                <w:rFonts w:ascii="Consolas" w:eastAsiaTheme="minorHAnsi" w:hAnsi="Consolas" w:cs="Consolas"/>
                <w:b w:val="0"/>
                <w:color w:val="000000"/>
                <w:szCs w:val="28"/>
              </w:rPr>
              <w:t xml:space="preserve"> [PRIMARY]</w:t>
            </w:r>
          </w:p>
          <w:p w14:paraId="080FFBFC" w14:textId="77777777" w:rsidR="00D4739B" w:rsidRDefault="001A4BF8" w:rsidP="001A4BF8">
            <w:pPr>
              <w:pStyle w:val="Tiuphu"/>
              <w:framePr w:hSpace="0" w:wrap="auto" w:vAnchor="margin" w:hAnchor="text" w:yAlign="inline"/>
              <w:ind w:left="720"/>
              <w:rPr>
                <w:rFonts w:ascii="Consolas" w:eastAsiaTheme="minorHAnsi" w:hAnsi="Consolas" w:cs="Consolas"/>
                <w:b/>
                <w:color w:val="000000"/>
                <w:sz w:val="28"/>
                <w:szCs w:val="28"/>
              </w:rPr>
            </w:pPr>
            <w:r w:rsidRPr="001A4BF8">
              <w:rPr>
                <w:rFonts w:ascii="Consolas" w:eastAsiaTheme="minorHAnsi" w:hAnsi="Consolas" w:cs="Consolas"/>
                <w:b/>
                <w:color w:val="808080"/>
                <w:sz w:val="28"/>
                <w:szCs w:val="28"/>
              </w:rPr>
              <w:t>)</w:t>
            </w:r>
            <w:r w:rsidRPr="001A4BF8">
              <w:rPr>
                <w:rFonts w:ascii="Consolas" w:eastAsiaTheme="minorHAnsi" w:hAnsi="Consolas" w:cs="Consolas"/>
                <w:b/>
                <w:color w:val="000000"/>
                <w:sz w:val="28"/>
                <w:szCs w:val="28"/>
              </w:rPr>
              <w:t xml:space="preserve"> </w:t>
            </w:r>
            <w:r w:rsidRPr="001A4BF8">
              <w:rPr>
                <w:rFonts w:ascii="Consolas" w:eastAsiaTheme="minorHAnsi" w:hAnsi="Consolas" w:cs="Consolas"/>
                <w:b/>
                <w:color w:val="0000FF"/>
                <w:sz w:val="28"/>
                <w:szCs w:val="28"/>
              </w:rPr>
              <w:t>ON</w:t>
            </w:r>
            <w:r w:rsidRPr="001A4BF8">
              <w:rPr>
                <w:rFonts w:ascii="Consolas" w:eastAsiaTheme="minorHAnsi" w:hAnsi="Consolas" w:cs="Consolas"/>
                <w:b/>
                <w:color w:val="000000"/>
                <w:sz w:val="28"/>
                <w:szCs w:val="28"/>
              </w:rPr>
              <w:t xml:space="preserve"> [PRIMARY]</w:t>
            </w:r>
          </w:p>
          <w:p w14:paraId="41FA9393"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[Join]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[FK_Join_Group]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[GroupID]</w:t>
            </w:r>
            <w:r w:rsidRPr="00B63D34">
              <w:rPr>
                <w:rFonts w:ascii="Consolas" w:eastAsiaTheme="minorHAnsi" w:hAnsi="Consolas" w:cs="Consolas"/>
                <w:b w:val="0"/>
                <w:color w:val="808080"/>
                <w:szCs w:val="28"/>
              </w:rPr>
              <w:t>)</w:t>
            </w:r>
          </w:p>
          <w:p w14:paraId="44FC4552"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[Group]</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[GroupID]</w:t>
            </w:r>
            <w:r w:rsidRPr="00B63D34">
              <w:rPr>
                <w:rFonts w:ascii="Consolas" w:eastAsiaTheme="minorHAnsi" w:hAnsi="Consolas" w:cs="Consolas"/>
                <w:b w:val="0"/>
                <w:color w:val="808080"/>
                <w:szCs w:val="28"/>
              </w:rPr>
              <w:t>)</w:t>
            </w:r>
          </w:p>
          <w:p w14:paraId="1CFC293E"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10C6E9D2"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[Join]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[FK_Join_Group]</w:t>
            </w:r>
          </w:p>
          <w:p w14:paraId="3A04DCE7"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679B6BEC"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ALTER</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TABLE</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 xml:space="preserve">[Join]  </w:t>
            </w:r>
            <w:r w:rsidRPr="00B63D34">
              <w:rPr>
                <w:rFonts w:ascii="Consolas" w:eastAsiaTheme="minorHAnsi" w:hAnsi="Consolas" w:cs="Consolas"/>
                <w:b w:val="0"/>
                <w:color w:val="0000FF"/>
                <w:szCs w:val="28"/>
              </w:rPr>
              <w:t>WITH</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CHECK</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ADD</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CONSTRAINT</w:t>
            </w:r>
            <w:r w:rsidRPr="00B63D34">
              <w:rPr>
                <w:rFonts w:ascii="Consolas" w:eastAsiaTheme="minorHAnsi" w:hAnsi="Consolas" w:cs="Consolas"/>
                <w:b w:val="0"/>
                <w:color w:val="000000"/>
                <w:szCs w:val="28"/>
              </w:rPr>
              <w:t xml:space="preserve"> [FK_Join_Students] </w:t>
            </w:r>
            <w:r w:rsidRPr="00B63D34">
              <w:rPr>
                <w:rFonts w:ascii="Consolas" w:eastAsiaTheme="minorHAnsi" w:hAnsi="Consolas" w:cs="Consolas"/>
                <w:b w:val="0"/>
                <w:color w:val="0000FF"/>
                <w:szCs w:val="28"/>
              </w:rPr>
              <w:t>FOREIGN</w:t>
            </w:r>
            <w:r w:rsidRPr="00B63D34">
              <w:rPr>
                <w:rFonts w:ascii="Consolas" w:eastAsiaTheme="minorHAnsi" w:hAnsi="Consolas" w:cs="Consolas"/>
                <w:b w:val="0"/>
                <w:color w:val="000000"/>
                <w:szCs w:val="28"/>
              </w:rPr>
              <w:t xml:space="preserve"> </w:t>
            </w:r>
            <w:r w:rsidRPr="00B63D34">
              <w:rPr>
                <w:rFonts w:ascii="Consolas" w:eastAsiaTheme="minorHAnsi" w:hAnsi="Consolas" w:cs="Consolas"/>
                <w:b w:val="0"/>
                <w:color w:val="0000FF"/>
                <w:szCs w:val="28"/>
              </w:rPr>
              <w:t>KEY</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50882D0D"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REFERENCES</w:t>
            </w:r>
            <w:r w:rsidRPr="00B63D34">
              <w:rPr>
                <w:rFonts w:ascii="Consolas" w:eastAsiaTheme="minorHAnsi" w:hAnsi="Consolas" w:cs="Consolas"/>
                <w:b w:val="0"/>
                <w:color w:val="000000"/>
                <w:szCs w:val="28"/>
              </w:rPr>
              <w:t xml:space="preserve"> [dbo]</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[Students]</w:t>
            </w:r>
            <w:r w:rsidRPr="00B63D34">
              <w:rPr>
                <w:rFonts w:ascii="Consolas" w:eastAsiaTheme="minorHAnsi" w:hAnsi="Consolas" w:cs="Consolas"/>
                <w:b w:val="0"/>
                <w:color w:val="0000FF"/>
                <w:szCs w:val="28"/>
              </w:rPr>
              <w:t xml:space="preserve"> </w:t>
            </w:r>
            <w:r w:rsidRPr="00B63D34">
              <w:rPr>
                <w:rFonts w:ascii="Consolas" w:eastAsiaTheme="minorHAnsi" w:hAnsi="Consolas" w:cs="Consolas"/>
                <w:b w:val="0"/>
                <w:color w:val="808080"/>
                <w:szCs w:val="28"/>
              </w:rPr>
              <w:t>(</w:t>
            </w:r>
            <w:r w:rsidRPr="00B63D34">
              <w:rPr>
                <w:rFonts w:ascii="Consolas" w:eastAsiaTheme="minorHAnsi" w:hAnsi="Consolas" w:cs="Consolas"/>
                <w:b w:val="0"/>
                <w:color w:val="000000"/>
                <w:szCs w:val="28"/>
              </w:rPr>
              <w:t>[StudentID]</w:t>
            </w:r>
            <w:r w:rsidRPr="00B63D34">
              <w:rPr>
                <w:rFonts w:ascii="Consolas" w:eastAsiaTheme="minorHAnsi" w:hAnsi="Consolas" w:cs="Consolas"/>
                <w:b w:val="0"/>
                <w:color w:val="808080"/>
                <w:szCs w:val="28"/>
              </w:rPr>
              <w:t>)</w:t>
            </w:r>
          </w:p>
          <w:p w14:paraId="13353048" w14:textId="77777777" w:rsidR="00B63D34" w:rsidRPr="00B63D34" w:rsidRDefault="00B63D34" w:rsidP="00B63D34">
            <w:pPr>
              <w:autoSpaceDE w:val="0"/>
              <w:autoSpaceDN w:val="0"/>
              <w:adjustRightInd w:val="0"/>
              <w:rPr>
                <w:rFonts w:ascii="Consolas" w:eastAsiaTheme="minorHAnsi" w:hAnsi="Consolas" w:cs="Consolas"/>
                <w:b w:val="0"/>
                <w:color w:val="000000"/>
                <w:szCs w:val="28"/>
              </w:rPr>
            </w:pPr>
            <w:r w:rsidRPr="00B63D34">
              <w:rPr>
                <w:rFonts w:ascii="Consolas" w:eastAsiaTheme="minorHAnsi" w:hAnsi="Consolas" w:cs="Consolas"/>
                <w:b w:val="0"/>
                <w:color w:val="0000FF"/>
                <w:szCs w:val="28"/>
              </w:rPr>
              <w:t>GO</w:t>
            </w:r>
          </w:p>
          <w:p w14:paraId="7CC7BD2A" w14:textId="7A89E47D" w:rsidR="00B63D34" w:rsidRDefault="00B63D34" w:rsidP="00B63D34">
            <w:pPr>
              <w:pStyle w:val="Tiuphu"/>
              <w:framePr w:hSpace="0" w:wrap="auto" w:vAnchor="margin" w:hAnchor="text" w:yAlign="inline"/>
              <w:ind w:left="720"/>
            </w:pPr>
            <w:r w:rsidRPr="00B63D34">
              <w:rPr>
                <w:rFonts w:ascii="Consolas" w:eastAsiaTheme="minorHAnsi" w:hAnsi="Consolas" w:cs="Consolas"/>
                <w:b/>
                <w:color w:val="0000FF"/>
                <w:sz w:val="28"/>
                <w:szCs w:val="28"/>
              </w:rPr>
              <w:t>ALTER</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TABLE</w:t>
            </w:r>
            <w:r w:rsidRPr="00B63D34">
              <w:rPr>
                <w:rFonts w:ascii="Consolas" w:eastAsiaTheme="minorHAnsi" w:hAnsi="Consolas" w:cs="Consolas"/>
                <w:b/>
                <w:color w:val="000000"/>
                <w:sz w:val="28"/>
                <w:szCs w:val="28"/>
              </w:rPr>
              <w:t xml:space="preserve"> [dbo]</w:t>
            </w:r>
            <w:r w:rsidRPr="00B63D34">
              <w:rPr>
                <w:rFonts w:ascii="Consolas" w:eastAsiaTheme="minorHAnsi" w:hAnsi="Consolas" w:cs="Consolas"/>
                <w:b/>
                <w:color w:val="808080"/>
                <w:sz w:val="28"/>
                <w:szCs w:val="28"/>
              </w:rPr>
              <w:t>.</w:t>
            </w:r>
            <w:r w:rsidRPr="00B63D34">
              <w:rPr>
                <w:rFonts w:ascii="Consolas" w:eastAsiaTheme="minorHAnsi" w:hAnsi="Consolas" w:cs="Consolas"/>
                <w:b/>
                <w:color w:val="000000"/>
                <w:sz w:val="28"/>
                <w:szCs w:val="28"/>
              </w:rPr>
              <w:t xml:space="preserve">[Join] </w:t>
            </w:r>
            <w:r w:rsidRPr="00B63D34">
              <w:rPr>
                <w:rFonts w:ascii="Consolas" w:eastAsiaTheme="minorHAnsi" w:hAnsi="Consolas" w:cs="Consolas"/>
                <w:b/>
                <w:color w:val="0000FF"/>
                <w:sz w:val="28"/>
                <w:szCs w:val="28"/>
              </w:rPr>
              <w:t>CHECK</w:t>
            </w:r>
            <w:r w:rsidRPr="00B63D34">
              <w:rPr>
                <w:rFonts w:ascii="Consolas" w:eastAsiaTheme="minorHAnsi" w:hAnsi="Consolas" w:cs="Consolas"/>
                <w:b/>
                <w:color w:val="000000"/>
                <w:sz w:val="28"/>
                <w:szCs w:val="28"/>
              </w:rPr>
              <w:t xml:space="preserve"> </w:t>
            </w:r>
            <w:r w:rsidRPr="00B63D34">
              <w:rPr>
                <w:rFonts w:ascii="Consolas" w:eastAsiaTheme="minorHAnsi" w:hAnsi="Consolas" w:cs="Consolas"/>
                <w:b/>
                <w:color w:val="0000FF"/>
                <w:sz w:val="28"/>
                <w:szCs w:val="28"/>
              </w:rPr>
              <w:t>CONSTRAINT</w:t>
            </w:r>
            <w:r w:rsidRPr="00B63D34">
              <w:rPr>
                <w:rFonts w:ascii="Consolas" w:eastAsiaTheme="minorHAnsi" w:hAnsi="Consolas" w:cs="Consolas"/>
                <w:b/>
                <w:color w:val="000000"/>
                <w:sz w:val="28"/>
                <w:szCs w:val="28"/>
              </w:rPr>
              <w:t xml:space="preserve"> [FK_Join_Students]</w:t>
            </w:r>
          </w:p>
        </w:tc>
      </w:tr>
    </w:tbl>
    <w:p w14:paraId="11047088" w14:textId="6B06B173" w:rsidR="00D4739B" w:rsidRDefault="00D4739B" w:rsidP="00D4739B">
      <w:pPr>
        <w:pStyle w:val="Tiuphu"/>
        <w:framePr w:hSpace="0" w:wrap="auto" w:vAnchor="margin" w:hAnchor="text" w:yAlign="inline"/>
        <w:ind w:left="720"/>
      </w:pPr>
    </w:p>
    <w:p w14:paraId="50DBC454" w14:textId="1A07B717" w:rsidR="001A4BF8" w:rsidRDefault="001A4BF8" w:rsidP="00D4739B">
      <w:pPr>
        <w:pStyle w:val="Tiuphu"/>
        <w:framePr w:hSpace="0" w:wrap="auto" w:vAnchor="margin" w:hAnchor="text" w:yAlign="inline"/>
        <w:ind w:left="720"/>
      </w:pPr>
    </w:p>
    <w:p w14:paraId="3507A866" w14:textId="6BAD318E" w:rsidR="001A4BF8" w:rsidRDefault="001A4BF8" w:rsidP="001A4BF8">
      <w:pPr>
        <w:pStyle w:val="Tiuphu"/>
        <w:framePr w:hSpace="0" w:wrap="auto" w:vAnchor="margin" w:hAnchor="text" w:yAlign="inline"/>
        <w:numPr>
          <w:ilvl w:val="0"/>
          <w:numId w:val="41"/>
        </w:numPr>
      </w:pPr>
      <w:r>
        <w:t>Bảng Lecture</w:t>
      </w:r>
    </w:p>
    <w:tbl>
      <w:tblPr>
        <w:tblStyle w:val="LiBang"/>
        <w:tblW w:w="0" w:type="auto"/>
        <w:tblInd w:w="720" w:type="dxa"/>
        <w:tblLook w:val="04A0" w:firstRow="1" w:lastRow="0" w:firstColumn="1" w:lastColumn="0" w:noHBand="0" w:noVBand="1"/>
      </w:tblPr>
      <w:tblGrid>
        <w:gridCol w:w="9304"/>
      </w:tblGrid>
      <w:tr w:rsidR="001A4BF8" w14:paraId="7E3E03C8" w14:textId="77777777" w:rsidTr="001A4BF8">
        <w:tc>
          <w:tcPr>
            <w:tcW w:w="10024" w:type="dxa"/>
          </w:tcPr>
          <w:p w14:paraId="6A38239A"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FF"/>
                <w:szCs w:val="28"/>
              </w:rPr>
              <w:t>CREATE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TABLE</w:t>
            </w:r>
            <w:r w:rsidRPr="004B196F">
              <w:rPr>
                <w:rFonts w:ascii="Consolas" w:eastAsiaTheme="minorHAnsi" w:hAnsi="Consolas" w:cs="Consolas"/>
                <w:b w:val="0"/>
                <w:color w:val="000000"/>
                <w:szCs w:val="28"/>
              </w:rPr>
              <w:t xml:space="preserve"> [dbo]</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[Lecture]</w:t>
            </w:r>
            <w:r w:rsidRPr="004B196F">
              <w:rPr>
                <w:rFonts w:ascii="Consolas" w:eastAsiaTheme="minorHAnsi" w:hAnsi="Consolas" w:cs="Consolas"/>
                <w:b w:val="0"/>
                <w:color w:val="808080"/>
                <w:szCs w:val="28"/>
              </w:rPr>
              <w:t>(</w:t>
            </w:r>
          </w:p>
          <w:p w14:paraId="06BAC5C2"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[LectureID]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20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46414BCA"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[Full Name]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150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52055395"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[Mail]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150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316454BF"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CONSTRAINT</w:t>
            </w:r>
            <w:r w:rsidRPr="004B196F">
              <w:rPr>
                <w:rFonts w:ascii="Consolas" w:eastAsiaTheme="minorHAnsi" w:hAnsi="Consolas" w:cs="Consolas"/>
                <w:b w:val="0"/>
                <w:color w:val="000000"/>
                <w:szCs w:val="28"/>
              </w:rPr>
              <w:t xml:space="preserve"> [PK_Lecture] </w:t>
            </w:r>
            <w:r w:rsidRPr="004B196F">
              <w:rPr>
                <w:rFonts w:ascii="Consolas" w:eastAsiaTheme="minorHAnsi" w:hAnsi="Consolas" w:cs="Consolas"/>
                <w:b w:val="0"/>
                <w:color w:val="0000FF"/>
                <w:szCs w:val="28"/>
              </w:rPr>
              <w:t>PRIMARY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CLUSTERED</w:t>
            </w:r>
            <w:r w:rsidRPr="004B196F">
              <w:rPr>
                <w:rFonts w:ascii="Consolas" w:eastAsiaTheme="minorHAnsi" w:hAnsi="Consolas" w:cs="Consolas"/>
                <w:b w:val="0"/>
                <w:color w:val="000000"/>
                <w:szCs w:val="28"/>
              </w:rPr>
              <w:t xml:space="preserve"> </w:t>
            </w:r>
          </w:p>
          <w:p w14:paraId="7113E027"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p>
          <w:p w14:paraId="228B1DEC"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[LectureID] </w:t>
            </w:r>
            <w:r w:rsidRPr="004B196F">
              <w:rPr>
                <w:rFonts w:ascii="Consolas" w:eastAsiaTheme="minorHAnsi" w:hAnsi="Consolas" w:cs="Consolas"/>
                <w:b w:val="0"/>
                <w:color w:val="0000FF"/>
                <w:szCs w:val="28"/>
              </w:rPr>
              <w:t>ASC</w:t>
            </w:r>
          </w:p>
          <w:p w14:paraId="4E07B3FC"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 xml:space="preserve">WITH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PAD_INDEX</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STATISTICS_NORECOMPUTE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IGNORE_DUP_KEY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ALLOW_ROW_LOCKS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ALLOW_PAGE_LOCKS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OPTIMIZE_FOR_SEQUENTIAL_KEY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000000"/>
                <w:szCs w:val="28"/>
              </w:rPr>
              <w:t xml:space="preserve"> [PRIMARY]</w:t>
            </w:r>
          </w:p>
          <w:p w14:paraId="15371C1B" w14:textId="1890AECE" w:rsidR="001A4BF8" w:rsidRDefault="004B196F" w:rsidP="004B196F">
            <w:pPr>
              <w:pStyle w:val="Tiuphu"/>
              <w:framePr w:hSpace="0" w:wrap="auto" w:vAnchor="margin" w:hAnchor="text" w:yAlign="inline"/>
              <w:ind w:left="720"/>
            </w:pPr>
            <w:r w:rsidRPr="004B196F">
              <w:rPr>
                <w:rFonts w:ascii="Consolas" w:eastAsiaTheme="minorHAnsi" w:hAnsi="Consolas" w:cs="Consolas"/>
                <w:b/>
                <w:color w:val="808080"/>
                <w:sz w:val="28"/>
                <w:szCs w:val="28"/>
              </w:rPr>
              <w:t>)</w:t>
            </w:r>
            <w:r w:rsidRPr="004B196F">
              <w:rPr>
                <w:rFonts w:ascii="Consolas" w:eastAsiaTheme="minorHAnsi" w:hAnsi="Consolas" w:cs="Consolas"/>
                <w:b/>
                <w:color w:val="000000"/>
                <w:sz w:val="28"/>
                <w:szCs w:val="28"/>
              </w:rPr>
              <w:t xml:space="preserve"> </w:t>
            </w:r>
            <w:r w:rsidRPr="004B196F">
              <w:rPr>
                <w:rFonts w:ascii="Consolas" w:eastAsiaTheme="minorHAnsi" w:hAnsi="Consolas" w:cs="Consolas"/>
                <w:b/>
                <w:color w:val="0000FF"/>
                <w:sz w:val="28"/>
                <w:szCs w:val="28"/>
              </w:rPr>
              <w:t>ON</w:t>
            </w:r>
            <w:r w:rsidRPr="004B196F">
              <w:rPr>
                <w:rFonts w:ascii="Consolas" w:eastAsiaTheme="minorHAnsi" w:hAnsi="Consolas" w:cs="Consolas"/>
                <w:b/>
                <w:color w:val="000000"/>
                <w:sz w:val="28"/>
                <w:szCs w:val="28"/>
              </w:rPr>
              <w:t xml:space="preserve"> [PRIMARY]</w:t>
            </w:r>
          </w:p>
        </w:tc>
      </w:tr>
    </w:tbl>
    <w:p w14:paraId="6E53008E" w14:textId="4B42F7AC" w:rsidR="001A4BF8" w:rsidRDefault="001A4BF8" w:rsidP="001A4BF8">
      <w:pPr>
        <w:pStyle w:val="Tiuphu"/>
        <w:framePr w:hSpace="0" w:wrap="auto" w:vAnchor="margin" w:hAnchor="text" w:yAlign="inline"/>
        <w:ind w:left="720"/>
      </w:pPr>
    </w:p>
    <w:p w14:paraId="63246B82" w14:textId="073D34E5" w:rsidR="004B196F" w:rsidRDefault="004B196F" w:rsidP="001A4BF8">
      <w:pPr>
        <w:pStyle w:val="Tiuphu"/>
        <w:framePr w:hSpace="0" w:wrap="auto" w:vAnchor="margin" w:hAnchor="text" w:yAlign="inline"/>
        <w:ind w:left="720"/>
      </w:pPr>
    </w:p>
    <w:p w14:paraId="5222E06D" w14:textId="01613AF5" w:rsidR="004B196F" w:rsidRDefault="004B196F" w:rsidP="004B196F">
      <w:pPr>
        <w:pStyle w:val="Tiuphu"/>
        <w:framePr w:hSpace="0" w:wrap="auto" w:vAnchor="margin" w:hAnchor="text" w:yAlign="inline"/>
        <w:numPr>
          <w:ilvl w:val="0"/>
          <w:numId w:val="41"/>
        </w:numPr>
      </w:pPr>
      <w:r>
        <w:t>Bảng Semester</w:t>
      </w:r>
    </w:p>
    <w:tbl>
      <w:tblPr>
        <w:tblStyle w:val="LiBang"/>
        <w:tblW w:w="0" w:type="auto"/>
        <w:tblInd w:w="720" w:type="dxa"/>
        <w:tblLook w:val="04A0" w:firstRow="1" w:lastRow="0" w:firstColumn="1" w:lastColumn="0" w:noHBand="0" w:noVBand="1"/>
      </w:tblPr>
      <w:tblGrid>
        <w:gridCol w:w="9304"/>
      </w:tblGrid>
      <w:tr w:rsidR="004B196F" w14:paraId="35D91FD2" w14:textId="77777777" w:rsidTr="004B196F">
        <w:tc>
          <w:tcPr>
            <w:tcW w:w="10024" w:type="dxa"/>
          </w:tcPr>
          <w:p w14:paraId="4A8FC049"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FF"/>
                <w:szCs w:val="28"/>
              </w:rPr>
              <w:lastRenderedPageBreak/>
              <w:t>CREATE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TABLE</w:t>
            </w:r>
            <w:r w:rsidRPr="004B196F">
              <w:rPr>
                <w:rFonts w:ascii="Consolas" w:eastAsiaTheme="minorHAnsi" w:hAnsi="Consolas" w:cs="Consolas"/>
                <w:b w:val="0"/>
                <w:color w:val="000000"/>
                <w:szCs w:val="28"/>
              </w:rPr>
              <w:t xml:space="preserve"> [dbo]</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[Semester]</w:t>
            </w:r>
            <w:r w:rsidRPr="004B196F">
              <w:rPr>
                <w:rFonts w:ascii="Consolas" w:eastAsiaTheme="minorHAnsi" w:hAnsi="Consolas" w:cs="Consolas"/>
                <w:b w:val="0"/>
                <w:color w:val="808080"/>
                <w:szCs w:val="28"/>
              </w:rPr>
              <w:t>(</w:t>
            </w:r>
          </w:p>
          <w:p w14:paraId="07D092E7"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[SemesterID]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50</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67A06E59"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[CourseID] [nvarchar]</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6</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10B642A6"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[StartTime] [date]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3B278683"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[EndTime] [date] </w:t>
            </w:r>
            <w:r w:rsidRPr="004B196F">
              <w:rPr>
                <w:rFonts w:ascii="Consolas" w:eastAsiaTheme="minorHAnsi" w:hAnsi="Consolas" w:cs="Consolas"/>
                <w:b w:val="0"/>
                <w:color w:val="808080"/>
                <w:szCs w:val="28"/>
              </w:rPr>
              <w:t>NOT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NULL,</w:t>
            </w:r>
          </w:p>
          <w:p w14:paraId="76602FDF"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CONSTRAINT</w:t>
            </w:r>
            <w:r w:rsidRPr="004B196F">
              <w:rPr>
                <w:rFonts w:ascii="Consolas" w:eastAsiaTheme="minorHAnsi" w:hAnsi="Consolas" w:cs="Consolas"/>
                <w:b w:val="0"/>
                <w:color w:val="000000"/>
                <w:szCs w:val="28"/>
              </w:rPr>
              <w:t xml:space="preserve"> [PK_Semester] </w:t>
            </w:r>
            <w:r w:rsidRPr="004B196F">
              <w:rPr>
                <w:rFonts w:ascii="Consolas" w:eastAsiaTheme="minorHAnsi" w:hAnsi="Consolas" w:cs="Consolas"/>
                <w:b w:val="0"/>
                <w:color w:val="0000FF"/>
                <w:szCs w:val="28"/>
              </w:rPr>
              <w:t>PRIMARY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CLUSTERED</w:t>
            </w:r>
            <w:r w:rsidRPr="004B196F">
              <w:rPr>
                <w:rFonts w:ascii="Consolas" w:eastAsiaTheme="minorHAnsi" w:hAnsi="Consolas" w:cs="Consolas"/>
                <w:b w:val="0"/>
                <w:color w:val="000000"/>
                <w:szCs w:val="28"/>
              </w:rPr>
              <w:t xml:space="preserve"> </w:t>
            </w:r>
          </w:p>
          <w:p w14:paraId="63196782"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p>
          <w:p w14:paraId="60A4DCD6"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000000"/>
                <w:szCs w:val="28"/>
              </w:rPr>
              <w:tab/>
              <w:t xml:space="preserve">[SemesterID] </w:t>
            </w:r>
            <w:r w:rsidRPr="004B196F">
              <w:rPr>
                <w:rFonts w:ascii="Consolas" w:eastAsiaTheme="minorHAnsi" w:hAnsi="Consolas" w:cs="Consolas"/>
                <w:b w:val="0"/>
                <w:color w:val="0000FF"/>
                <w:szCs w:val="28"/>
              </w:rPr>
              <w:t>ASC</w:t>
            </w:r>
          </w:p>
          <w:p w14:paraId="2FB8EC30" w14:textId="77777777" w:rsidR="004B196F" w:rsidRPr="004B196F" w:rsidRDefault="004B196F" w:rsidP="004B196F">
            <w:pPr>
              <w:pStyle w:val="oancuaDanhsach"/>
              <w:autoSpaceDE w:val="0"/>
              <w:autoSpaceDN w:val="0"/>
              <w:adjustRightInd w:val="0"/>
              <w:rPr>
                <w:rFonts w:ascii="Consolas" w:eastAsiaTheme="minorHAnsi" w:hAnsi="Consolas" w:cs="Consolas"/>
                <w:b w:val="0"/>
                <w:color w:val="000000"/>
                <w:szCs w:val="28"/>
              </w:rPr>
            </w:pP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 xml:space="preserve">WITH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FF"/>
                <w:szCs w:val="28"/>
              </w:rPr>
              <w:t>PAD_INDEX</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STATISTICS_NORECOMPUTE</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IGNORE_DUP_KEY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ALLOW_ROW_LOCKS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ALLOW_PAGE_LOCKS</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OPTIMIZE_FOR_SEQUENTIAL_KEY</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OFF</w:t>
            </w:r>
            <w:r w:rsidRPr="004B196F">
              <w:rPr>
                <w:rFonts w:ascii="Consolas" w:eastAsiaTheme="minorHAnsi" w:hAnsi="Consolas" w:cs="Consolas"/>
                <w:b w:val="0"/>
                <w:color w:val="808080"/>
                <w:szCs w:val="28"/>
              </w:rPr>
              <w:t>)</w:t>
            </w:r>
            <w:r w:rsidRPr="004B196F">
              <w:rPr>
                <w:rFonts w:ascii="Consolas" w:eastAsiaTheme="minorHAnsi" w:hAnsi="Consolas" w:cs="Consolas"/>
                <w:b w:val="0"/>
                <w:color w:val="000000"/>
                <w:szCs w:val="28"/>
              </w:rPr>
              <w:t xml:space="preserve"> </w:t>
            </w:r>
            <w:r w:rsidRPr="004B196F">
              <w:rPr>
                <w:rFonts w:ascii="Consolas" w:eastAsiaTheme="minorHAnsi" w:hAnsi="Consolas" w:cs="Consolas"/>
                <w:b w:val="0"/>
                <w:color w:val="0000FF"/>
                <w:szCs w:val="28"/>
              </w:rPr>
              <w:t>ON</w:t>
            </w:r>
            <w:r w:rsidRPr="004B196F">
              <w:rPr>
                <w:rFonts w:ascii="Consolas" w:eastAsiaTheme="minorHAnsi" w:hAnsi="Consolas" w:cs="Consolas"/>
                <w:b w:val="0"/>
                <w:color w:val="000000"/>
                <w:szCs w:val="28"/>
              </w:rPr>
              <w:t xml:space="preserve"> [PRIMARY]</w:t>
            </w:r>
          </w:p>
          <w:p w14:paraId="4BB43E67" w14:textId="77777777" w:rsidR="004B196F" w:rsidRDefault="004B196F" w:rsidP="004B196F">
            <w:pPr>
              <w:pStyle w:val="Tiuphu"/>
              <w:framePr w:hSpace="0" w:wrap="auto" w:vAnchor="margin" w:hAnchor="text" w:yAlign="inline"/>
              <w:ind w:left="720"/>
              <w:rPr>
                <w:rFonts w:ascii="Consolas" w:eastAsiaTheme="minorHAnsi" w:hAnsi="Consolas" w:cs="Consolas"/>
                <w:b/>
                <w:color w:val="000000"/>
                <w:sz w:val="28"/>
                <w:szCs w:val="28"/>
              </w:rPr>
            </w:pPr>
            <w:r w:rsidRPr="004B196F">
              <w:rPr>
                <w:rFonts w:ascii="Consolas" w:eastAsiaTheme="minorHAnsi" w:hAnsi="Consolas" w:cs="Consolas"/>
                <w:b/>
                <w:color w:val="808080"/>
                <w:sz w:val="28"/>
                <w:szCs w:val="28"/>
              </w:rPr>
              <w:t>)</w:t>
            </w:r>
            <w:r w:rsidRPr="004B196F">
              <w:rPr>
                <w:rFonts w:ascii="Consolas" w:eastAsiaTheme="minorHAnsi" w:hAnsi="Consolas" w:cs="Consolas"/>
                <w:b/>
                <w:color w:val="000000"/>
                <w:sz w:val="28"/>
                <w:szCs w:val="28"/>
              </w:rPr>
              <w:t xml:space="preserve"> </w:t>
            </w:r>
            <w:r w:rsidRPr="004B196F">
              <w:rPr>
                <w:rFonts w:ascii="Consolas" w:eastAsiaTheme="minorHAnsi" w:hAnsi="Consolas" w:cs="Consolas"/>
                <w:b/>
                <w:color w:val="0000FF"/>
                <w:sz w:val="28"/>
                <w:szCs w:val="28"/>
              </w:rPr>
              <w:t>ON</w:t>
            </w:r>
            <w:r w:rsidRPr="004B196F">
              <w:rPr>
                <w:rFonts w:ascii="Consolas" w:eastAsiaTheme="minorHAnsi" w:hAnsi="Consolas" w:cs="Consolas"/>
                <w:b/>
                <w:color w:val="000000"/>
                <w:sz w:val="28"/>
                <w:szCs w:val="28"/>
              </w:rPr>
              <w:t xml:space="preserve"> [PRIMARY]</w:t>
            </w:r>
          </w:p>
          <w:p w14:paraId="232C3ABD"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[Semester]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[FK_Semester_Course]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[CourseID]</w:t>
            </w:r>
            <w:r w:rsidRPr="00AB195F">
              <w:rPr>
                <w:rFonts w:ascii="Consolas" w:eastAsiaTheme="minorHAnsi" w:hAnsi="Consolas" w:cs="Consolas"/>
                <w:b w:val="0"/>
                <w:color w:val="808080"/>
                <w:szCs w:val="28"/>
              </w:rPr>
              <w:t>)</w:t>
            </w:r>
          </w:p>
          <w:p w14:paraId="72D61FA0"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[Course]</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[CourseID]</w:t>
            </w:r>
            <w:r w:rsidRPr="00AB195F">
              <w:rPr>
                <w:rFonts w:ascii="Consolas" w:eastAsiaTheme="minorHAnsi" w:hAnsi="Consolas" w:cs="Consolas"/>
                <w:b w:val="0"/>
                <w:color w:val="808080"/>
                <w:szCs w:val="28"/>
              </w:rPr>
              <w:t>)</w:t>
            </w:r>
          </w:p>
          <w:p w14:paraId="1B883B75"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52983FEC" w14:textId="545DB492" w:rsidR="00AB195F" w:rsidRDefault="00AB195F" w:rsidP="00AB195F">
            <w:pPr>
              <w:pStyle w:val="Tiuphu"/>
              <w:framePr w:hSpace="0" w:wrap="auto" w:vAnchor="margin" w:hAnchor="text" w:yAlign="inline"/>
              <w:ind w:left="720"/>
            </w:pPr>
            <w:r w:rsidRPr="00AB195F">
              <w:rPr>
                <w:rFonts w:ascii="Consolas" w:eastAsiaTheme="minorHAnsi" w:hAnsi="Consolas" w:cs="Consolas"/>
                <w:b/>
                <w:color w:val="0000FF"/>
                <w:sz w:val="28"/>
                <w:szCs w:val="28"/>
              </w:rPr>
              <w:t>ALTER</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TABLE</w:t>
            </w:r>
            <w:r w:rsidRPr="00AB195F">
              <w:rPr>
                <w:rFonts w:ascii="Consolas" w:eastAsiaTheme="minorHAnsi" w:hAnsi="Consolas" w:cs="Consolas"/>
                <w:b/>
                <w:color w:val="000000"/>
                <w:sz w:val="28"/>
                <w:szCs w:val="28"/>
              </w:rPr>
              <w:t xml:space="preserve"> [dbo]</w:t>
            </w:r>
            <w:r w:rsidRPr="00AB195F">
              <w:rPr>
                <w:rFonts w:ascii="Consolas" w:eastAsiaTheme="minorHAnsi" w:hAnsi="Consolas" w:cs="Consolas"/>
                <w:b/>
                <w:color w:val="808080"/>
                <w:sz w:val="28"/>
                <w:szCs w:val="28"/>
              </w:rPr>
              <w:t>.</w:t>
            </w:r>
            <w:r w:rsidRPr="00AB195F">
              <w:rPr>
                <w:rFonts w:ascii="Consolas" w:eastAsiaTheme="minorHAnsi" w:hAnsi="Consolas" w:cs="Consolas"/>
                <w:b/>
                <w:color w:val="000000"/>
                <w:sz w:val="28"/>
                <w:szCs w:val="28"/>
              </w:rPr>
              <w:t xml:space="preserve">[Semester] </w:t>
            </w:r>
            <w:r w:rsidRPr="00AB195F">
              <w:rPr>
                <w:rFonts w:ascii="Consolas" w:eastAsiaTheme="minorHAnsi" w:hAnsi="Consolas" w:cs="Consolas"/>
                <w:b/>
                <w:color w:val="0000FF"/>
                <w:sz w:val="28"/>
                <w:szCs w:val="28"/>
              </w:rPr>
              <w:t>CHECK</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CONSTRAINT</w:t>
            </w:r>
            <w:r w:rsidRPr="00AB195F">
              <w:rPr>
                <w:rFonts w:ascii="Consolas" w:eastAsiaTheme="minorHAnsi" w:hAnsi="Consolas" w:cs="Consolas"/>
                <w:b/>
                <w:color w:val="000000"/>
                <w:sz w:val="28"/>
                <w:szCs w:val="28"/>
              </w:rPr>
              <w:t xml:space="preserve"> [FK_Semester_Course]</w:t>
            </w:r>
          </w:p>
        </w:tc>
      </w:tr>
    </w:tbl>
    <w:p w14:paraId="0A1F779D" w14:textId="1CE8A162" w:rsidR="004B196F" w:rsidRDefault="004B196F" w:rsidP="004B196F">
      <w:pPr>
        <w:pStyle w:val="Tiuphu"/>
        <w:framePr w:hSpace="0" w:wrap="auto" w:vAnchor="margin" w:hAnchor="text" w:yAlign="inline"/>
        <w:ind w:left="720"/>
      </w:pPr>
    </w:p>
    <w:p w14:paraId="2383DEBB" w14:textId="15047345" w:rsidR="004B196F" w:rsidRDefault="004B196F" w:rsidP="004B196F">
      <w:pPr>
        <w:pStyle w:val="Tiuphu"/>
        <w:framePr w:hSpace="0" w:wrap="auto" w:vAnchor="margin" w:hAnchor="text" w:yAlign="inline"/>
        <w:ind w:left="720"/>
      </w:pPr>
    </w:p>
    <w:p w14:paraId="66C6CE8B" w14:textId="73EE9857" w:rsidR="004B196F" w:rsidRDefault="004B196F" w:rsidP="004B196F">
      <w:pPr>
        <w:pStyle w:val="Tiuphu"/>
        <w:framePr w:hSpace="0" w:wrap="auto" w:vAnchor="margin" w:hAnchor="text" w:yAlign="inline"/>
        <w:ind w:left="720"/>
      </w:pPr>
    </w:p>
    <w:p w14:paraId="23572663" w14:textId="61686347" w:rsidR="004B196F" w:rsidRDefault="004B196F" w:rsidP="004B196F">
      <w:pPr>
        <w:pStyle w:val="Tiuphu"/>
        <w:framePr w:hSpace="0" w:wrap="auto" w:vAnchor="margin" w:hAnchor="text" w:yAlign="inline"/>
        <w:ind w:left="720"/>
      </w:pPr>
    </w:p>
    <w:p w14:paraId="51A06253" w14:textId="10E8DE73" w:rsidR="004B196F" w:rsidRDefault="004B196F" w:rsidP="004B196F">
      <w:pPr>
        <w:pStyle w:val="Tiuphu"/>
        <w:framePr w:hSpace="0" w:wrap="auto" w:vAnchor="margin" w:hAnchor="text" w:yAlign="inline"/>
        <w:ind w:left="720"/>
      </w:pPr>
    </w:p>
    <w:p w14:paraId="50AAA284" w14:textId="3E597203" w:rsidR="004B196F" w:rsidRDefault="004B196F" w:rsidP="004B196F">
      <w:pPr>
        <w:pStyle w:val="Tiuphu"/>
        <w:framePr w:hSpace="0" w:wrap="auto" w:vAnchor="margin" w:hAnchor="text" w:yAlign="inline"/>
        <w:numPr>
          <w:ilvl w:val="0"/>
          <w:numId w:val="41"/>
        </w:numPr>
      </w:pPr>
      <w:r>
        <w:t xml:space="preserve">Bảng </w:t>
      </w:r>
      <w:r w:rsidR="003705FD">
        <w:t>Students</w:t>
      </w:r>
    </w:p>
    <w:tbl>
      <w:tblPr>
        <w:tblStyle w:val="LiBang"/>
        <w:tblW w:w="0" w:type="auto"/>
        <w:tblInd w:w="1440" w:type="dxa"/>
        <w:tblLook w:val="04A0" w:firstRow="1" w:lastRow="0" w:firstColumn="1" w:lastColumn="0" w:noHBand="0" w:noVBand="1"/>
      </w:tblPr>
      <w:tblGrid>
        <w:gridCol w:w="8584"/>
      </w:tblGrid>
      <w:tr w:rsidR="003705FD" w14:paraId="31CB1C27" w14:textId="77777777" w:rsidTr="003705FD">
        <w:tc>
          <w:tcPr>
            <w:tcW w:w="10024" w:type="dxa"/>
          </w:tcPr>
          <w:p w14:paraId="5E461419"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FF"/>
                <w:szCs w:val="28"/>
              </w:rPr>
              <w:t>CREATE</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TABLE</w:t>
            </w:r>
            <w:r w:rsidRPr="003705FD">
              <w:rPr>
                <w:rFonts w:ascii="Consolas" w:eastAsiaTheme="minorHAnsi" w:hAnsi="Consolas" w:cs="Consolas"/>
                <w:b w:val="0"/>
                <w:color w:val="000000"/>
                <w:szCs w:val="28"/>
              </w:rPr>
              <w:t xml:space="preserve"> [dbo]</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[Students]</w:t>
            </w:r>
            <w:r w:rsidRPr="003705FD">
              <w:rPr>
                <w:rFonts w:ascii="Consolas" w:eastAsiaTheme="minorHAnsi" w:hAnsi="Consolas" w:cs="Consolas"/>
                <w:b w:val="0"/>
                <w:color w:val="808080"/>
                <w:szCs w:val="28"/>
              </w:rPr>
              <w:t>(</w:t>
            </w:r>
          </w:p>
          <w:p w14:paraId="417DDC3F"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[StudentID]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8</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14773C93"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[FirstName]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3D5B8528"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[LastName]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7B101A62"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 xml:space="preserve">[Gender] [bit]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33D10D0D"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 xml:space="preserve">[DateOfBirth] [date]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75EE717A"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[Address]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578459A4"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[Mail] [nvarchar]</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50</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NOT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NULL,</w:t>
            </w:r>
          </w:p>
          <w:p w14:paraId="0B6FE064"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CONSTRAINT</w:t>
            </w:r>
            <w:r w:rsidRPr="003705FD">
              <w:rPr>
                <w:rFonts w:ascii="Consolas" w:eastAsiaTheme="minorHAnsi" w:hAnsi="Consolas" w:cs="Consolas"/>
                <w:b w:val="0"/>
                <w:color w:val="000000"/>
                <w:szCs w:val="28"/>
              </w:rPr>
              <w:t xml:space="preserve"> [PK_Students] </w:t>
            </w:r>
            <w:r w:rsidRPr="003705FD">
              <w:rPr>
                <w:rFonts w:ascii="Consolas" w:eastAsiaTheme="minorHAnsi" w:hAnsi="Consolas" w:cs="Consolas"/>
                <w:b w:val="0"/>
                <w:color w:val="0000FF"/>
                <w:szCs w:val="28"/>
              </w:rPr>
              <w:t>PRIMARY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KEY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CLUSTERED</w:t>
            </w:r>
            <w:r w:rsidRPr="003705FD">
              <w:rPr>
                <w:rFonts w:ascii="Consolas" w:eastAsiaTheme="minorHAnsi" w:hAnsi="Consolas" w:cs="Consolas"/>
                <w:b w:val="0"/>
                <w:color w:val="000000"/>
                <w:szCs w:val="28"/>
              </w:rPr>
              <w:t xml:space="preserve"> </w:t>
            </w:r>
          </w:p>
          <w:p w14:paraId="5E0020D0"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808080"/>
                <w:szCs w:val="28"/>
              </w:rPr>
              <w:t>(</w:t>
            </w:r>
          </w:p>
          <w:p w14:paraId="45F7A627"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000000"/>
                <w:szCs w:val="28"/>
              </w:rPr>
              <w:tab/>
              <w:t xml:space="preserve">[StudentID] </w:t>
            </w:r>
            <w:r w:rsidRPr="003705FD">
              <w:rPr>
                <w:rFonts w:ascii="Consolas" w:eastAsiaTheme="minorHAnsi" w:hAnsi="Consolas" w:cs="Consolas"/>
                <w:b w:val="0"/>
                <w:color w:val="0000FF"/>
                <w:szCs w:val="28"/>
              </w:rPr>
              <w:t>ASC</w:t>
            </w:r>
          </w:p>
          <w:p w14:paraId="48ADF0CC" w14:textId="77777777" w:rsidR="003705FD" w:rsidRPr="003705FD" w:rsidRDefault="003705FD" w:rsidP="003705FD">
            <w:pPr>
              <w:pStyle w:val="oancuaDanhsach"/>
              <w:autoSpaceDE w:val="0"/>
              <w:autoSpaceDN w:val="0"/>
              <w:adjustRightInd w:val="0"/>
              <w:rPr>
                <w:rFonts w:ascii="Consolas" w:eastAsiaTheme="minorHAnsi" w:hAnsi="Consolas" w:cs="Consolas"/>
                <w:b w:val="0"/>
                <w:color w:val="000000"/>
                <w:szCs w:val="28"/>
              </w:rPr>
            </w:pPr>
            <w:r w:rsidRPr="003705FD">
              <w:rPr>
                <w:rFonts w:ascii="Consolas" w:eastAsiaTheme="minorHAnsi" w:hAnsi="Consolas" w:cs="Consolas"/>
                <w:b w:val="0"/>
                <w:color w:val="808080"/>
                <w:szCs w:val="28"/>
              </w:rPr>
              <w:t>)</w:t>
            </w:r>
            <w:r w:rsidRPr="003705FD">
              <w:rPr>
                <w:rFonts w:ascii="Consolas" w:eastAsiaTheme="minorHAnsi" w:hAnsi="Consolas" w:cs="Consolas"/>
                <w:b w:val="0"/>
                <w:color w:val="0000FF"/>
                <w:szCs w:val="28"/>
              </w:rPr>
              <w:t xml:space="preserve">WITH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FF"/>
                <w:szCs w:val="28"/>
              </w:rPr>
              <w:t>PAD_INDEX</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STATISTICS_NORECOMPUTE</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IGNORE_DUP_KEY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ALLOW_ROW_LOCKS</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ON</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ALLOW_PAGE_LOCKS</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ON</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OPTIMIZE_FOR_SEQUENTIAL_KEY</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OFF</w:t>
            </w:r>
            <w:r w:rsidRPr="003705FD">
              <w:rPr>
                <w:rFonts w:ascii="Consolas" w:eastAsiaTheme="minorHAnsi" w:hAnsi="Consolas" w:cs="Consolas"/>
                <w:b w:val="0"/>
                <w:color w:val="808080"/>
                <w:szCs w:val="28"/>
              </w:rPr>
              <w:t>)</w:t>
            </w:r>
            <w:r w:rsidRPr="003705FD">
              <w:rPr>
                <w:rFonts w:ascii="Consolas" w:eastAsiaTheme="minorHAnsi" w:hAnsi="Consolas" w:cs="Consolas"/>
                <w:b w:val="0"/>
                <w:color w:val="000000"/>
                <w:szCs w:val="28"/>
              </w:rPr>
              <w:t xml:space="preserve"> </w:t>
            </w:r>
            <w:r w:rsidRPr="003705FD">
              <w:rPr>
                <w:rFonts w:ascii="Consolas" w:eastAsiaTheme="minorHAnsi" w:hAnsi="Consolas" w:cs="Consolas"/>
                <w:b w:val="0"/>
                <w:color w:val="0000FF"/>
                <w:szCs w:val="28"/>
              </w:rPr>
              <w:t>ON</w:t>
            </w:r>
            <w:r w:rsidRPr="003705FD">
              <w:rPr>
                <w:rFonts w:ascii="Consolas" w:eastAsiaTheme="minorHAnsi" w:hAnsi="Consolas" w:cs="Consolas"/>
                <w:b w:val="0"/>
                <w:color w:val="000000"/>
                <w:szCs w:val="28"/>
              </w:rPr>
              <w:t xml:space="preserve"> [PRIMARY]</w:t>
            </w:r>
          </w:p>
          <w:p w14:paraId="7DD00E8C" w14:textId="53FB98A7" w:rsidR="003705FD" w:rsidRDefault="003705FD" w:rsidP="003705FD">
            <w:pPr>
              <w:pStyle w:val="Tiuphu"/>
              <w:framePr w:hSpace="0" w:wrap="auto" w:vAnchor="margin" w:hAnchor="text" w:yAlign="inline"/>
              <w:ind w:left="720"/>
            </w:pPr>
            <w:r w:rsidRPr="003705FD">
              <w:rPr>
                <w:rFonts w:ascii="Consolas" w:eastAsiaTheme="minorHAnsi" w:hAnsi="Consolas" w:cs="Consolas"/>
                <w:b/>
                <w:color w:val="808080"/>
                <w:sz w:val="28"/>
                <w:szCs w:val="28"/>
              </w:rPr>
              <w:t>)</w:t>
            </w:r>
            <w:r w:rsidRPr="003705FD">
              <w:rPr>
                <w:rFonts w:ascii="Consolas" w:eastAsiaTheme="minorHAnsi" w:hAnsi="Consolas" w:cs="Consolas"/>
                <w:b/>
                <w:color w:val="000000"/>
                <w:sz w:val="28"/>
                <w:szCs w:val="28"/>
              </w:rPr>
              <w:t xml:space="preserve"> </w:t>
            </w:r>
            <w:r w:rsidRPr="003705FD">
              <w:rPr>
                <w:rFonts w:ascii="Consolas" w:eastAsiaTheme="minorHAnsi" w:hAnsi="Consolas" w:cs="Consolas"/>
                <w:b/>
                <w:color w:val="0000FF"/>
                <w:sz w:val="28"/>
                <w:szCs w:val="28"/>
              </w:rPr>
              <w:t>ON</w:t>
            </w:r>
            <w:r w:rsidRPr="003705FD">
              <w:rPr>
                <w:rFonts w:ascii="Consolas" w:eastAsiaTheme="minorHAnsi" w:hAnsi="Consolas" w:cs="Consolas"/>
                <w:b/>
                <w:color w:val="000000"/>
                <w:sz w:val="28"/>
                <w:szCs w:val="28"/>
              </w:rPr>
              <w:t xml:space="preserve"> [PRIMARY]</w:t>
            </w:r>
          </w:p>
        </w:tc>
      </w:tr>
    </w:tbl>
    <w:p w14:paraId="0877A879" w14:textId="3994060D" w:rsidR="003705FD" w:rsidRDefault="003705FD" w:rsidP="003705FD">
      <w:pPr>
        <w:pStyle w:val="Tiuphu"/>
        <w:framePr w:hSpace="0" w:wrap="auto" w:vAnchor="margin" w:hAnchor="text" w:yAlign="inline"/>
        <w:ind w:left="1440"/>
      </w:pPr>
    </w:p>
    <w:p w14:paraId="7EB8F96F" w14:textId="66C4CD3D" w:rsidR="003705FD" w:rsidRDefault="003705FD" w:rsidP="003705FD">
      <w:pPr>
        <w:pStyle w:val="Tiuphu"/>
        <w:framePr w:hSpace="0" w:wrap="auto" w:vAnchor="margin" w:hAnchor="text" w:yAlign="inline"/>
      </w:pPr>
    </w:p>
    <w:p w14:paraId="2702999E" w14:textId="5E87AB84" w:rsidR="003705FD" w:rsidRDefault="003705FD" w:rsidP="003705FD">
      <w:pPr>
        <w:pStyle w:val="Tiuphu"/>
        <w:framePr w:hSpace="0" w:wrap="auto" w:vAnchor="margin" w:hAnchor="text" w:yAlign="inline"/>
        <w:numPr>
          <w:ilvl w:val="0"/>
          <w:numId w:val="41"/>
        </w:numPr>
      </w:pPr>
      <w:r>
        <w:t xml:space="preserve">Bảng </w:t>
      </w:r>
      <w:r w:rsidR="008E5791">
        <w:t>Teach</w:t>
      </w:r>
    </w:p>
    <w:tbl>
      <w:tblPr>
        <w:tblStyle w:val="LiBang"/>
        <w:tblW w:w="0" w:type="auto"/>
        <w:tblInd w:w="720" w:type="dxa"/>
        <w:tblLook w:val="04A0" w:firstRow="1" w:lastRow="0" w:firstColumn="1" w:lastColumn="0" w:noHBand="0" w:noVBand="1"/>
      </w:tblPr>
      <w:tblGrid>
        <w:gridCol w:w="9304"/>
      </w:tblGrid>
      <w:tr w:rsidR="008E5791" w14:paraId="5A3CD298" w14:textId="77777777" w:rsidTr="008E5791">
        <w:tc>
          <w:tcPr>
            <w:tcW w:w="10024" w:type="dxa"/>
          </w:tcPr>
          <w:p w14:paraId="5C741DB2"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FF"/>
                <w:szCs w:val="28"/>
              </w:rPr>
              <w:t>CREATE</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TABLE</w:t>
            </w:r>
            <w:r w:rsidRPr="008E5791">
              <w:rPr>
                <w:rFonts w:ascii="Consolas" w:eastAsiaTheme="minorHAnsi" w:hAnsi="Consolas" w:cs="Consolas"/>
                <w:b w:val="0"/>
                <w:color w:val="000000"/>
                <w:szCs w:val="28"/>
              </w:rPr>
              <w:t xml:space="preserve"> [dbo]</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[Teach]</w:t>
            </w:r>
            <w:r w:rsidRPr="008E5791">
              <w:rPr>
                <w:rFonts w:ascii="Consolas" w:eastAsiaTheme="minorHAnsi" w:hAnsi="Consolas" w:cs="Consolas"/>
                <w:b w:val="0"/>
                <w:color w:val="808080"/>
                <w:szCs w:val="28"/>
              </w:rPr>
              <w:t>(</w:t>
            </w:r>
          </w:p>
          <w:p w14:paraId="6DA42D52"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[LectureID] [nvarchar]</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20</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NOT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NULL,</w:t>
            </w:r>
          </w:p>
          <w:p w14:paraId="4E6BA610"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[SemesterID] [nvarchar]</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50</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NOT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NULL,</w:t>
            </w:r>
          </w:p>
          <w:p w14:paraId="12CE96A5"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CONSTRAINT</w:t>
            </w:r>
            <w:r w:rsidRPr="008E5791">
              <w:rPr>
                <w:rFonts w:ascii="Consolas" w:eastAsiaTheme="minorHAnsi" w:hAnsi="Consolas" w:cs="Consolas"/>
                <w:b w:val="0"/>
                <w:color w:val="000000"/>
                <w:szCs w:val="28"/>
              </w:rPr>
              <w:t xml:space="preserve"> [PK_Teach] </w:t>
            </w:r>
            <w:r w:rsidRPr="008E5791">
              <w:rPr>
                <w:rFonts w:ascii="Consolas" w:eastAsiaTheme="minorHAnsi" w:hAnsi="Consolas" w:cs="Consolas"/>
                <w:b w:val="0"/>
                <w:color w:val="0000FF"/>
                <w:szCs w:val="28"/>
              </w:rPr>
              <w:t>PRIMARY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KEY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CLUSTERED</w:t>
            </w:r>
            <w:r w:rsidRPr="008E5791">
              <w:rPr>
                <w:rFonts w:ascii="Consolas" w:eastAsiaTheme="minorHAnsi" w:hAnsi="Consolas" w:cs="Consolas"/>
                <w:b w:val="0"/>
                <w:color w:val="000000"/>
                <w:szCs w:val="28"/>
              </w:rPr>
              <w:t xml:space="preserve"> </w:t>
            </w:r>
          </w:p>
          <w:p w14:paraId="1A7601D3"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808080"/>
                <w:szCs w:val="28"/>
              </w:rPr>
              <w:t>(</w:t>
            </w:r>
          </w:p>
          <w:p w14:paraId="3C30B2E0"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 xml:space="preserve">[LectureID] </w:t>
            </w:r>
            <w:r w:rsidRPr="008E5791">
              <w:rPr>
                <w:rFonts w:ascii="Consolas" w:eastAsiaTheme="minorHAnsi" w:hAnsi="Consolas" w:cs="Consolas"/>
                <w:b w:val="0"/>
                <w:color w:val="0000FF"/>
                <w:szCs w:val="28"/>
              </w:rPr>
              <w:t>ASC</w:t>
            </w:r>
            <w:r w:rsidRPr="008E5791">
              <w:rPr>
                <w:rFonts w:ascii="Consolas" w:eastAsiaTheme="minorHAnsi" w:hAnsi="Consolas" w:cs="Consolas"/>
                <w:b w:val="0"/>
                <w:color w:val="808080"/>
                <w:szCs w:val="28"/>
              </w:rPr>
              <w:t>,</w:t>
            </w:r>
          </w:p>
          <w:p w14:paraId="334B1032"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000000"/>
                <w:szCs w:val="28"/>
              </w:rPr>
              <w:tab/>
              <w:t xml:space="preserve">[SemesterID] </w:t>
            </w:r>
            <w:r w:rsidRPr="008E5791">
              <w:rPr>
                <w:rFonts w:ascii="Consolas" w:eastAsiaTheme="minorHAnsi" w:hAnsi="Consolas" w:cs="Consolas"/>
                <w:b w:val="0"/>
                <w:color w:val="0000FF"/>
                <w:szCs w:val="28"/>
              </w:rPr>
              <w:t>ASC</w:t>
            </w:r>
          </w:p>
          <w:p w14:paraId="61B91951" w14:textId="77777777" w:rsidR="008E5791" w:rsidRPr="008E5791" w:rsidRDefault="008E5791" w:rsidP="008E5791">
            <w:pPr>
              <w:pStyle w:val="oancuaDanhsach"/>
              <w:autoSpaceDE w:val="0"/>
              <w:autoSpaceDN w:val="0"/>
              <w:adjustRightInd w:val="0"/>
              <w:rPr>
                <w:rFonts w:ascii="Consolas" w:eastAsiaTheme="minorHAnsi" w:hAnsi="Consolas" w:cs="Consolas"/>
                <w:b w:val="0"/>
                <w:color w:val="000000"/>
                <w:szCs w:val="28"/>
              </w:rPr>
            </w:pPr>
            <w:r w:rsidRPr="008E5791">
              <w:rPr>
                <w:rFonts w:ascii="Consolas" w:eastAsiaTheme="minorHAnsi" w:hAnsi="Consolas" w:cs="Consolas"/>
                <w:b w:val="0"/>
                <w:color w:val="808080"/>
                <w:szCs w:val="28"/>
              </w:rPr>
              <w:t>)</w:t>
            </w:r>
            <w:r w:rsidRPr="008E5791">
              <w:rPr>
                <w:rFonts w:ascii="Consolas" w:eastAsiaTheme="minorHAnsi" w:hAnsi="Consolas" w:cs="Consolas"/>
                <w:b w:val="0"/>
                <w:color w:val="0000FF"/>
                <w:szCs w:val="28"/>
              </w:rPr>
              <w:t xml:space="preserve">WITH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FF"/>
                <w:szCs w:val="28"/>
              </w:rPr>
              <w:t>PAD_INDEX</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STATISTICS_NORECOMPUTE</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IGNORE_DUP_KEY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ALLOW_ROW_LOCKS</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ON</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ALLOW_PAGE_LOCKS</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ON</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OPTIMIZE_FOR_SEQUENTIAL_KEY</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OFF</w:t>
            </w:r>
            <w:r w:rsidRPr="008E5791">
              <w:rPr>
                <w:rFonts w:ascii="Consolas" w:eastAsiaTheme="minorHAnsi" w:hAnsi="Consolas" w:cs="Consolas"/>
                <w:b w:val="0"/>
                <w:color w:val="808080"/>
                <w:szCs w:val="28"/>
              </w:rPr>
              <w:t>)</w:t>
            </w:r>
            <w:r w:rsidRPr="008E5791">
              <w:rPr>
                <w:rFonts w:ascii="Consolas" w:eastAsiaTheme="minorHAnsi" w:hAnsi="Consolas" w:cs="Consolas"/>
                <w:b w:val="0"/>
                <w:color w:val="000000"/>
                <w:szCs w:val="28"/>
              </w:rPr>
              <w:t xml:space="preserve"> </w:t>
            </w:r>
            <w:r w:rsidRPr="008E5791">
              <w:rPr>
                <w:rFonts w:ascii="Consolas" w:eastAsiaTheme="minorHAnsi" w:hAnsi="Consolas" w:cs="Consolas"/>
                <w:b w:val="0"/>
                <w:color w:val="0000FF"/>
                <w:szCs w:val="28"/>
              </w:rPr>
              <w:t>ON</w:t>
            </w:r>
            <w:r w:rsidRPr="008E5791">
              <w:rPr>
                <w:rFonts w:ascii="Consolas" w:eastAsiaTheme="minorHAnsi" w:hAnsi="Consolas" w:cs="Consolas"/>
                <w:b w:val="0"/>
                <w:color w:val="000000"/>
                <w:szCs w:val="28"/>
              </w:rPr>
              <w:t xml:space="preserve"> [PRIMARY]</w:t>
            </w:r>
          </w:p>
          <w:p w14:paraId="692B3033" w14:textId="77777777" w:rsidR="008E5791" w:rsidRDefault="008E5791" w:rsidP="008E5791">
            <w:pPr>
              <w:pStyle w:val="Tiuphu"/>
              <w:framePr w:hSpace="0" w:wrap="auto" w:vAnchor="margin" w:hAnchor="text" w:yAlign="inline"/>
              <w:ind w:left="720"/>
              <w:rPr>
                <w:rFonts w:ascii="Consolas" w:eastAsiaTheme="minorHAnsi" w:hAnsi="Consolas" w:cs="Consolas"/>
                <w:b/>
                <w:color w:val="000000"/>
                <w:sz w:val="28"/>
                <w:szCs w:val="28"/>
              </w:rPr>
            </w:pPr>
            <w:r w:rsidRPr="008E5791">
              <w:rPr>
                <w:rFonts w:ascii="Consolas" w:eastAsiaTheme="minorHAnsi" w:hAnsi="Consolas" w:cs="Consolas"/>
                <w:b/>
                <w:color w:val="808080"/>
                <w:sz w:val="28"/>
                <w:szCs w:val="28"/>
              </w:rPr>
              <w:t>)</w:t>
            </w:r>
            <w:r w:rsidRPr="008E5791">
              <w:rPr>
                <w:rFonts w:ascii="Consolas" w:eastAsiaTheme="minorHAnsi" w:hAnsi="Consolas" w:cs="Consolas"/>
                <w:b/>
                <w:color w:val="000000"/>
                <w:sz w:val="28"/>
                <w:szCs w:val="28"/>
              </w:rPr>
              <w:t xml:space="preserve"> </w:t>
            </w:r>
            <w:r w:rsidRPr="008E5791">
              <w:rPr>
                <w:rFonts w:ascii="Consolas" w:eastAsiaTheme="minorHAnsi" w:hAnsi="Consolas" w:cs="Consolas"/>
                <w:b/>
                <w:color w:val="0000FF"/>
                <w:sz w:val="28"/>
                <w:szCs w:val="28"/>
              </w:rPr>
              <w:t>ON</w:t>
            </w:r>
            <w:r w:rsidRPr="008E5791">
              <w:rPr>
                <w:rFonts w:ascii="Consolas" w:eastAsiaTheme="minorHAnsi" w:hAnsi="Consolas" w:cs="Consolas"/>
                <w:b/>
                <w:color w:val="000000"/>
                <w:sz w:val="28"/>
                <w:szCs w:val="28"/>
              </w:rPr>
              <w:t xml:space="preserve"> [PRIMARY]</w:t>
            </w:r>
          </w:p>
          <w:p w14:paraId="76B2CBEA"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[FK_Teach_Lecture]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[LectureID]</w:t>
            </w:r>
            <w:r w:rsidRPr="00AB195F">
              <w:rPr>
                <w:rFonts w:ascii="Consolas" w:eastAsiaTheme="minorHAnsi" w:hAnsi="Consolas" w:cs="Consolas"/>
                <w:b w:val="0"/>
                <w:color w:val="808080"/>
                <w:szCs w:val="28"/>
              </w:rPr>
              <w:t>)</w:t>
            </w:r>
          </w:p>
          <w:p w14:paraId="4445D60E"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[Lecture]</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[LectureID]</w:t>
            </w:r>
            <w:r w:rsidRPr="00AB195F">
              <w:rPr>
                <w:rFonts w:ascii="Consolas" w:eastAsiaTheme="minorHAnsi" w:hAnsi="Consolas" w:cs="Consolas"/>
                <w:b w:val="0"/>
                <w:color w:val="808080"/>
                <w:szCs w:val="28"/>
              </w:rPr>
              <w:t>)</w:t>
            </w:r>
          </w:p>
          <w:p w14:paraId="4631AF4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7B1E089D"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[FK_Teach_Lecture]</w:t>
            </w:r>
          </w:p>
          <w:p w14:paraId="4A3D565C"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2E26F3D8"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[FK_Teach_Semester1]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276578F1"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7ADD765C"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6434D784" w14:textId="1D12AC32" w:rsidR="00AB195F" w:rsidRDefault="00AB195F" w:rsidP="00AB195F">
            <w:pPr>
              <w:pStyle w:val="Tiuphu"/>
              <w:framePr w:hSpace="0" w:wrap="auto" w:vAnchor="margin" w:hAnchor="text" w:yAlign="inline"/>
              <w:ind w:left="720"/>
            </w:pPr>
            <w:r w:rsidRPr="00AB195F">
              <w:rPr>
                <w:rFonts w:ascii="Consolas" w:eastAsiaTheme="minorHAnsi" w:hAnsi="Consolas" w:cs="Consolas"/>
                <w:b/>
                <w:color w:val="0000FF"/>
                <w:sz w:val="28"/>
                <w:szCs w:val="28"/>
              </w:rPr>
              <w:t>ALTER</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TABLE</w:t>
            </w:r>
            <w:r w:rsidRPr="00AB195F">
              <w:rPr>
                <w:rFonts w:ascii="Consolas" w:eastAsiaTheme="minorHAnsi" w:hAnsi="Consolas" w:cs="Consolas"/>
                <w:b/>
                <w:color w:val="000000"/>
                <w:sz w:val="28"/>
                <w:szCs w:val="28"/>
              </w:rPr>
              <w:t xml:space="preserve"> [dbo]</w:t>
            </w:r>
            <w:r w:rsidRPr="00AB195F">
              <w:rPr>
                <w:rFonts w:ascii="Consolas" w:eastAsiaTheme="minorHAnsi" w:hAnsi="Consolas" w:cs="Consolas"/>
                <w:b/>
                <w:color w:val="808080"/>
                <w:sz w:val="28"/>
                <w:szCs w:val="28"/>
              </w:rPr>
              <w:t>.</w:t>
            </w:r>
            <w:r w:rsidRPr="00AB195F">
              <w:rPr>
                <w:rFonts w:ascii="Consolas" w:eastAsiaTheme="minorHAnsi" w:hAnsi="Consolas" w:cs="Consolas"/>
                <w:b/>
                <w:color w:val="000000"/>
                <w:sz w:val="28"/>
                <w:szCs w:val="28"/>
              </w:rPr>
              <w:t xml:space="preserve">[Teach] </w:t>
            </w:r>
            <w:r w:rsidRPr="00AB195F">
              <w:rPr>
                <w:rFonts w:ascii="Consolas" w:eastAsiaTheme="minorHAnsi" w:hAnsi="Consolas" w:cs="Consolas"/>
                <w:b/>
                <w:color w:val="0000FF"/>
                <w:sz w:val="28"/>
                <w:szCs w:val="28"/>
              </w:rPr>
              <w:t>CHECK</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CONSTRAINT</w:t>
            </w:r>
            <w:r w:rsidRPr="00AB195F">
              <w:rPr>
                <w:rFonts w:ascii="Consolas" w:eastAsiaTheme="minorHAnsi" w:hAnsi="Consolas" w:cs="Consolas"/>
                <w:b/>
                <w:color w:val="000000"/>
                <w:sz w:val="28"/>
                <w:szCs w:val="28"/>
              </w:rPr>
              <w:t xml:space="preserve"> [FK_Teach_Semester1]</w:t>
            </w:r>
          </w:p>
        </w:tc>
      </w:tr>
    </w:tbl>
    <w:p w14:paraId="1FBDFF4E" w14:textId="56F828FA" w:rsidR="008E5791" w:rsidRDefault="008E5791" w:rsidP="00AB195F">
      <w:pPr>
        <w:pStyle w:val="Tiuphu"/>
        <w:framePr w:hSpace="0" w:wrap="auto" w:vAnchor="margin" w:hAnchor="text" w:yAlign="inline"/>
      </w:pPr>
    </w:p>
    <w:p w14:paraId="0948F044" w14:textId="4E361454" w:rsidR="008E5791" w:rsidRDefault="008E5791" w:rsidP="008E5791">
      <w:pPr>
        <w:pStyle w:val="Tiuphu"/>
        <w:framePr w:hSpace="0" w:wrap="auto" w:vAnchor="margin" w:hAnchor="text" w:yAlign="inline"/>
        <w:ind w:left="720"/>
      </w:pPr>
    </w:p>
    <w:p w14:paraId="0BB6BA21" w14:textId="7C0F2EC5" w:rsidR="008E5791" w:rsidRDefault="008E5791" w:rsidP="008E5791">
      <w:pPr>
        <w:pStyle w:val="Tiuphu"/>
        <w:framePr w:hSpace="0" w:wrap="auto" w:vAnchor="margin" w:hAnchor="text" w:yAlign="inline"/>
        <w:ind w:left="720"/>
      </w:pPr>
    </w:p>
    <w:p w14:paraId="6D8230E7" w14:textId="6F144C5E" w:rsidR="008E5791" w:rsidRDefault="008E5791" w:rsidP="008E5791">
      <w:pPr>
        <w:pStyle w:val="Tiuphu"/>
        <w:framePr w:hSpace="0" w:wrap="auto" w:vAnchor="margin" w:hAnchor="text" w:yAlign="inline"/>
        <w:numPr>
          <w:ilvl w:val="0"/>
          <w:numId w:val="41"/>
        </w:numPr>
      </w:pPr>
      <w:r>
        <w:t>Bảng View</w:t>
      </w:r>
    </w:p>
    <w:tbl>
      <w:tblPr>
        <w:tblStyle w:val="LiBang"/>
        <w:tblW w:w="0" w:type="auto"/>
        <w:tblInd w:w="720" w:type="dxa"/>
        <w:tblLook w:val="04A0" w:firstRow="1" w:lastRow="0" w:firstColumn="1" w:lastColumn="0" w:noHBand="0" w:noVBand="1"/>
      </w:tblPr>
      <w:tblGrid>
        <w:gridCol w:w="9304"/>
      </w:tblGrid>
      <w:tr w:rsidR="009F5746" w14:paraId="145C17A8" w14:textId="77777777" w:rsidTr="009F5746">
        <w:tc>
          <w:tcPr>
            <w:tcW w:w="10024" w:type="dxa"/>
          </w:tcPr>
          <w:p w14:paraId="3AA7304D"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FF"/>
                <w:szCs w:val="28"/>
              </w:rPr>
              <w:t>CREATE</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TABLE</w:t>
            </w:r>
            <w:r w:rsidRPr="009F5746">
              <w:rPr>
                <w:rFonts w:ascii="Consolas" w:eastAsiaTheme="minorHAnsi" w:hAnsi="Consolas" w:cs="Consolas"/>
                <w:b w:val="0"/>
                <w:color w:val="000000"/>
                <w:szCs w:val="28"/>
              </w:rPr>
              <w:t xml:space="preserve"> [dbo]</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[View]</w:t>
            </w:r>
            <w:r w:rsidRPr="009F5746">
              <w:rPr>
                <w:rFonts w:ascii="Consolas" w:eastAsiaTheme="minorHAnsi" w:hAnsi="Consolas" w:cs="Consolas"/>
                <w:b w:val="0"/>
                <w:color w:val="808080"/>
                <w:szCs w:val="28"/>
              </w:rPr>
              <w:t>(</w:t>
            </w:r>
          </w:p>
          <w:p w14:paraId="3AF4DCBB"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[StudentID] [nvarchar]</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8</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5EC4B4D8"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[SemesterID] [nvarchar]</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50</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3B5AA42D"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 xml:space="preserve">[Avarage] [float]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1F5926CB"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[Status] [nvarchar]</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20</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NOT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NULL,</w:t>
            </w:r>
          </w:p>
          <w:p w14:paraId="3A32086C"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CONSTRAINT</w:t>
            </w:r>
            <w:r w:rsidRPr="009F5746">
              <w:rPr>
                <w:rFonts w:ascii="Consolas" w:eastAsiaTheme="minorHAnsi" w:hAnsi="Consolas" w:cs="Consolas"/>
                <w:b w:val="0"/>
                <w:color w:val="000000"/>
                <w:szCs w:val="28"/>
              </w:rPr>
              <w:t xml:space="preserve"> [PK_View_1] </w:t>
            </w:r>
            <w:r w:rsidRPr="009F5746">
              <w:rPr>
                <w:rFonts w:ascii="Consolas" w:eastAsiaTheme="minorHAnsi" w:hAnsi="Consolas" w:cs="Consolas"/>
                <w:b w:val="0"/>
                <w:color w:val="0000FF"/>
                <w:szCs w:val="28"/>
              </w:rPr>
              <w:t>PRIMARY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KEY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CLUSTERED</w:t>
            </w:r>
            <w:r w:rsidRPr="009F5746">
              <w:rPr>
                <w:rFonts w:ascii="Consolas" w:eastAsiaTheme="minorHAnsi" w:hAnsi="Consolas" w:cs="Consolas"/>
                <w:b w:val="0"/>
                <w:color w:val="000000"/>
                <w:szCs w:val="28"/>
              </w:rPr>
              <w:t xml:space="preserve"> </w:t>
            </w:r>
          </w:p>
          <w:p w14:paraId="2C79E66F"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808080"/>
                <w:szCs w:val="28"/>
              </w:rPr>
              <w:t>(</w:t>
            </w:r>
          </w:p>
          <w:p w14:paraId="5B8A09F0"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tab/>
              <w:t xml:space="preserve">[StudentID] </w:t>
            </w:r>
            <w:r w:rsidRPr="009F5746">
              <w:rPr>
                <w:rFonts w:ascii="Consolas" w:eastAsiaTheme="minorHAnsi" w:hAnsi="Consolas" w:cs="Consolas"/>
                <w:b w:val="0"/>
                <w:color w:val="0000FF"/>
                <w:szCs w:val="28"/>
              </w:rPr>
              <w:t>ASC</w:t>
            </w:r>
            <w:r w:rsidRPr="009F5746">
              <w:rPr>
                <w:rFonts w:ascii="Consolas" w:eastAsiaTheme="minorHAnsi" w:hAnsi="Consolas" w:cs="Consolas"/>
                <w:b w:val="0"/>
                <w:color w:val="808080"/>
                <w:szCs w:val="28"/>
              </w:rPr>
              <w:t>,</w:t>
            </w:r>
          </w:p>
          <w:p w14:paraId="59AC1F51"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000000"/>
                <w:szCs w:val="28"/>
              </w:rPr>
              <w:lastRenderedPageBreak/>
              <w:tab/>
              <w:t xml:space="preserve">[SemesterID] </w:t>
            </w:r>
            <w:r w:rsidRPr="009F5746">
              <w:rPr>
                <w:rFonts w:ascii="Consolas" w:eastAsiaTheme="minorHAnsi" w:hAnsi="Consolas" w:cs="Consolas"/>
                <w:b w:val="0"/>
                <w:color w:val="0000FF"/>
                <w:szCs w:val="28"/>
              </w:rPr>
              <w:t>ASC</w:t>
            </w:r>
          </w:p>
          <w:p w14:paraId="3B3A4C2E" w14:textId="77777777" w:rsidR="009F5746" w:rsidRPr="009F5746" w:rsidRDefault="009F5746" w:rsidP="009F5746">
            <w:pPr>
              <w:pStyle w:val="oancuaDanhsach"/>
              <w:autoSpaceDE w:val="0"/>
              <w:autoSpaceDN w:val="0"/>
              <w:adjustRightInd w:val="0"/>
              <w:rPr>
                <w:rFonts w:ascii="Consolas" w:eastAsiaTheme="minorHAnsi" w:hAnsi="Consolas" w:cs="Consolas"/>
                <w:b w:val="0"/>
                <w:color w:val="000000"/>
                <w:szCs w:val="28"/>
              </w:rPr>
            </w:pPr>
            <w:r w:rsidRPr="009F5746">
              <w:rPr>
                <w:rFonts w:ascii="Consolas" w:eastAsiaTheme="minorHAnsi" w:hAnsi="Consolas" w:cs="Consolas"/>
                <w:b w:val="0"/>
                <w:color w:val="808080"/>
                <w:szCs w:val="28"/>
              </w:rPr>
              <w:t>)</w:t>
            </w:r>
            <w:r w:rsidRPr="009F5746">
              <w:rPr>
                <w:rFonts w:ascii="Consolas" w:eastAsiaTheme="minorHAnsi" w:hAnsi="Consolas" w:cs="Consolas"/>
                <w:b w:val="0"/>
                <w:color w:val="0000FF"/>
                <w:szCs w:val="28"/>
              </w:rPr>
              <w:t xml:space="preserve">WITH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FF"/>
                <w:szCs w:val="28"/>
              </w:rPr>
              <w:t>PAD_INDEX</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STATISTICS_NORECOMPUTE</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IGNORE_DUP_KEY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ALLOW_ROW_LOCKS</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ON</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ALLOW_PAGE_LOCKS</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ON</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OPTIMIZE_FOR_SEQUENTIAL_KEY</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OFF</w:t>
            </w:r>
            <w:r w:rsidRPr="009F5746">
              <w:rPr>
                <w:rFonts w:ascii="Consolas" w:eastAsiaTheme="minorHAnsi" w:hAnsi="Consolas" w:cs="Consolas"/>
                <w:b w:val="0"/>
                <w:color w:val="808080"/>
                <w:szCs w:val="28"/>
              </w:rPr>
              <w:t>)</w:t>
            </w:r>
            <w:r w:rsidRPr="009F5746">
              <w:rPr>
                <w:rFonts w:ascii="Consolas" w:eastAsiaTheme="minorHAnsi" w:hAnsi="Consolas" w:cs="Consolas"/>
                <w:b w:val="0"/>
                <w:color w:val="000000"/>
                <w:szCs w:val="28"/>
              </w:rPr>
              <w:t xml:space="preserve"> </w:t>
            </w:r>
            <w:r w:rsidRPr="009F5746">
              <w:rPr>
                <w:rFonts w:ascii="Consolas" w:eastAsiaTheme="minorHAnsi" w:hAnsi="Consolas" w:cs="Consolas"/>
                <w:b w:val="0"/>
                <w:color w:val="0000FF"/>
                <w:szCs w:val="28"/>
              </w:rPr>
              <w:t>ON</w:t>
            </w:r>
            <w:r w:rsidRPr="009F5746">
              <w:rPr>
                <w:rFonts w:ascii="Consolas" w:eastAsiaTheme="minorHAnsi" w:hAnsi="Consolas" w:cs="Consolas"/>
                <w:b w:val="0"/>
                <w:color w:val="000000"/>
                <w:szCs w:val="28"/>
              </w:rPr>
              <w:t xml:space="preserve"> [PRIMARY]</w:t>
            </w:r>
          </w:p>
          <w:p w14:paraId="3FAA2287" w14:textId="77777777" w:rsidR="009F5746" w:rsidRDefault="009F5746" w:rsidP="009F5746">
            <w:pPr>
              <w:pStyle w:val="Tiuphu"/>
              <w:framePr w:hSpace="0" w:wrap="auto" w:vAnchor="margin" w:hAnchor="text" w:yAlign="inline"/>
              <w:ind w:left="720"/>
              <w:rPr>
                <w:rFonts w:ascii="Consolas" w:eastAsiaTheme="minorHAnsi" w:hAnsi="Consolas" w:cs="Consolas"/>
                <w:b/>
                <w:color w:val="000000"/>
                <w:sz w:val="28"/>
                <w:szCs w:val="28"/>
              </w:rPr>
            </w:pPr>
            <w:r w:rsidRPr="009F5746">
              <w:rPr>
                <w:rFonts w:ascii="Consolas" w:eastAsiaTheme="minorHAnsi" w:hAnsi="Consolas" w:cs="Consolas"/>
                <w:b/>
                <w:color w:val="808080"/>
                <w:sz w:val="28"/>
                <w:szCs w:val="28"/>
              </w:rPr>
              <w:t>)</w:t>
            </w:r>
            <w:r w:rsidRPr="009F5746">
              <w:rPr>
                <w:rFonts w:ascii="Consolas" w:eastAsiaTheme="minorHAnsi" w:hAnsi="Consolas" w:cs="Consolas"/>
                <w:b/>
                <w:color w:val="000000"/>
                <w:sz w:val="28"/>
                <w:szCs w:val="28"/>
              </w:rPr>
              <w:t xml:space="preserve"> </w:t>
            </w:r>
            <w:r w:rsidRPr="009F5746">
              <w:rPr>
                <w:rFonts w:ascii="Consolas" w:eastAsiaTheme="minorHAnsi" w:hAnsi="Consolas" w:cs="Consolas"/>
                <w:b/>
                <w:color w:val="0000FF"/>
                <w:sz w:val="28"/>
                <w:szCs w:val="28"/>
              </w:rPr>
              <w:t>ON</w:t>
            </w:r>
            <w:r w:rsidRPr="009F5746">
              <w:rPr>
                <w:rFonts w:ascii="Consolas" w:eastAsiaTheme="minorHAnsi" w:hAnsi="Consolas" w:cs="Consolas"/>
                <w:b/>
                <w:color w:val="000000"/>
                <w:sz w:val="28"/>
                <w:szCs w:val="28"/>
              </w:rPr>
              <w:t xml:space="preserve"> [PRIMARY]</w:t>
            </w:r>
          </w:p>
          <w:p w14:paraId="245BE4F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[Teach]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[FK_Teach_Semester1]</w:t>
            </w:r>
          </w:p>
          <w:p w14:paraId="746B9BFD"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5F4C24F5"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[View]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[FK_View_Semester]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0732A226"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[SemesterID]</w:t>
            </w:r>
            <w:r w:rsidRPr="00AB195F">
              <w:rPr>
                <w:rFonts w:ascii="Consolas" w:eastAsiaTheme="minorHAnsi" w:hAnsi="Consolas" w:cs="Consolas"/>
                <w:b w:val="0"/>
                <w:color w:val="808080"/>
                <w:szCs w:val="28"/>
              </w:rPr>
              <w:t>)</w:t>
            </w:r>
          </w:p>
          <w:p w14:paraId="3C8348CC"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138C8E68"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[View]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[FK_View_Semester]</w:t>
            </w:r>
          </w:p>
          <w:p w14:paraId="123FEC86"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396181C2"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ALTER</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TABLE</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 xml:space="preserve">[View]  </w:t>
            </w:r>
            <w:r w:rsidRPr="00AB195F">
              <w:rPr>
                <w:rFonts w:ascii="Consolas" w:eastAsiaTheme="minorHAnsi" w:hAnsi="Consolas" w:cs="Consolas"/>
                <w:b w:val="0"/>
                <w:color w:val="0000FF"/>
                <w:szCs w:val="28"/>
              </w:rPr>
              <w:t>WITH</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CHECK</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ADD</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CONSTRAINT</w:t>
            </w:r>
            <w:r w:rsidRPr="00AB195F">
              <w:rPr>
                <w:rFonts w:ascii="Consolas" w:eastAsiaTheme="minorHAnsi" w:hAnsi="Consolas" w:cs="Consolas"/>
                <w:b w:val="0"/>
                <w:color w:val="000000"/>
                <w:szCs w:val="28"/>
              </w:rPr>
              <w:t xml:space="preserve"> [FK_View_Students] </w:t>
            </w:r>
            <w:r w:rsidRPr="00AB195F">
              <w:rPr>
                <w:rFonts w:ascii="Consolas" w:eastAsiaTheme="minorHAnsi" w:hAnsi="Consolas" w:cs="Consolas"/>
                <w:b w:val="0"/>
                <w:color w:val="0000FF"/>
                <w:szCs w:val="28"/>
              </w:rPr>
              <w:t>FOREIGN</w:t>
            </w:r>
            <w:r w:rsidRPr="00AB195F">
              <w:rPr>
                <w:rFonts w:ascii="Consolas" w:eastAsiaTheme="minorHAnsi" w:hAnsi="Consolas" w:cs="Consolas"/>
                <w:b w:val="0"/>
                <w:color w:val="000000"/>
                <w:szCs w:val="28"/>
              </w:rPr>
              <w:t xml:space="preserve"> </w:t>
            </w:r>
            <w:r w:rsidRPr="00AB195F">
              <w:rPr>
                <w:rFonts w:ascii="Consolas" w:eastAsiaTheme="minorHAnsi" w:hAnsi="Consolas" w:cs="Consolas"/>
                <w:b w:val="0"/>
                <w:color w:val="0000FF"/>
                <w:szCs w:val="28"/>
              </w:rPr>
              <w:t>KEY</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[StudentID]</w:t>
            </w:r>
            <w:r w:rsidRPr="00AB195F">
              <w:rPr>
                <w:rFonts w:ascii="Consolas" w:eastAsiaTheme="minorHAnsi" w:hAnsi="Consolas" w:cs="Consolas"/>
                <w:b w:val="0"/>
                <w:color w:val="808080"/>
                <w:szCs w:val="28"/>
              </w:rPr>
              <w:t>)</w:t>
            </w:r>
          </w:p>
          <w:p w14:paraId="6CBBC85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REFERENCES</w:t>
            </w:r>
            <w:r w:rsidRPr="00AB195F">
              <w:rPr>
                <w:rFonts w:ascii="Consolas" w:eastAsiaTheme="minorHAnsi" w:hAnsi="Consolas" w:cs="Consolas"/>
                <w:b w:val="0"/>
                <w:color w:val="000000"/>
                <w:szCs w:val="28"/>
              </w:rPr>
              <w:t xml:space="preserve"> [dbo]</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[Students]</w:t>
            </w:r>
            <w:r w:rsidRPr="00AB195F">
              <w:rPr>
                <w:rFonts w:ascii="Consolas" w:eastAsiaTheme="minorHAnsi" w:hAnsi="Consolas" w:cs="Consolas"/>
                <w:b w:val="0"/>
                <w:color w:val="0000FF"/>
                <w:szCs w:val="28"/>
              </w:rPr>
              <w:t xml:space="preserve"> </w:t>
            </w:r>
            <w:r w:rsidRPr="00AB195F">
              <w:rPr>
                <w:rFonts w:ascii="Consolas" w:eastAsiaTheme="minorHAnsi" w:hAnsi="Consolas" w:cs="Consolas"/>
                <w:b w:val="0"/>
                <w:color w:val="808080"/>
                <w:szCs w:val="28"/>
              </w:rPr>
              <w:t>(</w:t>
            </w:r>
            <w:r w:rsidRPr="00AB195F">
              <w:rPr>
                <w:rFonts w:ascii="Consolas" w:eastAsiaTheme="minorHAnsi" w:hAnsi="Consolas" w:cs="Consolas"/>
                <w:b w:val="0"/>
                <w:color w:val="000000"/>
                <w:szCs w:val="28"/>
              </w:rPr>
              <w:t>[StudentID]</w:t>
            </w:r>
            <w:r w:rsidRPr="00AB195F">
              <w:rPr>
                <w:rFonts w:ascii="Consolas" w:eastAsiaTheme="minorHAnsi" w:hAnsi="Consolas" w:cs="Consolas"/>
                <w:b w:val="0"/>
                <w:color w:val="808080"/>
                <w:szCs w:val="28"/>
              </w:rPr>
              <w:t>)</w:t>
            </w:r>
          </w:p>
          <w:p w14:paraId="7B019BC7" w14:textId="77777777" w:rsidR="00AB195F" w:rsidRPr="00AB195F" w:rsidRDefault="00AB195F" w:rsidP="00AB195F">
            <w:pPr>
              <w:autoSpaceDE w:val="0"/>
              <w:autoSpaceDN w:val="0"/>
              <w:adjustRightInd w:val="0"/>
              <w:rPr>
                <w:rFonts w:ascii="Consolas" w:eastAsiaTheme="minorHAnsi" w:hAnsi="Consolas" w:cs="Consolas"/>
                <w:b w:val="0"/>
                <w:color w:val="000000"/>
                <w:szCs w:val="28"/>
              </w:rPr>
            </w:pPr>
            <w:r w:rsidRPr="00AB195F">
              <w:rPr>
                <w:rFonts w:ascii="Consolas" w:eastAsiaTheme="minorHAnsi" w:hAnsi="Consolas" w:cs="Consolas"/>
                <w:b w:val="0"/>
                <w:color w:val="0000FF"/>
                <w:szCs w:val="28"/>
              </w:rPr>
              <w:t>GO</w:t>
            </w:r>
          </w:p>
          <w:p w14:paraId="168C0302" w14:textId="07C209F9" w:rsidR="00AB195F" w:rsidRDefault="00AB195F" w:rsidP="00AB195F">
            <w:pPr>
              <w:pStyle w:val="Tiuphu"/>
              <w:framePr w:hSpace="0" w:wrap="auto" w:vAnchor="margin" w:hAnchor="text" w:yAlign="inline"/>
              <w:ind w:left="720"/>
            </w:pPr>
            <w:r w:rsidRPr="00AB195F">
              <w:rPr>
                <w:rFonts w:ascii="Consolas" w:eastAsiaTheme="minorHAnsi" w:hAnsi="Consolas" w:cs="Consolas"/>
                <w:b/>
                <w:color w:val="0000FF"/>
                <w:sz w:val="28"/>
                <w:szCs w:val="28"/>
              </w:rPr>
              <w:t>ALTER</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TABLE</w:t>
            </w:r>
            <w:r w:rsidRPr="00AB195F">
              <w:rPr>
                <w:rFonts w:ascii="Consolas" w:eastAsiaTheme="minorHAnsi" w:hAnsi="Consolas" w:cs="Consolas"/>
                <w:b/>
                <w:color w:val="000000"/>
                <w:sz w:val="28"/>
                <w:szCs w:val="28"/>
              </w:rPr>
              <w:t xml:space="preserve"> [dbo]</w:t>
            </w:r>
            <w:r w:rsidRPr="00AB195F">
              <w:rPr>
                <w:rFonts w:ascii="Consolas" w:eastAsiaTheme="minorHAnsi" w:hAnsi="Consolas" w:cs="Consolas"/>
                <w:b/>
                <w:color w:val="808080"/>
                <w:sz w:val="28"/>
                <w:szCs w:val="28"/>
              </w:rPr>
              <w:t>.</w:t>
            </w:r>
            <w:r w:rsidRPr="00AB195F">
              <w:rPr>
                <w:rFonts w:ascii="Consolas" w:eastAsiaTheme="minorHAnsi" w:hAnsi="Consolas" w:cs="Consolas"/>
                <w:b/>
                <w:color w:val="000000"/>
                <w:sz w:val="28"/>
                <w:szCs w:val="28"/>
              </w:rPr>
              <w:t xml:space="preserve">[View] </w:t>
            </w:r>
            <w:r w:rsidRPr="00AB195F">
              <w:rPr>
                <w:rFonts w:ascii="Consolas" w:eastAsiaTheme="minorHAnsi" w:hAnsi="Consolas" w:cs="Consolas"/>
                <w:b/>
                <w:color w:val="0000FF"/>
                <w:sz w:val="28"/>
                <w:szCs w:val="28"/>
              </w:rPr>
              <w:t>CHECK</w:t>
            </w:r>
            <w:r w:rsidRPr="00AB195F">
              <w:rPr>
                <w:rFonts w:ascii="Consolas" w:eastAsiaTheme="minorHAnsi" w:hAnsi="Consolas" w:cs="Consolas"/>
                <w:b/>
                <w:color w:val="000000"/>
                <w:sz w:val="28"/>
                <w:szCs w:val="28"/>
              </w:rPr>
              <w:t xml:space="preserve"> </w:t>
            </w:r>
            <w:r w:rsidRPr="00AB195F">
              <w:rPr>
                <w:rFonts w:ascii="Consolas" w:eastAsiaTheme="minorHAnsi" w:hAnsi="Consolas" w:cs="Consolas"/>
                <w:b/>
                <w:color w:val="0000FF"/>
                <w:sz w:val="28"/>
                <w:szCs w:val="28"/>
              </w:rPr>
              <w:t>CONSTRAINT</w:t>
            </w:r>
            <w:r w:rsidRPr="00AB195F">
              <w:rPr>
                <w:rFonts w:ascii="Consolas" w:eastAsiaTheme="minorHAnsi" w:hAnsi="Consolas" w:cs="Consolas"/>
                <w:b/>
                <w:color w:val="000000"/>
                <w:sz w:val="28"/>
                <w:szCs w:val="28"/>
              </w:rPr>
              <w:t xml:space="preserve"> [FK_View_Students]</w:t>
            </w:r>
          </w:p>
        </w:tc>
      </w:tr>
    </w:tbl>
    <w:p w14:paraId="78C29666" w14:textId="77777777" w:rsidR="009F5746" w:rsidRDefault="009F5746" w:rsidP="009F5746">
      <w:pPr>
        <w:pStyle w:val="Tiuphu"/>
        <w:framePr w:hSpace="0" w:wrap="auto" w:vAnchor="margin" w:hAnchor="text" w:yAlign="inline"/>
        <w:ind w:left="720"/>
      </w:pPr>
    </w:p>
    <w:p w14:paraId="4E983959" w14:textId="77777777" w:rsidR="008E5791" w:rsidRDefault="008E5791" w:rsidP="008E5791">
      <w:pPr>
        <w:pStyle w:val="Tiuphu"/>
        <w:framePr w:hSpace="0" w:wrap="auto" w:vAnchor="margin" w:hAnchor="text" w:yAlign="inline"/>
        <w:ind w:left="720"/>
      </w:pPr>
    </w:p>
    <w:p w14:paraId="01EA34F1" w14:textId="6331ADE1" w:rsidR="008E5791" w:rsidRDefault="00E067E4" w:rsidP="00E067E4">
      <w:pPr>
        <w:pStyle w:val="u1"/>
        <w:numPr>
          <w:ilvl w:val="0"/>
          <w:numId w:val="25"/>
        </w:numPr>
      </w:pPr>
      <w:r>
        <w:t>Thêm dữ liệu</w:t>
      </w:r>
    </w:p>
    <w:p w14:paraId="03E87033" w14:textId="3091B66E" w:rsidR="00E067E4" w:rsidRDefault="00E067E4" w:rsidP="00E067E4">
      <w:pPr>
        <w:pStyle w:val="u2"/>
        <w:numPr>
          <w:ilvl w:val="0"/>
          <w:numId w:val="43"/>
        </w:numPr>
      </w:pPr>
      <w:r>
        <w:t>Bảng Students</w:t>
      </w:r>
    </w:p>
    <w:tbl>
      <w:tblPr>
        <w:tblStyle w:val="LiBang"/>
        <w:tblW w:w="0" w:type="auto"/>
        <w:tblLook w:val="04A0" w:firstRow="1" w:lastRow="0" w:firstColumn="1" w:lastColumn="0" w:noHBand="0" w:noVBand="1"/>
      </w:tblPr>
      <w:tblGrid>
        <w:gridCol w:w="10024"/>
      </w:tblGrid>
      <w:tr w:rsidR="00E067E4" w14:paraId="34A76C1F" w14:textId="77777777" w:rsidTr="00E067E4">
        <w:tc>
          <w:tcPr>
            <w:tcW w:w="10024" w:type="dxa"/>
          </w:tcPr>
          <w:p w14:paraId="56137DC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'HE163780'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'Vương Đình'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N'2002-12-02'</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'Hà Nội'</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'NganVDHE163780@fpt.edu.vn'</w:t>
            </w:r>
            <w:r w:rsidRPr="009C28E4">
              <w:rPr>
                <w:rFonts w:ascii="Consolas" w:eastAsiaTheme="minorHAnsi" w:hAnsi="Consolas" w:cs="Consolas"/>
                <w:b w:val="0"/>
                <w:color w:val="808080"/>
                <w:sz w:val="24"/>
                <w:szCs w:val="24"/>
              </w:rPr>
              <w:t>);</w:t>
            </w:r>
          </w:p>
          <w:p w14:paraId="44CCFB8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'SE143042'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'Tăng Chí'</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'Khiêm'</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N'2000-09-08'</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'Cao Bằng'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'KhiemTCSE143042@fpt.edu.vn'</w:t>
            </w:r>
            <w:r w:rsidRPr="009C28E4">
              <w:rPr>
                <w:rFonts w:ascii="Consolas" w:eastAsiaTheme="minorHAnsi" w:hAnsi="Consolas" w:cs="Consolas"/>
                <w:b w:val="0"/>
                <w:color w:val="808080"/>
                <w:sz w:val="24"/>
                <w:szCs w:val="24"/>
              </w:rPr>
              <w:t>);</w:t>
            </w:r>
          </w:p>
          <w:p w14:paraId="06D9774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'IS149076'</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Quang'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'Thạch'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N'2000-12-19'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'Bắc Kạn'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'ThachNQIS149076@fpt.edu.vn'</w:t>
            </w:r>
            <w:r w:rsidRPr="009C28E4">
              <w:rPr>
                <w:rFonts w:ascii="Consolas" w:eastAsiaTheme="minorHAnsi" w:hAnsi="Consolas" w:cs="Consolas"/>
                <w:b w:val="0"/>
                <w:color w:val="808080"/>
                <w:sz w:val="24"/>
                <w:szCs w:val="24"/>
              </w:rPr>
              <w:t>);</w:t>
            </w:r>
          </w:p>
          <w:p w14:paraId="5FC0C7F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'HE159082'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 xml:space="preserve">'Đoàn </w:t>
            </w:r>
            <w:r w:rsidRPr="009C28E4">
              <w:rPr>
                <w:rFonts w:ascii="Consolas" w:eastAsiaTheme="minorHAnsi" w:hAnsi="Consolas" w:cs="Consolas"/>
                <w:b w:val="0"/>
                <w:color w:val="FF0000"/>
                <w:sz w:val="24"/>
                <w:szCs w:val="24"/>
              </w:rPr>
              <w:lastRenderedPageBreak/>
              <w:t>Công'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'Lộc'</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N'2001-01-15'</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'Cần Thơ'</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'LocDCHE159082@fpt.edu.vn'</w:t>
            </w:r>
            <w:r w:rsidRPr="009C28E4">
              <w:rPr>
                <w:rFonts w:ascii="Consolas" w:eastAsiaTheme="minorHAnsi" w:hAnsi="Consolas" w:cs="Consolas"/>
                <w:b w:val="0"/>
                <w:color w:val="808080"/>
                <w:sz w:val="24"/>
                <w:szCs w:val="24"/>
              </w:rPr>
              <w:t>);</w:t>
            </w:r>
          </w:p>
          <w:p w14:paraId="01C40FEC"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'SE162847'</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'Phạm Hướng'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'Tiền'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N'2002-11-19'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'Phú Thọ'</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'TienPHSE162847@fpt.edu.vn'</w:t>
            </w:r>
            <w:r w:rsidRPr="009C28E4">
              <w:rPr>
                <w:rFonts w:ascii="Consolas" w:eastAsiaTheme="minorHAnsi" w:hAnsi="Consolas" w:cs="Consolas"/>
                <w:b w:val="0"/>
                <w:color w:val="808080"/>
                <w:sz w:val="24"/>
                <w:szCs w:val="24"/>
              </w:rPr>
              <w:t>);</w:t>
            </w:r>
          </w:p>
          <w:p w14:paraId="59A3854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'HE132932'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Khuyến'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'Học'</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N'1999-07-19'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'Tuyên Quang'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'HocNKHE132932@fpt.edu.vn'</w:t>
            </w:r>
            <w:r w:rsidRPr="009C28E4">
              <w:rPr>
                <w:rFonts w:ascii="Consolas" w:eastAsiaTheme="minorHAnsi" w:hAnsi="Consolas" w:cs="Consolas"/>
                <w:b w:val="0"/>
                <w:color w:val="808080"/>
                <w:sz w:val="24"/>
                <w:szCs w:val="24"/>
              </w:rPr>
              <w:t>);</w:t>
            </w:r>
          </w:p>
          <w:p w14:paraId="713C1B7A"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'IS176801'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'Đỗ Trường'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N'2003-07-19'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'Hải Phòng'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'SinhDTIS175801@fpt.edu.vn'</w:t>
            </w:r>
            <w:r w:rsidRPr="009C28E4">
              <w:rPr>
                <w:rFonts w:ascii="Consolas" w:eastAsiaTheme="minorHAnsi" w:hAnsi="Consolas" w:cs="Consolas"/>
                <w:b w:val="0"/>
                <w:color w:val="808080"/>
                <w:sz w:val="24"/>
                <w:szCs w:val="24"/>
              </w:rPr>
              <w:t>);</w:t>
            </w:r>
          </w:p>
          <w:p w14:paraId="29F71ABF"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'IS168901'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'Đặng Bội'</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N'2002-08-04'</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'Đà Nẵng'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'LinhDBIS168901@fpt.edu.vn'</w:t>
            </w:r>
            <w:r w:rsidRPr="009C28E4">
              <w:rPr>
                <w:rFonts w:ascii="Consolas" w:eastAsiaTheme="minorHAnsi" w:hAnsi="Consolas" w:cs="Consolas"/>
                <w:b w:val="0"/>
                <w:color w:val="808080"/>
                <w:sz w:val="24"/>
                <w:szCs w:val="24"/>
              </w:rPr>
              <w:t>);</w:t>
            </w:r>
          </w:p>
          <w:p w14:paraId="07C9DBF2"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'HE173690'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'Ngữ Băng'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'Yên'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N'2003-06-07'</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'Hà Nội'</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'YenNBHE173690@fpt.edu.vn'</w:t>
            </w:r>
            <w:r w:rsidRPr="009C28E4">
              <w:rPr>
                <w:rFonts w:ascii="Consolas" w:eastAsiaTheme="minorHAnsi" w:hAnsi="Consolas" w:cs="Consolas"/>
                <w:b w:val="0"/>
                <w:color w:val="808080"/>
                <w:sz w:val="24"/>
                <w:szCs w:val="24"/>
              </w:rPr>
              <w:t>);</w:t>
            </w:r>
          </w:p>
          <w:p w14:paraId="66077C1F"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'HE156721'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'Lý Đinh'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'Hương'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N'2001-03-17'</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'Tuyên Quang'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'HuongLDHE156721@fpt.edu.vn'</w:t>
            </w:r>
            <w:r w:rsidRPr="009C28E4">
              <w:rPr>
                <w:rFonts w:ascii="Consolas" w:eastAsiaTheme="minorHAnsi" w:hAnsi="Consolas" w:cs="Consolas"/>
                <w:b w:val="0"/>
                <w:color w:val="808080"/>
                <w:sz w:val="24"/>
                <w:szCs w:val="24"/>
              </w:rPr>
              <w:t>);</w:t>
            </w:r>
          </w:p>
          <w:p w14:paraId="4831ADB8"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'HE179012'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'Vương Hồng'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'Châu'</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N'2003-01-02'</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'Bắc Ninh'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'ChauVHHE179012@fpt.edu.vn'</w:t>
            </w:r>
            <w:r w:rsidRPr="009C28E4">
              <w:rPr>
                <w:rFonts w:ascii="Consolas" w:eastAsiaTheme="minorHAnsi" w:hAnsi="Consolas" w:cs="Consolas"/>
                <w:b w:val="0"/>
                <w:color w:val="808080"/>
                <w:sz w:val="24"/>
                <w:szCs w:val="24"/>
              </w:rPr>
              <w:t>);</w:t>
            </w:r>
          </w:p>
          <w:p w14:paraId="34E23A5F"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'HE178013'</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'Trần Minh'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'Hiếu'</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N'2003-08-23'</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'Phú Thọ'</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'HieuTMHE179013@fpt.edu.vn'</w:t>
            </w:r>
            <w:r w:rsidRPr="009C28E4">
              <w:rPr>
                <w:rFonts w:ascii="Consolas" w:eastAsiaTheme="minorHAnsi" w:hAnsi="Consolas" w:cs="Consolas"/>
                <w:b w:val="0"/>
                <w:color w:val="808080"/>
                <w:sz w:val="24"/>
                <w:szCs w:val="24"/>
              </w:rPr>
              <w:t>);</w:t>
            </w:r>
          </w:p>
          <w:p w14:paraId="65E60FC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'IS159011'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'Đỗ Thế'</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'Cường'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N'2001-12-09'</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'Bắc Ninh'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'CuongDTIS159200@fpt.edu.vn'</w:t>
            </w:r>
            <w:r w:rsidRPr="009C28E4">
              <w:rPr>
                <w:rFonts w:ascii="Consolas" w:eastAsiaTheme="minorHAnsi" w:hAnsi="Consolas" w:cs="Consolas"/>
                <w:b w:val="0"/>
                <w:color w:val="808080"/>
                <w:sz w:val="24"/>
                <w:szCs w:val="24"/>
              </w:rPr>
              <w:t>);</w:t>
            </w:r>
          </w:p>
          <w:p w14:paraId="45F800C9"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'IS159200'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'Tần Linh'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'Đam'</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N'2001-10-10'</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'Vũng Tàu'</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'DanTLIS159200@fpt.edu.vn'</w:t>
            </w:r>
            <w:r w:rsidRPr="009C28E4">
              <w:rPr>
                <w:rFonts w:ascii="Consolas" w:eastAsiaTheme="minorHAnsi" w:hAnsi="Consolas" w:cs="Consolas"/>
                <w:b w:val="0"/>
                <w:color w:val="808080"/>
                <w:sz w:val="24"/>
                <w:szCs w:val="24"/>
              </w:rPr>
              <w:t>);</w:t>
            </w:r>
          </w:p>
          <w:p w14:paraId="56430166" w14:textId="77777777" w:rsidR="00911DA4" w:rsidRPr="009C28E4" w:rsidRDefault="00911DA4"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StudentID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FirstName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LastName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Gender</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DateOfBirth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[Address]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'SE149001'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'Tố Đào'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'0'</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FF"/>
                <w:sz w:val="24"/>
                <w:szCs w:val="24"/>
              </w:rPr>
              <w:t>CAST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N'09-08-2000'</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AS</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DATE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'Hòa Bình'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'VanTDSE149001@fpt.edu.vn'</w:t>
            </w:r>
            <w:r w:rsidRPr="009C28E4">
              <w:rPr>
                <w:rFonts w:ascii="Consolas" w:eastAsiaTheme="minorHAnsi" w:hAnsi="Consolas" w:cs="Consolas"/>
                <w:b w:val="0"/>
                <w:color w:val="808080"/>
                <w:sz w:val="24"/>
                <w:szCs w:val="24"/>
              </w:rPr>
              <w:t>);</w:t>
            </w:r>
          </w:p>
          <w:p w14:paraId="766C528A" w14:textId="77777777" w:rsidR="00E067E4" w:rsidRDefault="00E067E4" w:rsidP="00912B9C">
            <w:pPr>
              <w:pStyle w:val="oancuaDanhsach"/>
            </w:pPr>
          </w:p>
        </w:tc>
      </w:tr>
    </w:tbl>
    <w:p w14:paraId="61105C7F" w14:textId="18B8DD5A" w:rsidR="00E067E4" w:rsidRDefault="00E067E4" w:rsidP="00912B9C"/>
    <w:p w14:paraId="071096B2" w14:textId="2271EBB4" w:rsidR="00911DA4" w:rsidRDefault="00911DA4" w:rsidP="00912B9C"/>
    <w:p w14:paraId="076C2559" w14:textId="5AE16959" w:rsidR="00911DA4" w:rsidRDefault="00911DA4" w:rsidP="00912B9C"/>
    <w:p w14:paraId="14936702" w14:textId="75E36BE0" w:rsidR="00911DA4" w:rsidRDefault="00911DA4" w:rsidP="00912B9C"/>
    <w:p w14:paraId="3264A48F" w14:textId="0FA89674" w:rsidR="00911DA4" w:rsidRDefault="00911DA4" w:rsidP="00912B9C">
      <w:pPr>
        <w:pStyle w:val="u2"/>
        <w:numPr>
          <w:ilvl w:val="0"/>
          <w:numId w:val="43"/>
        </w:numPr>
      </w:pPr>
      <w:r>
        <w:t>Bảng Lecture</w:t>
      </w:r>
    </w:p>
    <w:tbl>
      <w:tblPr>
        <w:tblStyle w:val="LiBang"/>
        <w:tblW w:w="0" w:type="auto"/>
        <w:tblLook w:val="04A0" w:firstRow="1" w:lastRow="0" w:firstColumn="1" w:lastColumn="0" w:noHBand="0" w:noVBand="1"/>
      </w:tblPr>
      <w:tblGrid>
        <w:gridCol w:w="10024"/>
      </w:tblGrid>
      <w:tr w:rsidR="00911DA4" w14:paraId="0D1B72C8" w14:textId="77777777" w:rsidTr="00911DA4">
        <w:tc>
          <w:tcPr>
            <w:tcW w:w="10024" w:type="dxa"/>
          </w:tcPr>
          <w:p w14:paraId="242E86C6"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'SonNT5'</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'Ngô Tùng Sơn'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'sonnt69@fe.edu.vn'</w:t>
            </w:r>
            <w:r w:rsidRPr="009C28E4">
              <w:rPr>
                <w:rFonts w:ascii="Consolas" w:eastAsiaTheme="minorHAnsi" w:hAnsi="Consolas" w:cs="Consolas"/>
                <w:b w:val="0"/>
                <w:color w:val="808080"/>
                <w:sz w:val="24"/>
                <w:szCs w:val="24"/>
              </w:rPr>
              <w:t>)</w:t>
            </w:r>
          </w:p>
          <w:p w14:paraId="27F52B9A"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'VanDT'</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'Đỗ Thị Vân'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'vandt4@fe.edu.vn'</w:t>
            </w:r>
            <w:r w:rsidRPr="009C28E4">
              <w:rPr>
                <w:rFonts w:ascii="Consolas" w:eastAsiaTheme="minorHAnsi" w:hAnsi="Consolas" w:cs="Consolas"/>
                <w:b w:val="0"/>
                <w:color w:val="808080"/>
                <w:sz w:val="24"/>
                <w:szCs w:val="24"/>
              </w:rPr>
              <w:t>)</w:t>
            </w:r>
          </w:p>
          <w:p w14:paraId="03968C57"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'DucHM29'</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'Hoàng Mạnh Đức'</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'DucHM29@fe.edu.vn'</w:t>
            </w:r>
            <w:r w:rsidRPr="009C28E4">
              <w:rPr>
                <w:rFonts w:ascii="Consolas" w:eastAsiaTheme="minorHAnsi" w:hAnsi="Consolas" w:cs="Consolas"/>
                <w:b w:val="0"/>
                <w:color w:val="808080"/>
                <w:sz w:val="24"/>
                <w:szCs w:val="24"/>
              </w:rPr>
              <w:t>)</w:t>
            </w:r>
          </w:p>
          <w:p w14:paraId="41928D78" w14:textId="77777777" w:rsidR="00264A93"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'NangNTH'</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Thị Hải Năng'</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'NangNTH@fe.edu.vn'</w:t>
            </w:r>
            <w:r w:rsidRPr="009C28E4">
              <w:rPr>
                <w:rFonts w:ascii="Consolas" w:eastAsiaTheme="minorHAnsi" w:hAnsi="Consolas" w:cs="Consolas"/>
                <w:b w:val="0"/>
                <w:color w:val="808080"/>
                <w:sz w:val="24"/>
                <w:szCs w:val="24"/>
              </w:rPr>
              <w:t>)</w:t>
            </w:r>
          </w:p>
          <w:p w14:paraId="30A38B15" w14:textId="4C8A7292" w:rsidR="00911DA4" w:rsidRPr="009C28E4" w:rsidRDefault="00264A93" w:rsidP="00912B9C">
            <w:pPr>
              <w:pStyle w:val="oancuaDanhsach"/>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LectureID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[Full 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Mail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'AnNT79'</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'Nguyễn Tân Ân'</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'annt79@fpt.edu.vn'</w:t>
            </w:r>
            <w:r w:rsidRPr="009C28E4">
              <w:rPr>
                <w:rFonts w:ascii="Consolas" w:eastAsiaTheme="minorHAnsi" w:hAnsi="Consolas" w:cs="Consolas"/>
                <w:b w:val="0"/>
                <w:color w:val="808080"/>
                <w:sz w:val="24"/>
                <w:szCs w:val="24"/>
              </w:rPr>
              <w:t>)</w:t>
            </w:r>
          </w:p>
        </w:tc>
      </w:tr>
    </w:tbl>
    <w:p w14:paraId="51A09F87" w14:textId="491C5CA2" w:rsidR="00911DA4" w:rsidRDefault="00911DA4" w:rsidP="00912B9C"/>
    <w:p w14:paraId="601A8F76" w14:textId="4EEBBD7D" w:rsidR="00264A93" w:rsidRDefault="00264A93" w:rsidP="00912B9C">
      <w:pPr>
        <w:pStyle w:val="u2"/>
        <w:numPr>
          <w:ilvl w:val="0"/>
          <w:numId w:val="43"/>
        </w:numPr>
      </w:pPr>
      <w:r>
        <w:t>Bảng Course</w:t>
      </w:r>
    </w:p>
    <w:tbl>
      <w:tblPr>
        <w:tblStyle w:val="LiBang"/>
        <w:tblW w:w="0" w:type="auto"/>
        <w:tblInd w:w="720" w:type="dxa"/>
        <w:tblLook w:val="04A0" w:firstRow="1" w:lastRow="0" w:firstColumn="1" w:lastColumn="0" w:noHBand="0" w:noVBand="1"/>
      </w:tblPr>
      <w:tblGrid>
        <w:gridCol w:w="9304"/>
      </w:tblGrid>
      <w:tr w:rsidR="00264A93" w14:paraId="34D254FF" w14:textId="77777777" w:rsidTr="00264A93">
        <w:tc>
          <w:tcPr>
            <w:tcW w:w="10024" w:type="dxa"/>
          </w:tcPr>
          <w:p w14:paraId="0C8B7EC2" w14:textId="499515D2"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'Computer Organization and Architecture'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5E8AA08F"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'CSI104'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'Introduction to Computer Science'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073E6941"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'PRF192'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'Programming Fundamentals'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'29'</w:t>
            </w:r>
            <w:r w:rsidRPr="009C28E4">
              <w:rPr>
                <w:rFonts w:ascii="Consolas" w:eastAsiaTheme="minorHAnsi" w:hAnsi="Consolas" w:cs="Consolas"/>
                <w:b w:val="0"/>
                <w:color w:val="808080"/>
                <w:sz w:val="22"/>
              </w:rPr>
              <w:t>);</w:t>
            </w:r>
          </w:p>
          <w:p w14:paraId="00588F93"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'Computer Networking'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6088AD47" w14:textId="77777777"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CourseName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[Total]</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'Object-Oriented Programming'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'30'</w:t>
            </w:r>
            <w:r w:rsidRPr="009C28E4">
              <w:rPr>
                <w:rFonts w:ascii="Consolas" w:eastAsiaTheme="minorHAnsi" w:hAnsi="Consolas" w:cs="Consolas"/>
                <w:b w:val="0"/>
                <w:color w:val="808080"/>
                <w:sz w:val="22"/>
              </w:rPr>
              <w:t>);</w:t>
            </w:r>
          </w:p>
          <w:p w14:paraId="766C6371"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'IAO202'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'Introduction to Information Assurance'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372FEECC"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'JPD113'</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'Elementary Japanese 1-A1.1'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44E8CE9E"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'CSD201'</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'Data Structures and Algorithms'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324B5A51" w14:textId="77777777" w:rsidR="00264A93" w:rsidRPr="009C28E4" w:rsidRDefault="00264A93" w:rsidP="00912B9C">
            <w:pPr>
              <w:autoSpaceDE w:val="0"/>
              <w:autoSpaceDN w:val="0"/>
              <w:adjustRightInd w:val="0"/>
              <w:rPr>
                <w:rFonts w:ascii="Consolas" w:eastAsiaTheme="minorHAnsi" w:hAnsi="Consolas" w:cs="Consolas"/>
                <w:b w:val="0"/>
                <w:color w:val="000000"/>
                <w:sz w:val="24"/>
                <w:szCs w:val="24"/>
              </w:rPr>
            </w:pPr>
            <w:r w:rsidRPr="009C28E4">
              <w:rPr>
                <w:rFonts w:ascii="Consolas" w:eastAsiaTheme="minorHAnsi" w:hAnsi="Consolas" w:cs="Consolas"/>
                <w:b w:val="0"/>
                <w:color w:val="0000FF"/>
                <w:sz w:val="24"/>
                <w:szCs w:val="24"/>
              </w:rPr>
              <w:t>INSERT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INTO</w:t>
            </w:r>
            <w:r w:rsidRPr="009C28E4">
              <w:rPr>
                <w:rFonts w:ascii="Consolas" w:eastAsiaTheme="minorHAnsi" w:hAnsi="Consolas" w:cs="Consolas"/>
                <w:b w:val="0"/>
                <w:color w:val="000000"/>
                <w:sz w:val="24"/>
                <w:szCs w:val="24"/>
              </w:rPr>
              <w:t xml:space="preserve"> [dbo]</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CourseID</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CourseName</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[Total]</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0000FF"/>
                <w:sz w:val="24"/>
                <w:szCs w:val="24"/>
              </w:rPr>
              <w:t xml:space="preserve">VALUES </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'DBI202'</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FF0000"/>
                <w:sz w:val="24"/>
                <w:szCs w:val="24"/>
              </w:rPr>
              <w:t>'Introduction to Databases'</w:t>
            </w:r>
            <w:r w:rsidRPr="009C28E4">
              <w:rPr>
                <w:rFonts w:ascii="Consolas" w:eastAsiaTheme="minorHAnsi" w:hAnsi="Consolas" w:cs="Consolas"/>
                <w:b w:val="0"/>
                <w:color w:val="808080"/>
                <w:sz w:val="24"/>
                <w:szCs w:val="24"/>
              </w:rPr>
              <w:t>,</w:t>
            </w:r>
            <w:r w:rsidRPr="009C28E4">
              <w:rPr>
                <w:rFonts w:ascii="Consolas" w:eastAsiaTheme="minorHAnsi" w:hAnsi="Consolas" w:cs="Consolas"/>
                <w:b w:val="0"/>
                <w:color w:val="000000"/>
                <w:sz w:val="24"/>
                <w:szCs w:val="24"/>
              </w:rPr>
              <w:t xml:space="preserve"> </w:t>
            </w:r>
            <w:r w:rsidRPr="009C28E4">
              <w:rPr>
                <w:rFonts w:ascii="Consolas" w:eastAsiaTheme="minorHAnsi" w:hAnsi="Consolas" w:cs="Consolas"/>
                <w:b w:val="0"/>
                <w:color w:val="FF0000"/>
                <w:sz w:val="24"/>
                <w:szCs w:val="24"/>
              </w:rPr>
              <w:t>'30'</w:t>
            </w:r>
            <w:r w:rsidRPr="009C28E4">
              <w:rPr>
                <w:rFonts w:ascii="Consolas" w:eastAsiaTheme="minorHAnsi" w:hAnsi="Consolas" w:cs="Consolas"/>
                <w:b w:val="0"/>
                <w:color w:val="808080"/>
                <w:sz w:val="24"/>
                <w:szCs w:val="24"/>
              </w:rPr>
              <w:t>);</w:t>
            </w:r>
          </w:p>
          <w:p w14:paraId="60E463B7" w14:textId="0FD4A3E1" w:rsidR="00264A93" w:rsidRDefault="00264A93" w:rsidP="00912B9C">
            <w:pPr>
              <w:pStyle w:val="oancuaDanhsach"/>
              <w:tabs>
                <w:tab w:val="left" w:pos="2587"/>
              </w:tabs>
              <w:ind w:left="0"/>
            </w:pPr>
          </w:p>
        </w:tc>
      </w:tr>
    </w:tbl>
    <w:p w14:paraId="17056484" w14:textId="77777777" w:rsidR="00264A93" w:rsidRDefault="00264A93" w:rsidP="00912B9C">
      <w:pPr>
        <w:pStyle w:val="oancuaDanhsach"/>
      </w:pPr>
    </w:p>
    <w:p w14:paraId="3DFEAA75" w14:textId="2210F608" w:rsidR="00264A93" w:rsidRDefault="00264A93" w:rsidP="00912B9C">
      <w:pPr>
        <w:pStyle w:val="u2"/>
        <w:numPr>
          <w:ilvl w:val="0"/>
          <w:numId w:val="43"/>
        </w:numPr>
      </w:pPr>
      <w:r>
        <w:t>Bảng Group</w:t>
      </w:r>
    </w:p>
    <w:tbl>
      <w:tblPr>
        <w:tblStyle w:val="LiBang"/>
        <w:tblW w:w="0" w:type="auto"/>
        <w:tblInd w:w="720" w:type="dxa"/>
        <w:tblLook w:val="04A0" w:firstRow="1" w:lastRow="0" w:firstColumn="1" w:lastColumn="0" w:noHBand="0" w:noVBand="1"/>
      </w:tblPr>
      <w:tblGrid>
        <w:gridCol w:w="9304"/>
      </w:tblGrid>
      <w:tr w:rsidR="00264A93" w:rsidRPr="009C28E4" w14:paraId="5F9BF88B" w14:textId="77777777" w:rsidTr="00264A93">
        <w:tc>
          <w:tcPr>
            <w:tcW w:w="10024" w:type="dxa"/>
          </w:tcPr>
          <w:p w14:paraId="7D060E56" w14:textId="77777777" w:rsidR="00264A93" w:rsidRPr="009C28E4" w:rsidRDefault="00264A93" w:rsidP="00912B9C">
            <w:pPr>
              <w:autoSpaceDE w:val="0"/>
              <w:autoSpaceDN w:val="0"/>
              <w:adjustRightInd w:val="0"/>
              <w:ind w:left="36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Major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'Information Assurance'</w:t>
            </w:r>
            <w:r w:rsidRPr="009C28E4">
              <w:rPr>
                <w:rFonts w:ascii="Consolas" w:eastAsiaTheme="minorHAnsi" w:hAnsi="Consolas" w:cs="Consolas"/>
                <w:b w:val="0"/>
                <w:color w:val="808080"/>
                <w:sz w:val="22"/>
              </w:rPr>
              <w:t>)</w:t>
            </w:r>
          </w:p>
          <w:p w14:paraId="6C60F732" w14:textId="464C07E1"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 xml:space="preserve">   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Major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'IS1704'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'Information System'</w:t>
            </w:r>
            <w:r w:rsidRPr="009C28E4">
              <w:rPr>
                <w:rFonts w:ascii="Consolas" w:eastAsiaTheme="minorHAnsi" w:hAnsi="Consolas" w:cs="Consolas"/>
                <w:b w:val="0"/>
                <w:color w:val="808080"/>
                <w:sz w:val="22"/>
              </w:rPr>
              <w:t>)</w:t>
            </w:r>
          </w:p>
          <w:p w14:paraId="72C3E102" w14:textId="7DCF4790" w:rsidR="00264A93" w:rsidRPr="009C28E4" w:rsidRDefault="00264A93" w:rsidP="00912B9C">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 xml:space="preserve">   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Major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'CS1604'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'Computer Science'</w:t>
            </w:r>
            <w:r w:rsidRPr="009C28E4">
              <w:rPr>
                <w:rFonts w:ascii="Consolas" w:eastAsiaTheme="minorHAnsi" w:hAnsi="Consolas" w:cs="Consolas"/>
                <w:b w:val="0"/>
                <w:color w:val="808080"/>
                <w:sz w:val="22"/>
              </w:rPr>
              <w:t>)</w:t>
            </w:r>
          </w:p>
        </w:tc>
      </w:tr>
    </w:tbl>
    <w:p w14:paraId="0F8A340D" w14:textId="3AFA71DA" w:rsidR="00264A93" w:rsidRPr="009C28E4" w:rsidRDefault="00264A93" w:rsidP="00912B9C">
      <w:pPr>
        <w:pStyle w:val="oancuaDanhsach"/>
        <w:rPr>
          <w:sz w:val="32"/>
          <w:szCs w:val="24"/>
        </w:rPr>
      </w:pPr>
    </w:p>
    <w:p w14:paraId="34EE8D17" w14:textId="476BE0A7" w:rsidR="00264A93" w:rsidRDefault="008A4141" w:rsidP="00912B9C">
      <w:pPr>
        <w:pStyle w:val="u2"/>
        <w:numPr>
          <w:ilvl w:val="0"/>
          <w:numId w:val="43"/>
        </w:numPr>
      </w:pPr>
      <w:r>
        <w:lastRenderedPageBreak/>
        <w:t>Bảng Category</w:t>
      </w:r>
    </w:p>
    <w:tbl>
      <w:tblPr>
        <w:tblStyle w:val="LiBang"/>
        <w:tblW w:w="0" w:type="auto"/>
        <w:tblInd w:w="720" w:type="dxa"/>
        <w:tblLook w:val="04A0" w:firstRow="1" w:lastRow="0" w:firstColumn="1" w:lastColumn="0" w:noHBand="0" w:noVBand="1"/>
      </w:tblPr>
      <w:tblGrid>
        <w:gridCol w:w="9304"/>
      </w:tblGrid>
      <w:tr w:rsidR="00093FBA" w14:paraId="46D462F8" w14:textId="77777777" w:rsidTr="00093FBA">
        <w:tc>
          <w:tcPr>
            <w:tcW w:w="10024" w:type="dxa"/>
          </w:tcPr>
          <w:p w14:paraId="5885D765"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N'Assignment'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21A51296"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N'Assignment1'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54C6D69D"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N'Final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6B2421DE"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N'Final Exam1'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643443DF"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0.017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441CB686"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1C931DD4"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52EC1E1D"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N'Practical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N'practical exam'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474C1F0B"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N'Progress Test'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4E4FC109"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N'Progress Test1'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0.05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64AD6084"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N'Mid-Term'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w:t>
            </w:r>
            <w:r w:rsidRPr="009C28E4">
              <w:rPr>
                <w:rFonts w:ascii="Consolas" w:eastAsiaTheme="minorHAnsi" w:hAnsi="Consolas" w:cs="Consolas"/>
                <w:b w:val="0"/>
                <w:color w:val="FF0000"/>
                <w:sz w:val="22"/>
              </w:rPr>
              <w:tab/>
              <w:t>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6A5C9785"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N'Participation'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N'on-going'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ab/>
            </w:r>
            <w:r w:rsidRPr="009C28E4">
              <w:rPr>
                <w:rFonts w:ascii="Consolas" w:eastAsiaTheme="minorHAnsi" w:hAnsi="Consolas" w:cs="Consolas"/>
                <w:b w:val="0"/>
                <w:color w:val="000000"/>
                <w:sz w:val="22"/>
              </w:rPr>
              <w:tab/>
            </w:r>
          </w:p>
          <w:p w14:paraId="7D2DB4E9"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N'FE_Listening'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listening'</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5D82488D"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N'final exam 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N'&gt;4'</w:t>
            </w:r>
            <w:r w:rsidRPr="009C28E4">
              <w:rPr>
                <w:rFonts w:ascii="Consolas" w:eastAsiaTheme="minorHAnsi" w:hAnsi="Consolas" w:cs="Consolas"/>
                <w:b w:val="0"/>
                <w:color w:val="808080"/>
                <w:sz w:val="22"/>
              </w:rPr>
              <w:t>);</w:t>
            </w:r>
          </w:p>
          <w:p w14:paraId="6A263771" w14:textId="77777777"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N'Progress Test2'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p w14:paraId="1C74C5C9" w14:textId="4BBAFECE" w:rsidR="00093FBA" w:rsidRPr="009C28E4" w:rsidRDefault="00093FB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[CategoryID]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[Type]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[Weight]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[Completion Criteria]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N'Exercies'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N'Quiz'</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N'&gt;0'</w:t>
            </w:r>
            <w:r w:rsidRPr="009C28E4">
              <w:rPr>
                <w:rFonts w:ascii="Consolas" w:eastAsiaTheme="minorHAnsi" w:hAnsi="Consolas" w:cs="Consolas"/>
                <w:b w:val="0"/>
                <w:color w:val="808080"/>
                <w:sz w:val="22"/>
              </w:rPr>
              <w:t>);</w:t>
            </w:r>
          </w:p>
        </w:tc>
      </w:tr>
    </w:tbl>
    <w:p w14:paraId="1B053A5C" w14:textId="77777777" w:rsidR="008A4141" w:rsidRDefault="008A4141" w:rsidP="00912B9C">
      <w:pPr>
        <w:pStyle w:val="oancuaDanhsach"/>
      </w:pPr>
    </w:p>
    <w:p w14:paraId="3C03A0B1" w14:textId="3A7FD71C" w:rsidR="00264A93" w:rsidRDefault="00093FBA" w:rsidP="00912B9C">
      <w:pPr>
        <w:pStyle w:val="u2"/>
        <w:numPr>
          <w:ilvl w:val="0"/>
          <w:numId w:val="43"/>
        </w:numPr>
      </w:pPr>
      <w:r>
        <w:t>Bảng Semester</w:t>
      </w:r>
    </w:p>
    <w:tbl>
      <w:tblPr>
        <w:tblStyle w:val="LiBang"/>
        <w:tblW w:w="0" w:type="auto"/>
        <w:tblLook w:val="04A0" w:firstRow="1" w:lastRow="0" w:firstColumn="1" w:lastColumn="0" w:noHBand="0" w:noVBand="1"/>
      </w:tblPr>
      <w:tblGrid>
        <w:gridCol w:w="10024"/>
      </w:tblGrid>
      <w:tr w:rsidR="00416274" w:rsidRPr="009C28E4" w14:paraId="29BF06F6" w14:textId="77777777" w:rsidTr="00416274">
        <w:tc>
          <w:tcPr>
            <w:tcW w:w="10024" w:type="dxa"/>
          </w:tcPr>
          <w:p w14:paraId="7AEA0D9E"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N'2021-09-06'</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N'2021-11-12'</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001958D1"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'Fall2021b'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'CSI104'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N'2021-09-07'</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N'2021-11-11'</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67710B7C"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N'2022-01-05'</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N'2022-03-25'</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76D291C6"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N'2022-01-05'</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N'2022-03-23'</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072F5ED5"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N'2022-05-10'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N'2022-07-21'</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3F55B545" w14:textId="77777777"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N'2022-05-10'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N'2022-07-20'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p w14:paraId="58E379A8" w14:textId="0DB88D09" w:rsidR="00416274" w:rsidRPr="009C28E4" w:rsidRDefault="00416274"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StartTime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EndTime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'Summer2022c'</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'CSD201'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N'2022-05-09'</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FF"/>
                <w:sz w:val="22"/>
              </w:rPr>
              <w:t>CAST</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N'2022-07-20'</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AS</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DATE</w:t>
            </w:r>
            <w:r w:rsidRPr="009C28E4">
              <w:rPr>
                <w:rFonts w:ascii="Consolas" w:eastAsiaTheme="minorHAnsi" w:hAnsi="Consolas" w:cs="Consolas"/>
                <w:b w:val="0"/>
                <w:color w:val="808080"/>
                <w:sz w:val="22"/>
              </w:rPr>
              <w:t>))</w:t>
            </w:r>
          </w:p>
        </w:tc>
      </w:tr>
    </w:tbl>
    <w:p w14:paraId="556C2DE7" w14:textId="7C01C001" w:rsidR="00093FBA" w:rsidRDefault="00093FBA" w:rsidP="00912B9C"/>
    <w:p w14:paraId="6A2FD315" w14:textId="0E768B82" w:rsidR="00416274" w:rsidRDefault="00416274" w:rsidP="00912B9C">
      <w:pPr>
        <w:pStyle w:val="u2"/>
        <w:numPr>
          <w:ilvl w:val="0"/>
          <w:numId w:val="43"/>
        </w:numPr>
      </w:pPr>
      <w:r>
        <w:t>Bảng Teach</w:t>
      </w:r>
    </w:p>
    <w:tbl>
      <w:tblPr>
        <w:tblStyle w:val="LiBang"/>
        <w:tblW w:w="0" w:type="auto"/>
        <w:tblLook w:val="04A0" w:firstRow="1" w:lastRow="0" w:firstColumn="1" w:lastColumn="0" w:noHBand="0" w:noVBand="1"/>
      </w:tblPr>
      <w:tblGrid>
        <w:gridCol w:w="10024"/>
      </w:tblGrid>
      <w:tr w:rsidR="00416274" w14:paraId="1CFC962D" w14:textId="77777777" w:rsidTr="00416274">
        <w:tc>
          <w:tcPr>
            <w:tcW w:w="10024" w:type="dxa"/>
          </w:tcPr>
          <w:p w14:paraId="7F40D1ED"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'SonNT5'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'Fall2021'</w:t>
            </w:r>
            <w:r w:rsidRPr="009C28E4">
              <w:rPr>
                <w:rFonts w:ascii="Consolas" w:eastAsiaTheme="minorHAnsi" w:hAnsi="Consolas" w:cs="Consolas"/>
                <w:b w:val="0"/>
                <w:color w:val="808080"/>
                <w:sz w:val="22"/>
              </w:rPr>
              <w:t>);</w:t>
            </w:r>
          </w:p>
          <w:p w14:paraId="74C25F17"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'SonNT5'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5FC6E812"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'NangNTH'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'Spring2022'</w:t>
            </w:r>
            <w:r w:rsidRPr="009C28E4">
              <w:rPr>
                <w:rFonts w:ascii="Consolas" w:eastAsiaTheme="minorHAnsi" w:hAnsi="Consolas" w:cs="Consolas"/>
                <w:b w:val="0"/>
                <w:color w:val="808080"/>
                <w:sz w:val="22"/>
              </w:rPr>
              <w:t>);</w:t>
            </w:r>
          </w:p>
          <w:p w14:paraId="6CC1D7F9"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'NangNTH'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638758B3"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'DucHM29'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'Fall2021'</w:t>
            </w:r>
            <w:r w:rsidRPr="009C28E4">
              <w:rPr>
                <w:rFonts w:ascii="Consolas" w:eastAsiaTheme="minorHAnsi" w:hAnsi="Consolas" w:cs="Consolas"/>
                <w:b w:val="0"/>
                <w:color w:val="808080"/>
                <w:sz w:val="22"/>
              </w:rPr>
              <w:t>);</w:t>
            </w:r>
          </w:p>
          <w:p w14:paraId="5A62C4EF"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'DucHM29'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'Spring2022'</w:t>
            </w:r>
            <w:r w:rsidRPr="009C28E4">
              <w:rPr>
                <w:rFonts w:ascii="Consolas" w:eastAsiaTheme="minorHAnsi" w:hAnsi="Consolas" w:cs="Consolas"/>
                <w:b w:val="0"/>
                <w:color w:val="808080"/>
                <w:sz w:val="22"/>
              </w:rPr>
              <w:t>);</w:t>
            </w:r>
          </w:p>
          <w:p w14:paraId="1A29F2F9"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'DucHM29'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565AEE62"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'VanDT'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p w14:paraId="7977FAB8" w14:textId="77777777" w:rsidR="00085C2A" w:rsidRPr="009C28E4" w:rsidRDefault="00085C2A"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'AnNT79'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'Spring2022'</w:t>
            </w:r>
            <w:r w:rsidRPr="009C28E4">
              <w:rPr>
                <w:rFonts w:ascii="Consolas" w:eastAsiaTheme="minorHAnsi" w:hAnsi="Consolas" w:cs="Consolas"/>
                <w:b w:val="0"/>
                <w:color w:val="808080"/>
                <w:sz w:val="22"/>
              </w:rPr>
              <w:t>);</w:t>
            </w:r>
          </w:p>
          <w:p w14:paraId="193EE5A4" w14:textId="0ADA4BE0" w:rsidR="00416274" w:rsidRPr="0058757C" w:rsidRDefault="00085C2A" w:rsidP="00912B9C">
            <w:pPr>
              <w:pStyle w:val="oancuaDanhsach"/>
              <w:rPr>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INTO</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[Teach]</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[LectureID]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'AnNT79'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'Summer2022'</w:t>
            </w:r>
            <w:r w:rsidRPr="009C28E4">
              <w:rPr>
                <w:rFonts w:ascii="Consolas" w:eastAsiaTheme="minorHAnsi" w:hAnsi="Consolas" w:cs="Consolas"/>
                <w:b w:val="0"/>
                <w:color w:val="808080"/>
                <w:sz w:val="22"/>
              </w:rPr>
              <w:t>);</w:t>
            </w:r>
          </w:p>
        </w:tc>
      </w:tr>
    </w:tbl>
    <w:p w14:paraId="4BB51A1E" w14:textId="27CE3A92" w:rsidR="00416274" w:rsidRDefault="00416274" w:rsidP="00912B9C"/>
    <w:p w14:paraId="2DA9AD69" w14:textId="616E5BBA" w:rsidR="00085C2A" w:rsidRDefault="00085C2A" w:rsidP="00912B9C"/>
    <w:p w14:paraId="4812267E" w14:textId="7B5B8929" w:rsidR="00085C2A" w:rsidRDefault="00085C2A" w:rsidP="00912B9C"/>
    <w:p w14:paraId="01A9DE7D" w14:textId="348E3669" w:rsidR="00085C2A" w:rsidRDefault="00085C2A" w:rsidP="00912B9C">
      <w:pPr>
        <w:pStyle w:val="u2"/>
        <w:numPr>
          <w:ilvl w:val="0"/>
          <w:numId w:val="43"/>
        </w:numPr>
      </w:pPr>
      <w:r>
        <w:t>Bảng Assessment</w:t>
      </w:r>
    </w:p>
    <w:tbl>
      <w:tblPr>
        <w:tblStyle w:val="LiBang"/>
        <w:tblW w:w="0" w:type="auto"/>
        <w:tblLook w:val="04A0" w:firstRow="1" w:lastRow="0" w:firstColumn="1" w:lastColumn="0" w:noHBand="0" w:noVBand="1"/>
      </w:tblPr>
      <w:tblGrid>
        <w:gridCol w:w="10024"/>
      </w:tblGrid>
      <w:tr w:rsidR="00085C2A" w14:paraId="5B92BB14" w14:textId="77777777" w:rsidTr="00085C2A">
        <w:tc>
          <w:tcPr>
            <w:tcW w:w="10024" w:type="dxa"/>
          </w:tcPr>
          <w:p w14:paraId="6735BE20"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N'ASM'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N'Assignment'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N'by instructor'</w:t>
            </w:r>
            <w:r w:rsidRPr="00AC701A">
              <w:rPr>
                <w:rFonts w:ascii="Consolas" w:eastAsiaTheme="minorHAnsi" w:hAnsi="Consolas" w:cs="Consolas"/>
                <w:b w:val="0"/>
                <w:color w:val="808080"/>
                <w:sz w:val="24"/>
                <w:szCs w:val="24"/>
              </w:rPr>
              <w:t>)</w:t>
            </w:r>
          </w:p>
          <w:p w14:paraId="13CBBB94"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lastRenderedPageBreak/>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N'ASM1'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N'Assignment1'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N'by instructor'</w:t>
            </w:r>
            <w:r w:rsidRPr="00AC701A">
              <w:rPr>
                <w:rFonts w:ascii="Consolas" w:eastAsiaTheme="minorHAnsi" w:hAnsi="Consolas" w:cs="Consolas"/>
                <w:b w:val="0"/>
                <w:color w:val="808080"/>
                <w:sz w:val="24"/>
                <w:szCs w:val="24"/>
              </w:rPr>
              <w:t>)</w:t>
            </w:r>
          </w:p>
          <w:p w14:paraId="09E7D591"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N'Final Exam'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1DF8C304"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N'FE_GVR'</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N'FE_GVR'</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6B5E31CA"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N'FE_LSN'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N'FE_Listening'</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17A8FB36"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N'Final Exam1'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48B9FE97"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N'FE2'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N'Final Exam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2268B4A2"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N'Labs'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N'Labs'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6</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N'90'''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25E67329"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N'Labs1'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N'Labs1'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14DCAA3D"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N'Labs2'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N'Labs2'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5</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707B9E6E"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N'MD'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N'Mid-Term'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N'60'''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5179CB9C"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N'Practical Exam'</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N'90'''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4884FE02"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N'Progress Test'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N'Multiple Choice on EOS, Google form'</w:t>
            </w:r>
            <w:r w:rsidRPr="00AC701A">
              <w:rPr>
                <w:rFonts w:ascii="Consolas" w:eastAsiaTheme="minorHAnsi" w:hAnsi="Consolas" w:cs="Consolas"/>
                <w:b w:val="0"/>
                <w:color w:val="808080"/>
                <w:sz w:val="24"/>
                <w:szCs w:val="24"/>
              </w:rPr>
              <w:t>)</w:t>
            </w:r>
          </w:p>
          <w:p w14:paraId="31116081"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N'Progress Test1'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N'25'''</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N'Multiple Choice on EOS, Google form'</w:t>
            </w:r>
            <w:r w:rsidRPr="00AC701A">
              <w:rPr>
                <w:rFonts w:ascii="Consolas" w:eastAsiaTheme="minorHAnsi" w:hAnsi="Consolas" w:cs="Consolas"/>
                <w:b w:val="0"/>
                <w:color w:val="808080"/>
                <w:sz w:val="24"/>
                <w:szCs w:val="24"/>
              </w:rPr>
              <w:t>)</w:t>
            </w:r>
          </w:p>
          <w:p w14:paraId="02AFFD2C"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N'Progress Test2'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2</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N'Multiple Choice on EOS, Google form'</w:t>
            </w:r>
            <w:r w:rsidRPr="00AC701A">
              <w:rPr>
                <w:rFonts w:ascii="Consolas" w:eastAsiaTheme="minorHAnsi" w:hAnsi="Consolas" w:cs="Consolas"/>
                <w:b w:val="0"/>
                <w:color w:val="808080"/>
                <w:sz w:val="24"/>
                <w:szCs w:val="24"/>
              </w:rPr>
              <w:t>)</w:t>
            </w:r>
          </w:p>
          <w:p w14:paraId="34903F53" w14:textId="77777777" w:rsidR="00085C2A" w:rsidRPr="00AC701A" w:rsidRDefault="00085C2A" w:rsidP="00912B9C">
            <w:pPr>
              <w:pStyle w:val="oancuaDanhsach"/>
              <w:autoSpaceDE w:val="0"/>
              <w:autoSpaceDN w:val="0"/>
              <w:adjustRightInd w:val="0"/>
              <w:rPr>
                <w:rFonts w:ascii="Consolas" w:eastAsiaTheme="minorHAnsi" w:hAnsi="Consolas" w:cs="Consolas"/>
                <w:b w:val="0"/>
                <w:color w:val="000000"/>
                <w:sz w:val="24"/>
                <w:szCs w:val="24"/>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N'PTT'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N'Participation'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1</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 slots'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p w14:paraId="4922EAB3" w14:textId="6842049C" w:rsidR="00085C2A" w:rsidRPr="00085C2A" w:rsidRDefault="00085C2A" w:rsidP="00912B9C">
            <w:pPr>
              <w:pStyle w:val="oancuaDanhsach"/>
              <w:autoSpaceDE w:val="0"/>
              <w:autoSpaceDN w:val="0"/>
              <w:adjustRightInd w:val="0"/>
              <w:rPr>
                <w:rFonts w:ascii="Consolas" w:eastAsiaTheme="minorHAnsi" w:hAnsi="Consolas" w:cs="Consolas"/>
                <w:b w:val="0"/>
                <w:color w:val="000000"/>
                <w:sz w:val="19"/>
                <w:szCs w:val="19"/>
              </w:rPr>
            </w:pPr>
            <w:r w:rsidRPr="00AC701A">
              <w:rPr>
                <w:rFonts w:ascii="Consolas" w:eastAsiaTheme="minorHAnsi" w:hAnsi="Consolas" w:cs="Consolas"/>
                <w:b w:val="0"/>
                <w:color w:val="0000FF"/>
                <w:sz w:val="24"/>
                <w:szCs w:val="24"/>
              </w:rPr>
              <w:t>INSERT</w:t>
            </w:r>
            <w:r w:rsidRPr="00AC701A">
              <w:rPr>
                <w:rFonts w:ascii="Consolas" w:eastAsiaTheme="minorHAnsi" w:hAnsi="Consolas" w:cs="Consolas"/>
                <w:b w:val="0"/>
                <w:color w:val="000000"/>
                <w:sz w:val="24"/>
                <w:szCs w:val="24"/>
              </w:rPr>
              <w:t xml:space="preserve"> [dbo]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w:t>
            </w:r>
            <w:r w:rsidRPr="00AC701A">
              <w:rPr>
                <w:rFonts w:ascii="Consolas" w:eastAsiaTheme="minorHAnsi" w:hAnsi="Consolas" w:cs="Consolas"/>
                <w:b w:val="0"/>
                <w:color w:val="0000FF"/>
                <w:sz w:val="24"/>
                <w:szCs w:val="24"/>
              </w:rPr>
              <w:t xml:space="preserve">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[AssessmentID]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[CategoryID]</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[Part]</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[Duration]</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[CLO]</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[Question Type]</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0000FF"/>
                <w:sz w:val="24"/>
                <w:szCs w:val="24"/>
              </w:rPr>
              <w:t xml:space="preserve">VALUES </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FF0000"/>
                <w:sz w:val="24"/>
                <w:szCs w:val="24"/>
              </w:rPr>
              <w:t>N'EXX'</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N'Exercises'</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4</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FF0000"/>
                <w:sz w:val="24"/>
                <w:szCs w:val="24"/>
              </w:rPr>
              <w:t>N'30'''</w:t>
            </w:r>
            <w:r w:rsidRPr="00AC701A">
              <w:rPr>
                <w:rFonts w:ascii="Consolas" w:eastAsiaTheme="minorHAnsi" w:hAnsi="Consolas" w:cs="Consolas"/>
                <w:b w:val="0"/>
                <w:color w:val="808080"/>
                <w:sz w:val="24"/>
                <w:szCs w:val="24"/>
              </w:rPr>
              <w:t>,</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r w:rsidRPr="00AC701A">
              <w:rPr>
                <w:rFonts w:ascii="Consolas" w:eastAsiaTheme="minorHAnsi" w:hAnsi="Consolas" w:cs="Consolas"/>
                <w:b w:val="0"/>
                <w:color w:val="000000"/>
                <w:sz w:val="24"/>
                <w:szCs w:val="24"/>
              </w:rPr>
              <w:t xml:space="preserve"> </w:t>
            </w:r>
            <w:r w:rsidRPr="00AC701A">
              <w:rPr>
                <w:rFonts w:ascii="Consolas" w:eastAsiaTheme="minorHAnsi" w:hAnsi="Consolas" w:cs="Consolas"/>
                <w:b w:val="0"/>
                <w:color w:val="808080"/>
                <w:sz w:val="24"/>
                <w:szCs w:val="24"/>
              </w:rPr>
              <w:t>NULL)</w:t>
            </w:r>
          </w:p>
        </w:tc>
      </w:tr>
    </w:tbl>
    <w:p w14:paraId="4ECA33C2" w14:textId="4FE0A75B" w:rsidR="00085C2A" w:rsidRDefault="00085C2A" w:rsidP="00912B9C"/>
    <w:p w14:paraId="788125B9" w14:textId="1B4414DC" w:rsidR="00085C2A" w:rsidRDefault="002461BA" w:rsidP="00912B9C">
      <w:pPr>
        <w:pStyle w:val="u2"/>
        <w:numPr>
          <w:ilvl w:val="0"/>
          <w:numId w:val="43"/>
        </w:numPr>
      </w:pPr>
      <w:r>
        <w:lastRenderedPageBreak/>
        <w:t xml:space="preserve"> </w:t>
      </w:r>
      <w:r w:rsidR="00085C2A">
        <w:t xml:space="preserve">Bảng </w:t>
      </w:r>
      <w:r>
        <w:t>Join</w:t>
      </w:r>
    </w:p>
    <w:tbl>
      <w:tblPr>
        <w:tblStyle w:val="LiBang"/>
        <w:tblW w:w="0" w:type="auto"/>
        <w:tblLook w:val="04A0" w:firstRow="1" w:lastRow="0" w:firstColumn="1" w:lastColumn="0" w:noHBand="0" w:noVBand="1"/>
      </w:tblPr>
      <w:tblGrid>
        <w:gridCol w:w="10024"/>
      </w:tblGrid>
      <w:tr w:rsidR="002461BA" w14:paraId="12F0E29F" w14:textId="77777777" w:rsidTr="002461BA">
        <w:tc>
          <w:tcPr>
            <w:tcW w:w="10024" w:type="dxa"/>
          </w:tcPr>
          <w:p w14:paraId="314DDEFB"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p>
          <w:p w14:paraId="13700067"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p>
          <w:p w14:paraId="4ACC3241"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p>
          <w:p w14:paraId="16B0C25B"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p>
          <w:p w14:paraId="161CCF4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p>
          <w:p w14:paraId="6A480BA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p>
          <w:p w14:paraId="68F3654C"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p>
          <w:p w14:paraId="5C8202D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p>
          <w:p w14:paraId="6DEF5DDD" w14:textId="02B36047" w:rsidR="002461BA" w:rsidRDefault="001C7B69" w:rsidP="00912B9C">
            <w:pPr>
              <w:pStyle w:val="oancuaDanhsach"/>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[Join]</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p>
        </w:tc>
      </w:tr>
    </w:tbl>
    <w:p w14:paraId="4260D0A8" w14:textId="51D0A687" w:rsidR="002461BA" w:rsidRDefault="002461BA" w:rsidP="00912B9C">
      <w:pPr>
        <w:pStyle w:val="u2"/>
        <w:spacing w:after="0"/>
        <w:ind w:left="720"/>
      </w:pPr>
    </w:p>
    <w:p w14:paraId="23C4BB46" w14:textId="77777777" w:rsidR="002461BA" w:rsidRPr="002461BA" w:rsidRDefault="002461BA" w:rsidP="00912B9C"/>
    <w:p w14:paraId="545E3712" w14:textId="06097650" w:rsidR="002461BA" w:rsidRDefault="002461BA" w:rsidP="00912B9C">
      <w:pPr>
        <w:pStyle w:val="u2"/>
        <w:numPr>
          <w:ilvl w:val="0"/>
          <w:numId w:val="43"/>
        </w:numPr>
        <w:spacing w:after="0"/>
      </w:pPr>
      <w:r>
        <w:t>Bảng</w:t>
      </w:r>
      <w:r w:rsidR="001C7B69">
        <w:t xml:space="preserve"> Assessment_Course</w:t>
      </w:r>
    </w:p>
    <w:tbl>
      <w:tblPr>
        <w:tblStyle w:val="LiBang"/>
        <w:tblW w:w="0" w:type="auto"/>
        <w:tblLook w:val="04A0" w:firstRow="1" w:lastRow="0" w:firstColumn="1" w:lastColumn="0" w:noHBand="0" w:noVBand="1"/>
      </w:tblPr>
      <w:tblGrid>
        <w:gridCol w:w="10024"/>
      </w:tblGrid>
      <w:tr w:rsidR="001C7B69" w14:paraId="1575B032" w14:textId="77777777" w:rsidTr="001C7B69">
        <w:tc>
          <w:tcPr>
            <w:tcW w:w="10024" w:type="dxa"/>
          </w:tcPr>
          <w:p w14:paraId="553FBE1C"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p>
          <w:p w14:paraId="096D2AAA"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p>
          <w:p w14:paraId="3C0A8437"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N'CEA201'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p>
          <w:p w14:paraId="7A7EFE41"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p>
          <w:p w14:paraId="74ED005E"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p>
          <w:p w14:paraId="4334009F"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p>
          <w:p w14:paraId="3D08B1F2"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p>
          <w:p w14:paraId="119F771F"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N'DBI202'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p>
          <w:p w14:paraId="2DA98A7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p>
          <w:p w14:paraId="5C311B5E"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p>
          <w:p w14:paraId="62F3CAD3"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p>
          <w:p w14:paraId="3DB8ED26"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p>
          <w:p w14:paraId="7A6EA53D"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N'JPD113'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p>
          <w:p w14:paraId="01C61E95"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p>
          <w:p w14:paraId="288FF2B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p>
          <w:p w14:paraId="355E9C31"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N'NWC204'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p>
          <w:p w14:paraId="099AC225"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p>
          <w:p w14:paraId="1116BDB7"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p>
          <w:p w14:paraId="3078D8C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p>
          <w:p w14:paraId="2720B564" w14:textId="77777777" w:rsidR="001C7B69" w:rsidRPr="009C28E4" w:rsidRDefault="001C7B69"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p>
          <w:p w14:paraId="2DD31266" w14:textId="1E75FFB7" w:rsidR="001C7B69" w:rsidRPr="001C7B69" w:rsidRDefault="001C7B69" w:rsidP="00912B9C">
            <w:pPr>
              <w:pStyle w:val="oancuaDanhsach"/>
              <w:autoSpaceDE w:val="0"/>
              <w:autoSpaceDN w:val="0"/>
              <w:adjustRightInd w:val="0"/>
              <w:rPr>
                <w:rFonts w:ascii="Consolas" w:eastAsiaTheme="minorHAnsi" w:hAnsi="Consolas" w:cs="Consolas"/>
                <w:b w:val="0"/>
                <w:color w:val="000000"/>
                <w:sz w:val="19"/>
                <w:szCs w:val="19"/>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[Course_Asessment]</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[CourseID]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N'PRO192'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p>
        </w:tc>
      </w:tr>
    </w:tbl>
    <w:p w14:paraId="340C8001" w14:textId="16BBF9B3" w:rsidR="001C7B69" w:rsidRDefault="001C7B69" w:rsidP="00912B9C"/>
    <w:p w14:paraId="33C61E8F" w14:textId="77777777" w:rsidR="00082A26" w:rsidRDefault="00082A26" w:rsidP="00912B9C">
      <w:pPr>
        <w:pStyle w:val="u2"/>
        <w:numPr>
          <w:ilvl w:val="0"/>
          <w:numId w:val="43"/>
        </w:numPr>
      </w:pPr>
      <w:r>
        <w:t>Bảng Enroll</w:t>
      </w:r>
    </w:p>
    <w:tbl>
      <w:tblPr>
        <w:tblStyle w:val="LiBang"/>
        <w:tblW w:w="0" w:type="auto"/>
        <w:tblInd w:w="720" w:type="dxa"/>
        <w:tblLook w:val="04A0" w:firstRow="1" w:lastRow="0" w:firstColumn="1" w:lastColumn="0" w:noHBand="0" w:noVBand="1"/>
      </w:tblPr>
      <w:tblGrid>
        <w:gridCol w:w="9304"/>
      </w:tblGrid>
      <w:tr w:rsidR="00082A26" w14:paraId="7E59C63B" w14:textId="77777777" w:rsidTr="00082A26">
        <w:tc>
          <w:tcPr>
            <w:tcW w:w="10024" w:type="dxa"/>
          </w:tcPr>
          <w:p w14:paraId="41CD9053"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N'CS1604'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p>
          <w:p w14:paraId="0626938D"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p>
          <w:p w14:paraId="10F74212"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p>
          <w:p w14:paraId="78AE68B4"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N'IA1604'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p>
          <w:p w14:paraId="55F3BC1F" w14:textId="77777777" w:rsidR="00C20E4F" w:rsidRPr="009C28E4" w:rsidRDefault="00C20E4F"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[Enroll]</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[GroupID]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N'IS1704'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p>
          <w:p w14:paraId="2DF3D5B2" w14:textId="0284DF7C" w:rsidR="00082A26" w:rsidRPr="00082A26" w:rsidRDefault="00C20E4F" w:rsidP="00912B9C">
            <w:pPr>
              <w:pStyle w:val="u2"/>
              <w:ind w:left="720"/>
              <w:outlineLvl w:val="1"/>
              <w:rPr>
                <w:sz w:val="19"/>
                <w:szCs w:val="19"/>
              </w:rPr>
            </w:pPr>
            <w:r w:rsidRPr="009C28E4">
              <w:rPr>
                <w:rFonts w:ascii="Consolas" w:eastAsiaTheme="minorHAnsi" w:hAnsi="Consolas" w:cs="Consolas"/>
                <w:b/>
                <w:color w:val="0000FF"/>
                <w:sz w:val="22"/>
                <w:szCs w:val="22"/>
              </w:rPr>
              <w:t>INSERT</w:t>
            </w:r>
            <w:r w:rsidRPr="009C28E4">
              <w:rPr>
                <w:rFonts w:ascii="Consolas" w:eastAsiaTheme="minorHAnsi" w:hAnsi="Consolas" w:cs="Consolas"/>
                <w:b/>
                <w:color w:val="000000"/>
                <w:sz w:val="22"/>
                <w:szCs w:val="22"/>
              </w:rPr>
              <w:t xml:space="preserve"> [dbo]</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[Enroll]</w:t>
            </w:r>
            <w:r w:rsidRPr="009C28E4">
              <w:rPr>
                <w:rFonts w:ascii="Consolas" w:eastAsiaTheme="minorHAnsi" w:hAnsi="Consolas" w:cs="Consolas"/>
                <w:b/>
                <w:color w:val="0000FF"/>
                <w:sz w:val="22"/>
                <w:szCs w:val="22"/>
              </w:rPr>
              <w:t xml:space="preserve"> </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[GroupID]</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 xml:space="preserve"> [SemesterID]</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 xml:space="preserve"> </w:t>
            </w:r>
            <w:r w:rsidRPr="009C28E4">
              <w:rPr>
                <w:rFonts w:ascii="Consolas" w:eastAsiaTheme="minorHAnsi" w:hAnsi="Consolas" w:cs="Consolas"/>
                <w:b/>
                <w:color w:val="0000FF"/>
                <w:sz w:val="22"/>
                <w:szCs w:val="22"/>
              </w:rPr>
              <w:t xml:space="preserve">VALUES </w:t>
            </w:r>
            <w:r w:rsidRPr="009C28E4">
              <w:rPr>
                <w:rFonts w:ascii="Consolas" w:eastAsiaTheme="minorHAnsi" w:hAnsi="Consolas" w:cs="Consolas"/>
                <w:b/>
                <w:color w:val="808080"/>
                <w:sz w:val="22"/>
                <w:szCs w:val="22"/>
              </w:rPr>
              <w:t>(</w:t>
            </w:r>
            <w:r w:rsidRPr="009C28E4">
              <w:rPr>
                <w:rFonts w:ascii="Consolas" w:eastAsiaTheme="minorHAnsi" w:hAnsi="Consolas" w:cs="Consolas"/>
                <w:b/>
                <w:color w:val="FF0000"/>
                <w:sz w:val="22"/>
                <w:szCs w:val="22"/>
              </w:rPr>
              <w:t>N'IS1704'</w:t>
            </w:r>
            <w:r w:rsidRPr="009C28E4">
              <w:rPr>
                <w:rFonts w:ascii="Consolas" w:eastAsiaTheme="minorHAnsi" w:hAnsi="Consolas" w:cs="Consolas"/>
                <w:b/>
                <w:color w:val="808080"/>
                <w:sz w:val="22"/>
                <w:szCs w:val="22"/>
              </w:rPr>
              <w:t>,</w:t>
            </w:r>
            <w:r w:rsidRPr="009C28E4">
              <w:rPr>
                <w:rFonts w:ascii="Consolas" w:eastAsiaTheme="minorHAnsi" w:hAnsi="Consolas" w:cs="Consolas"/>
                <w:b/>
                <w:color w:val="000000"/>
                <w:sz w:val="22"/>
                <w:szCs w:val="22"/>
              </w:rPr>
              <w:t xml:space="preserve"> </w:t>
            </w:r>
            <w:r w:rsidRPr="009C28E4">
              <w:rPr>
                <w:rFonts w:ascii="Consolas" w:eastAsiaTheme="minorHAnsi" w:hAnsi="Consolas" w:cs="Consolas"/>
                <w:b/>
                <w:color w:val="FF0000"/>
                <w:sz w:val="22"/>
                <w:szCs w:val="22"/>
              </w:rPr>
              <w:t>N'Summer2022b'</w:t>
            </w:r>
            <w:r w:rsidRPr="009C28E4">
              <w:rPr>
                <w:rFonts w:ascii="Consolas" w:eastAsiaTheme="minorHAnsi" w:hAnsi="Consolas" w:cs="Consolas"/>
                <w:b/>
                <w:color w:val="808080"/>
                <w:sz w:val="22"/>
                <w:szCs w:val="22"/>
              </w:rPr>
              <w:t>)</w:t>
            </w:r>
          </w:p>
        </w:tc>
      </w:tr>
    </w:tbl>
    <w:p w14:paraId="48928630" w14:textId="7C7D7916" w:rsidR="00082A26" w:rsidRDefault="0058757C" w:rsidP="00912B9C">
      <w:pPr>
        <w:pStyle w:val="u2"/>
        <w:numPr>
          <w:ilvl w:val="0"/>
          <w:numId w:val="43"/>
        </w:numPr>
      </w:pPr>
      <w:r>
        <w:t>B</w:t>
      </w:r>
      <w:r w:rsidR="00082A26">
        <w:t>ảng Grade</w:t>
      </w:r>
    </w:p>
    <w:tbl>
      <w:tblPr>
        <w:tblStyle w:val="LiBang"/>
        <w:tblW w:w="0" w:type="auto"/>
        <w:tblLook w:val="04A0" w:firstRow="1" w:lastRow="0" w:firstColumn="1" w:lastColumn="0" w:noHBand="0" w:noVBand="1"/>
      </w:tblPr>
      <w:tblGrid>
        <w:gridCol w:w="10024"/>
      </w:tblGrid>
      <w:tr w:rsidR="00912B9C" w14:paraId="4FCBB1B1" w14:textId="77777777" w:rsidTr="00912B9C">
        <w:tc>
          <w:tcPr>
            <w:tcW w:w="10024" w:type="dxa"/>
          </w:tcPr>
          <w:p w14:paraId="287BD442"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18AB2E8"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0FE3A56"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410B6BB"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03EF455"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A3036E5"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6B6DD1D"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p>
          <w:p w14:paraId="504D66FE"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47506B9"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ab/>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88FC8FD"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F1E6D53"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D54D3B4"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A4A9653"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A75EAC2"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39C2D4B0"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80808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3CAB618"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p>
          <w:p w14:paraId="07BD9F0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08AEF38"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D07EDB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3866E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2D1177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A7F199D"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9065189"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2272C2C6"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7A6DCC7"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77096A2"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54FA49C"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B6AD3C2"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6C4A8035"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01255D14"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1708A6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257B605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92C1921"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BCCBA33"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810295A"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F0F5CC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2B680F19"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5217F7C4"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C88F131"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2C99E095"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64990AB"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F3FB01B"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ab/>
              <w:t>[SemesterID]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95400A7"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6AA08D2"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64212765"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N'EXX'</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66F135FD"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EB1251E"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945C92C" w14:textId="77777777" w:rsidR="00912B9C" w:rsidRPr="009C28E4" w:rsidRDefault="00912B9C" w:rsidP="00912B9C">
            <w:pPr>
              <w:pStyle w:val="oancuaDanhsach"/>
              <w:autoSpaceDE w:val="0"/>
              <w:autoSpaceDN w:val="0"/>
              <w:adjustRightInd w:val="0"/>
              <w:rPr>
                <w:rFonts w:ascii="Consolas" w:eastAsiaTheme="minorHAnsi" w:hAnsi="Consolas" w:cs="Consolas"/>
                <w:b w:val="0"/>
                <w:color w:val="000000"/>
                <w:sz w:val="22"/>
              </w:rPr>
            </w:pPr>
          </w:p>
          <w:p w14:paraId="1CC119E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70B1DB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07FBFC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FEE493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737C3EE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00857E6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1C4E291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7D8AB5E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p>
          <w:p w14:paraId="4D729D1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p>
          <w:p w14:paraId="4100E54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p>
          <w:p w14:paraId="5A67B20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p>
          <w:p w14:paraId="5726627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69CE6A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C49193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B5A162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6A10735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424B72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F932D0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C32776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271B5D7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5FDCACA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2FD7DB5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070617D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p>
          <w:p w14:paraId="0FCE0D7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p>
          <w:p w14:paraId="6EE67C9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p>
          <w:p w14:paraId="1B45C2A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p>
          <w:p w14:paraId="5E4A7EB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AEC868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0EF1C48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C0D670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593563C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041E85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B7C298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5551EFB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4365365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1CE3583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58BB117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1B98D40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p>
          <w:p w14:paraId="510AB7F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p>
          <w:p w14:paraId="233FFA5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p>
          <w:p w14:paraId="68728D6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p>
          <w:p w14:paraId="0DA7870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EF4E75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45D05B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FB063F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5575ED7C" w14:textId="77777777" w:rsidR="00032E10" w:rsidRPr="009C28E4" w:rsidRDefault="00032E10" w:rsidP="00032E10">
            <w:pPr>
              <w:autoSpaceDE w:val="0"/>
              <w:autoSpaceDN w:val="0"/>
              <w:adjustRightInd w:val="0"/>
              <w:rPr>
                <w:rFonts w:ascii="Consolas" w:eastAsiaTheme="minorHAnsi" w:hAnsi="Consolas" w:cs="Consolas"/>
                <w:b w:val="0"/>
                <w:color w:val="000000"/>
                <w:sz w:val="22"/>
              </w:rPr>
            </w:pPr>
          </w:p>
          <w:p w14:paraId="71EF4E7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4A1440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9BCA26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4B02B8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582C48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4B9DA1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8EF770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05B6DC0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323DC1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1C07A7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026DB9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DC3A1E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525DCD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8956B4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27429BD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N'FE_GVR'</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160DD9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N'FE_LSN'</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C21F84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N'MD'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E3F3A8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AB5FCE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2B30C7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9F325EC"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0002BB0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3CD015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AB9104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58B1E81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3C210CC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5AF4DD8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7EE361B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28122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04E35D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3737B4E"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04E13C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716F44C" w14:textId="77777777" w:rsidR="003575D1" w:rsidRPr="009C28E4" w:rsidRDefault="003575D1" w:rsidP="00032E10">
            <w:pPr>
              <w:autoSpaceDE w:val="0"/>
              <w:autoSpaceDN w:val="0"/>
              <w:adjustRightInd w:val="0"/>
              <w:rPr>
                <w:rFonts w:ascii="Consolas" w:eastAsiaTheme="minorHAnsi" w:hAnsi="Consolas" w:cs="Consolas"/>
                <w:b w:val="0"/>
                <w:color w:val="000000"/>
                <w:sz w:val="22"/>
              </w:rPr>
            </w:pPr>
          </w:p>
          <w:p w14:paraId="7835738D"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59EDBB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2A5EC55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10C511E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734D152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6F31362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4DF7975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E75B35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46E803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E3A069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31AA5E5"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05B050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4EDCB848"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4967AB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BEED98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351B22F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6D188C2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61C4D59B"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p>
          <w:p w14:paraId="574392D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664514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618E626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E6245A4"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B1662D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DAD02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096F962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p>
          <w:p w14:paraId="18DF0126"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E3BD922"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905CE6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0ECB6810"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2C63D4DA"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0CE97B07"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421681F"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40A47063"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F785B01"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7483BC9" w14:textId="77777777" w:rsidR="003575D1" w:rsidRPr="009C28E4" w:rsidRDefault="003575D1" w:rsidP="003575D1">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00D6DD6" w14:textId="77777777" w:rsidR="003575D1" w:rsidRPr="009C28E4" w:rsidRDefault="003575D1" w:rsidP="00032E10">
            <w:pPr>
              <w:autoSpaceDE w:val="0"/>
              <w:autoSpaceDN w:val="0"/>
              <w:adjustRightInd w:val="0"/>
              <w:rPr>
                <w:rFonts w:ascii="Consolas" w:eastAsiaTheme="minorHAnsi" w:hAnsi="Consolas" w:cs="Consolas"/>
                <w:b w:val="0"/>
                <w:color w:val="000000"/>
                <w:sz w:val="22"/>
              </w:rPr>
            </w:pPr>
          </w:p>
          <w:p w14:paraId="1F8E0F6C"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7F274E2"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1B7AC2FE"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4F97494A"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79E36C81"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24C67BCA"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6D87AFA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096A672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5203C963"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7651B7B9"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38022F77"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p>
          <w:p w14:paraId="46E3BA6D"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973CB67"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5A4F0628"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3</w:t>
            </w:r>
            <w:r w:rsidRPr="009C28E4">
              <w:rPr>
                <w:rFonts w:ascii="Consolas" w:eastAsiaTheme="minorHAnsi" w:hAnsi="Consolas" w:cs="Consolas"/>
                <w:b w:val="0"/>
                <w:color w:val="808080"/>
                <w:sz w:val="22"/>
              </w:rPr>
              <w:t>)</w:t>
            </w:r>
          </w:p>
          <w:p w14:paraId="24AC214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p>
          <w:p w14:paraId="7A852DC1"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N'Labs2'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7.9</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p>
          <w:p w14:paraId="62392F36"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46D50C40"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N'PT2'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2</w:t>
            </w:r>
            <w:r w:rsidRPr="009C28E4">
              <w:rPr>
                <w:rFonts w:ascii="Consolas" w:eastAsiaTheme="minorHAnsi" w:hAnsi="Consolas" w:cs="Consolas"/>
                <w:b w:val="0"/>
                <w:color w:val="808080"/>
                <w:sz w:val="22"/>
              </w:rPr>
              <w:t>)</w:t>
            </w:r>
          </w:p>
          <w:p w14:paraId="7643C0B9"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N'ASM'</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045725E"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lastRenderedPageBreak/>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23414F0D" w14:textId="77777777" w:rsidR="00310B00" w:rsidRPr="009C28E4" w:rsidRDefault="00310B00" w:rsidP="00310B00">
            <w:pPr>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[Grade]</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[AssessmentID]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[Score]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[Part]</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w:t>
            </w:r>
            <w:r w:rsidRPr="009C28E4">
              <w:rPr>
                <w:rFonts w:ascii="Consolas" w:eastAsiaTheme="minorHAnsi" w:hAnsi="Consolas" w:cs="Consolas"/>
                <w:b w:val="0"/>
                <w:color w:val="808080"/>
                <w:sz w:val="22"/>
              </w:rPr>
              <w:t>)</w:t>
            </w:r>
          </w:p>
          <w:p w14:paraId="16FF00BB" w14:textId="0349C4BE" w:rsidR="003575D1" w:rsidRPr="00F45BA9" w:rsidRDefault="003575D1" w:rsidP="00032E10">
            <w:pPr>
              <w:autoSpaceDE w:val="0"/>
              <w:autoSpaceDN w:val="0"/>
              <w:adjustRightInd w:val="0"/>
              <w:rPr>
                <w:rFonts w:ascii="Consolas" w:eastAsiaTheme="minorHAnsi" w:hAnsi="Consolas" w:cs="Consolas"/>
                <w:b w:val="0"/>
                <w:color w:val="000000"/>
                <w:sz w:val="20"/>
                <w:szCs w:val="20"/>
              </w:rPr>
            </w:pPr>
          </w:p>
        </w:tc>
      </w:tr>
    </w:tbl>
    <w:p w14:paraId="5D8927BE" w14:textId="77777777" w:rsidR="00C20E4F" w:rsidRPr="00C20E4F" w:rsidRDefault="00C20E4F" w:rsidP="00912B9C"/>
    <w:p w14:paraId="39A59992" w14:textId="6922AF31" w:rsidR="00082A26" w:rsidRDefault="00082A26" w:rsidP="00912B9C">
      <w:pPr>
        <w:pStyle w:val="u2"/>
        <w:numPr>
          <w:ilvl w:val="0"/>
          <w:numId w:val="43"/>
        </w:numPr>
      </w:pPr>
      <w:r>
        <w:t>Bảng View</w:t>
      </w:r>
    </w:p>
    <w:tbl>
      <w:tblPr>
        <w:tblStyle w:val="LiBang"/>
        <w:tblW w:w="0" w:type="auto"/>
        <w:tblLook w:val="04A0" w:firstRow="1" w:lastRow="0" w:firstColumn="1" w:lastColumn="0" w:noHBand="0" w:noVBand="1"/>
      </w:tblPr>
      <w:tblGrid>
        <w:gridCol w:w="10024"/>
      </w:tblGrid>
      <w:tr w:rsidR="00310B00" w14:paraId="68FCEB32" w14:textId="77777777" w:rsidTr="00310B00">
        <w:tc>
          <w:tcPr>
            <w:tcW w:w="10024" w:type="dxa"/>
          </w:tcPr>
          <w:p w14:paraId="36E95982"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N'HE132932'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7.87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311B989C"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9.43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0ABA5DFC"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10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2AB440B3"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N'HE156721'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6022D6B0"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3392F89A"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N'HE159082'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6.87</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2857FD8B"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7.03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52A68FEB"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N'HE163780'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7.25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5AEBFCB7"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9.43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2A4AEA39"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8.41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17085C35"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N'IS149076'</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7.1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36C62C61"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N'Fall2021a'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6BA157E2"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27B5605B"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N'IS159200'</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8.75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743E4238"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N'Spring2022b'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6.23</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137F6345"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N'IS168901'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N'Summer2022b'</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19100A89"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N'SE143042'</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4.25</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N'NOT PASSED'</w:t>
            </w:r>
            <w:r w:rsidRPr="009C28E4">
              <w:rPr>
                <w:rFonts w:ascii="Consolas" w:eastAsiaTheme="minorHAnsi" w:hAnsi="Consolas" w:cs="Consolas"/>
                <w:b w:val="0"/>
                <w:color w:val="808080"/>
                <w:sz w:val="22"/>
              </w:rPr>
              <w:t>)</w:t>
            </w:r>
          </w:p>
          <w:p w14:paraId="1770F3A7" w14:textId="77777777" w:rsidR="00310B00" w:rsidRPr="009C28E4" w:rsidRDefault="00310B00" w:rsidP="00310B00">
            <w:pPr>
              <w:pStyle w:val="oancuaDanhsach"/>
              <w:autoSpaceDE w:val="0"/>
              <w:autoSpaceDN w:val="0"/>
              <w:adjustRightInd w:val="0"/>
              <w:rPr>
                <w:rFonts w:ascii="Consolas" w:eastAsiaTheme="minorHAnsi" w:hAnsi="Consolas" w:cs="Consolas"/>
                <w:b w:val="0"/>
                <w:color w:val="000000"/>
                <w:sz w:val="22"/>
              </w:rPr>
            </w:pPr>
            <w:r w:rsidRPr="009C28E4">
              <w:rPr>
                <w:rFonts w:ascii="Consolas" w:eastAsiaTheme="minorHAnsi" w:hAnsi="Consolas" w:cs="Consolas"/>
                <w:b w:val="0"/>
                <w:color w:val="0000FF"/>
                <w:sz w:val="22"/>
              </w:rPr>
              <w:t>INSERT</w:t>
            </w:r>
            <w:r w:rsidRPr="009C28E4">
              <w:rPr>
                <w:rFonts w:ascii="Consolas" w:eastAsiaTheme="minorHAnsi" w:hAnsi="Consolas" w:cs="Consolas"/>
                <w:b w:val="0"/>
                <w:color w:val="000000"/>
                <w:sz w:val="22"/>
              </w:rPr>
              <w:t xml:space="preserve"> [dbo]</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[View]</w:t>
            </w:r>
            <w:r w:rsidRPr="009C28E4">
              <w:rPr>
                <w:rFonts w:ascii="Consolas" w:eastAsiaTheme="minorHAnsi" w:hAnsi="Consolas" w:cs="Consolas"/>
                <w:b w:val="0"/>
                <w:color w:val="0000FF"/>
                <w:sz w:val="22"/>
              </w:rPr>
              <w:t xml:space="preserve"> </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[StudentID]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[SemesterID]</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[Avarage]</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[Status]</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0000FF"/>
                <w:sz w:val="22"/>
              </w:rPr>
              <w:t xml:space="preserve">VALUES </w:t>
            </w:r>
            <w:r w:rsidRPr="009C28E4">
              <w:rPr>
                <w:rFonts w:ascii="Consolas" w:eastAsiaTheme="minorHAnsi" w:hAnsi="Consolas" w:cs="Consolas"/>
                <w:b w:val="0"/>
                <w:color w:val="808080"/>
                <w:sz w:val="22"/>
              </w:rPr>
              <w:t>(</w:t>
            </w:r>
            <w:r w:rsidRPr="009C28E4">
              <w:rPr>
                <w:rFonts w:ascii="Consolas" w:eastAsiaTheme="minorHAnsi" w:hAnsi="Consolas" w:cs="Consolas"/>
                <w:b w:val="0"/>
                <w:color w:val="FF0000"/>
                <w:sz w:val="22"/>
              </w:rPr>
              <w:t>N'SE149001'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N'Summer2022a'</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8.1</w:t>
            </w:r>
            <w:r w:rsidRPr="009C28E4">
              <w:rPr>
                <w:rFonts w:ascii="Consolas" w:eastAsiaTheme="minorHAnsi" w:hAnsi="Consolas" w:cs="Consolas"/>
                <w:b w:val="0"/>
                <w:color w:val="808080"/>
                <w:sz w:val="22"/>
              </w:rPr>
              <w:t>,</w:t>
            </w:r>
            <w:r w:rsidRPr="009C28E4">
              <w:rPr>
                <w:rFonts w:ascii="Consolas" w:eastAsiaTheme="minorHAnsi" w:hAnsi="Consolas" w:cs="Consolas"/>
                <w:b w:val="0"/>
                <w:color w:val="000000"/>
                <w:sz w:val="22"/>
              </w:rPr>
              <w:t xml:space="preserve"> </w:t>
            </w:r>
            <w:r w:rsidRPr="009C28E4">
              <w:rPr>
                <w:rFonts w:ascii="Consolas" w:eastAsiaTheme="minorHAnsi" w:hAnsi="Consolas" w:cs="Consolas"/>
                <w:b w:val="0"/>
                <w:color w:val="FF0000"/>
                <w:sz w:val="22"/>
              </w:rPr>
              <w:t>N'PASSED'</w:t>
            </w:r>
            <w:r w:rsidRPr="009C28E4">
              <w:rPr>
                <w:rFonts w:ascii="Consolas" w:eastAsiaTheme="minorHAnsi" w:hAnsi="Consolas" w:cs="Consolas"/>
                <w:b w:val="0"/>
                <w:color w:val="808080"/>
                <w:sz w:val="22"/>
              </w:rPr>
              <w:t>)</w:t>
            </w:r>
          </w:p>
          <w:p w14:paraId="3091EB4E" w14:textId="77777777" w:rsidR="00310B00" w:rsidRPr="00310B00" w:rsidRDefault="00310B00" w:rsidP="00310B00">
            <w:pPr>
              <w:autoSpaceDE w:val="0"/>
              <w:autoSpaceDN w:val="0"/>
              <w:adjustRightInd w:val="0"/>
              <w:ind w:left="360"/>
              <w:rPr>
                <w:rFonts w:ascii="Consolas" w:eastAsiaTheme="minorHAnsi" w:hAnsi="Consolas" w:cs="Consolas"/>
                <w:b w:val="0"/>
                <w:color w:val="000000"/>
                <w:sz w:val="19"/>
                <w:szCs w:val="19"/>
              </w:rPr>
            </w:pPr>
          </w:p>
        </w:tc>
      </w:tr>
    </w:tbl>
    <w:p w14:paraId="72A7E60F" w14:textId="320B7122" w:rsidR="00310B00" w:rsidRDefault="00310B00" w:rsidP="00310B00"/>
    <w:p w14:paraId="7BFFE39D" w14:textId="63A368D5" w:rsidR="00F45BA9" w:rsidRDefault="00F45BA9" w:rsidP="00310B00"/>
    <w:p w14:paraId="0EF99038" w14:textId="171E69D8" w:rsidR="005F7D8E" w:rsidRDefault="005F7D8E" w:rsidP="00310B00"/>
    <w:p w14:paraId="04CF5179" w14:textId="207545CF" w:rsidR="005F7D8E" w:rsidRDefault="005F7D8E" w:rsidP="00310B00"/>
    <w:p w14:paraId="4E03C82D" w14:textId="0223461C" w:rsidR="005F7D8E" w:rsidRDefault="005F7D8E" w:rsidP="00310B00"/>
    <w:p w14:paraId="1E4558E5" w14:textId="15DF4EC8" w:rsidR="005F7D8E" w:rsidRDefault="006B70E3" w:rsidP="006B70E3">
      <w:pPr>
        <w:pStyle w:val="u1"/>
        <w:numPr>
          <w:ilvl w:val="0"/>
          <w:numId w:val="25"/>
        </w:numPr>
      </w:pPr>
      <w:r>
        <w:lastRenderedPageBreak/>
        <w:t>Các câu lệnh Query</w:t>
      </w:r>
    </w:p>
    <w:p w14:paraId="6F7010BF" w14:textId="5B5C782F" w:rsidR="006B70E3" w:rsidRDefault="006B70E3" w:rsidP="006B70E3">
      <w:pPr>
        <w:pStyle w:val="u2"/>
        <w:numPr>
          <w:ilvl w:val="0"/>
          <w:numId w:val="45"/>
        </w:numPr>
      </w:pPr>
      <w:r>
        <w:t>INDEX</w:t>
      </w:r>
    </w:p>
    <w:tbl>
      <w:tblPr>
        <w:tblStyle w:val="LiBang"/>
        <w:tblW w:w="0" w:type="auto"/>
        <w:tblLook w:val="04A0" w:firstRow="1" w:lastRow="0" w:firstColumn="1" w:lastColumn="0" w:noHBand="0" w:noVBand="1"/>
      </w:tblPr>
      <w:tblGrid>
        <w:gridCol w:w="10024"/>
      </w:tblGrid>
      <w:tr w:rsidR="00797F74" w14:paraId="43C3DDD3" w14:textId="77777777" w:rsidTr="00797F74">
        <w:tc>
          <w:tcPr>
            <w:tcW w:w="10024" w:type="dxa"/>
          </w:tcPr>
          <w:p w14:paraId="44C96208" w14:textId="77777777" w:rsidR="00CB178F" w:rsidRPr="00CB178F" w:rsidRDefault="00CB178F" w:rsidP="00CB178F">
            <w:pPr>
              <w:pStyle w:val="oancuaDanhsach"/>
              <w:autoSpaceDE w:val="0"/>
              <w:autoSpaceDN w:val="0"/>
              <w:adjustRightInd w:val="0"/>
              <w:rPr>
                <w:rFonts w:ascii="Consolas" w:eastAsiaTheme="minorHAnsi" w:hAnsi="Consolas" w:cs="Consolas"/>
                <w:b w:val="0"/>
                <w:color w:val="000000"/>
                <w:szCs w:val="28"/>
              </w:rPr>
            </w:pPr>
            <w:r w:rsidRPr="00CB178F">
              <w:rPr>
                <w:rFonts w:ascii="Consolas" w:eastAsiaTheme="minorHAnsi" w:hAnsi="Consolas" w:cs="Consolas"/>
                <w:b w:val="0"/>
                <w:color w:val="008000"/>
                <w:szCs w:val="28"/>
              </w:rPr>
              <w:t>-- INDEX</w:t>
            </w:r>
          </w:p>
          <w:p w14:paraId="5FAE7B7A" w14:textId="7CC2B2E2" w:rsidR="00797F74" w:rsidRDefault="00CB178F" w:rsidP="00CB178F">
            <w:pPr>
              <w:pStyle w:val="oancuaDanhsach"/>
            </w:pPr>
            <w:r w:rsidRPr="00CB178F">
              <w:rPr>
                <w:rFonts w:ascii="Consolas" w:eastAsiaTheme="minorHAnsi" w:hAnsi="Consolas" w:cs="Consolas"/>
                <w:b w:val="0"/>
                <w:color w:val="0000FF"/>
                <w:szCs w:val="28"/>
              </w:rPr>
              <w:t>CREATE</w:t>
            </w:r>
            <w:r w:rsidRPr="00CB178F">
              <w:rPr>
                <w:rFonts w:ascii="Consolas" w:eastAsiaTheme="minorHAnsi" w:hAnsi="Consolas" w:cs="Consolas"/>
                <w:b w:val="0"/>
                <w:color w:val="000000"/>
                <w:szCs w:val="28"/>
              </w:rPr>
              <w:t xml:space="preserve"> </w:t>
            </w:r>
            <w:r w:rsidRPr="00CB178F">
              <w:rPr>
                <w:rFonts w:ascii="Consolas" w:eastAsiaTheme="minorHAnsi" w:hAnsi="Consolas" w:cs="Consolas"/>
                <w:b w:val="0"/>
                <w:color w:val="0000FF"/>
                <w:szCs w:val="28"/>
              </w:rPr>
              <w:t>INDEX</w:t>
            </w:r>
            <w:r w:rsidRPr="00CB178F">
              <w:rPr>
                <w:rFonts w:ascii="Consolas" w:eastAsiaTheme="minorHAnsi" w:hAnsi="Consolas" w:cs="Consolas"/>
                <w:b w:val="0"/>
                <w:color w:val="000000"/>
                <w:szCs w:val="28"/>
              </w:rPr>
              <w:t xml:space="preserve"> [FullName] </w:t>
            </w:r>
            <w:r w:rsidRPr="00CB178F">
              <w:rPr>
                <w:rFonts w:ascii="Consolas" w:eastAsiaTheme="minorHAnsi" w:hAnsi="Consolas" w:cs="Consolas"/>
                <w:b w:val="0"/>
                <w:color w:val="0000FF"/>
                <w:szCs w:val="28"/>
              </w:rPr>
              <w:t>ON</w:t>
            </w:r>
            <w:r w:rsidRPr="00CB178F">
              <w:rPr>
                <w:rFonts w:ascii="Consolas" w:eastAsiaTheme="minorHAnsi" w:hAnsi="Consolas" w:cs="Consolas"/>
                <w:b w:val="0"/>
                <w:color w:val="000000"/>
                <w:szCs w:val="28"/>
              </w:rPr>
              <w:t xml:space="preserve"> Students</w:t>
            </w:r>
            <w:r w:rsidRPr="00CB178F">
              <w:rPr>
                <w:rFonts w:ascii="Consolas" w:eastAsiaTheme="minorHAnsi" w:hAnsi="Consolas" w:cs="Consolas"/>
                <w:b w:val="0"/>
                <w:color w:val="808080"/>
                <w:szCs w:val="28"/>
              </w:rPr>
              <w:t>(</w:t>
            </w:r>
            <w:r w:rsidRPr="00CB178F">
              <w:rPr>
                <w:rFonts w:ascii="Consolas" w:eastAsiaTheme="minorHAnsi" w:hAnsi="Consolas" w:cs="Consolas"/>
                <w:b w:val="0"/>
                <w:color w:val="000000"/>
                <w:szCs w:val="28"/>
              </w:rPr>
              <w:t>[FirstName]</w:t>
            </w:r>
            <w:r w:rsidRPr="00CB178F">
              <w:rPr>
                <w:rFonts w:ascii="Consolas" w:eastAsiaTheme="minorHAnsi" w:hAnsi="Consolas" w:cs="Consolas"/>
                <w:b w:val="0"/>
                <w:color w:val="808080"/>
                <w:szCs w:val="28"/>
              </w:rPr>
              <w:t>,</w:t>
            </w:r>
            <w:r w:rsidRPr="00CB178F">
              <w:rPr>
                <w:rFonts w:ascii="Consolas" w:eastAsiaTheme="minorHAnsi" w:hAnsi="Consolas" w:cs="Consolas"/>
                <w:b w:val="0"/>
                <w:color w:val="000000"/>
                <w:szCs w:val="28"/>
              </w:rPr>
              <w:t xml:space="preserve"> [LastName]</w:t>
            </w:r>
            <w:r w:rsidRPr="00CB178F">
              <w:rPr>
                <w:rFonts w:ascii="Consolas" w:eastAsiaTheme="minorHAnsi" w:hAnsi="Consolas" w:cs="Consolas"/>
                <w:b w:val="0"/>
                <w:color w:val="808080"/>
                <w:szCs w:val="28"/>
              </w:rPr>
              <w:t>)</w:t>
            </w:r>
          </w:p>
        </w:tc>
      </w:tr>
    </w:tbl>
    <w:p w14:paraId="084B1BC6" w14:textId="29466E33" w:rsidR="00F45BA9" w:rsidRDefault="00F45BA9" w:rsidP="004F7B3D"/>
    <w:p w14:paraId="0DFE5CC4" w14:textId="4FAD1758" w:rsidR="004F7B3D" w:rsidRPr="00B75E0E" w:rsidRDefault="00AC701A" w:rsidP="00AC701A">
      <w:pPr>
        <w:pStyle w:val="oancuaDanhsach"/>
        <w:numPr>
          <w:ilvl w:val="0"/>
          <w:numId w:val="45"/>
        </w:numPr>
        <w:rPr>
          <w:b w:val="0"/>
          <w:bCs/>
          <w:sz w:val="44"/>
          <w:szCs w:val="44"/>
        </w:rPr>
      </w:pPr>
      <w:r w:rsidRPr="00B75E0E">
        <w:rPr>
          <w:b w:val="0"/>
          <w:bCs/>
          <w:sz w:val="44"/>
          <w:szCs w:val="44"/>
        </w:rPr>
        <w:t>VIEW</w:t>
      </w:r>
    </w:p>
    <w:p w14:paraId="3E655C57" w14:textId="0789BDFF" w:rsidR="00AC701A" w:rsidRPr="00B75E0E" w:rsidRDefault="00AC701A" w:rsidP="00AC701A">
      <w:pPr>
        <w:pStyle w:val="oancuaDanhsach"/>
        <w:numPr>
          <w:ilvl w:val="0"/>
          <w:numId w:val="45"/>
        </w:numPr>
        <w:rPr>
          <w:b w:val="0"/>
          <w:bCs/>
          <w:sz w:val="44"/>
          <w:szCs w:val="44"/>
        </w:rPr>
      </w:pPr>
      <w:r w:rsidRPr="00B75E0E">
        <w:rPr>
          <w:b w:val="0"/>
          <w:bCs/>
          <w:sz w:val="44"/>
          <w:szCs w:val="44"/>
        </w:rPr>
        <w:t>STORE-</w:t>
      </w:r>
      <w:r w:rsidR="00164E22" w:rsidRPr="00B75E0E">
        <w:rPr>
          <w:b w:val="0"/>
          <w:bCs/>
          <w:sz w:val="44"/>
          <w:szCs w:val="44"/>
        </w:rPr>
        <w:t>PROCEDURE</w:t>
      </w:r>
    </w:p>
    <w:p w14:paraId="4A4AA133" w14:textId="0F077AFA" w:rsidR="00164E22" w:rsidRPr="00B75E0E" w:rsidRDefault="00164E22" w:rsidP="00164E22">
      <w:pPr>
        <w:pStyle w:val="oancuaDanhsach"/>
        <w:numPr>
          <w:ilvl w:val="0"/>
          <w:numId w:val="45"/>
        </w:numPr>
        <w:rPr>
          <w:b w:val="0"/>
          <w:bCs/>
          <w:sz w:val="44"/>
          <w:szCs w:val="44"/>
        </w:rPr>
      </w:pPr>
      <w:r w:rsidRPr="00B75E0E">
        <w:rPr>
          <w:b w:val="0"/>
          <w:bCs/>
          <w:sz w:val="44"/>
          <w:szCs w:val="44"/>
        </w:rPr>
        <w:t>TRIGGER</w:t>
      </w:r>
    </w:p>
    <w:p w14:paraId="2D058C08" w14:textId="695D60BB" w:rsidR="00164E22" w:rsidRPr="00B75E0E" w:rsidRDefault="00164E22" w:rsidP="00164E22">
      <w:pPr>
        <w:pStyle w:val="oancuaDanhsach"/>
        <w:numPr>
          <w:ilvl w:val="0"/>
          <w:numId w:val="45"/>
        </w:numPr>
        <w:rPr>
          <w:b w:val="0"/>
          <w:bCs/>
          <w:sz w:val="44"/>
          <w:szCs w:val="44"/>
        </w:rPr>
      </w:pPr>
      <w:r w:rsidRPr="00B75E0E">
        <w:rPr>
          <w:b w:val="0"/>
          <w:bCs/>
          <w:sz w:val="44"/>
          <w:szCs w:val="44"/>
        </w:rPr>
        <w:t>10 câu query</w:t>
      </w:r>
    </w:p>
    <w:p w14:paraId="415F6DC9" w14:textId="4079B4FC" w:rsidR="00164E22" w:rsidRPr="00B75E0E" w:rsidRDefault="00164E22" w:rsidP="00164E22">
      <w:pPr>
        <w:pStyle w:val="oancuaDanhsach"/>
        <w:numPr>
          <w:ilvl w:val="1"/>
          <w:numId w:val="45"/>
        </w:numPr>
        <w:shd w:val="clear" w:color="auto" w:fill="FFFFFF"/>
        <w:spacing w:after="200" w:line="230" w:lineRule="atLeast"/>
        <w:rPr>
          <w:rFonts w:ascii="Times" w:eastAsia="Times New Roman" w:hAnsi="Times" w:cs="Times"/>
          <w:b w:val="0"/>
          <w:bCs/>
          <w:sz w:val="44"/>
          <w:szCs w:val="44"/>
          <w:lang w:val="en-GB"/>
        </w:rPr>
      </w:pPr>
      <w:r w:rsidRPr="00B75E0E">
        <w:rPr>
          <w:b w:val="0"/>
          <w:bCs/>
          <w:sz w:val="44"/>
          <w:szCs w:val="44"/>
        </w:rPr>
        <w:t xml:space="preserve">A. </w:t>
      </w:r>
      <w:r w:rsidRPr="00B75E0E">
        <w:rPr>
          <w:rFonts w:ascii="Times" w:eastAsia="Times New Roman" w:hAnsi="Times" w:cs="Times"/>
          <w:b w:val="0"/>
          <w:bCs/>
          <w:sz w:val="44"/>
          <w:szCs w:val="44"/>
          <w:lang w:val="en-GB"/>
        </w:rPr>
        <w:t>query that uses ORDER BY</w:t>
      </w:r>
    </w:p>
    <w:p w14:paraId="18210489" w14:textId="6ED5DF73" w:rsidR="00630AFE" w:rsidRPr="00B75E0E" w:rsidRDefault="00630AFE" w:rsidP="004D3ED0">
      <w:pPr>
        <w:pStyle w:val="oancuaDanhsach"/>
        <w:numPr>
          <w:ilvl w:val="0"/>
          <w:numId w:val="27"/>
        </w:numPr>
        <w:shd w:val="clear" w:color="auto" w:fill="FFFFFF"/>
        <w:spacing w:after="200" w:line="230" w:lineRule="atLeast"/>
        <w:rPr>
          <w:rFonts w:ascii="Times" w:eastAsia="Times New Roman" w:hAnsi="Times" w:cs="Times"/>
          <w:b w:val="0"/>
          <w:bCs/>
          <w:sz w:val="44"/>
          <w:szCs w:val="44"/>
          <w:lang w:val="en-GB"/>
        </w:rPr>
      </w:pPr>
      <w:r w:rsidRPr="00B75E0E">
        <w:rPr>
          <w:b w:val="0"/>
          <w:bCs/>
          <w:sz w:val="44"/>
          <w:szCs w:val="44"/>
        </w:rPr>
        <w:t>Sắp xếp Student theo StudentID</w:t>
      </w:r>
    </w:p>
    <w:tbl>
      <w:tblPr>
        <w:tblStyle w:val="LiBang"/>
        <w:tblW w:w="0" w:type="auto"/>
        <w:tblInd w:w="2280" w:type="dxa"/>
        <w:tblLook w:val="04A0" w:firstRow="1" w:lastRow="0" w:firstColumn="1" w:lastColumn="0" w:noHBand="0" w:noVBand="1"/>
      </w:tblPr>
      <w:tblGrid>
        <w:gridCol w:w="7744"/>
      </w:tblGrid>
      <w:tr w:rsidR="00164E22" w:rsidRPr="00731F6E" w14:paraId="04D1B3FC" w14:textId="77777777" w:rsidTr="00164E22">
        <w:tc>
          <w:tcPr>
            <w:tcW w:w="10024" w:type="dxa"/>
          </w:tcPr>
          <w:p w14:paraId="4460A060" w14:textId="77777777" w:rsidR="001C513C" w:rsidRPr="00731F6E" w:rsidRDefault="001C513C" w:rsidP="001C513C">
            <w:pPr>
              <w:pStyle w:val="oancuaDanhsach"/>
              <w:autoSpaceDE w:val="0"/>
              <w:autoSpaceDN w:val="0"/>
              <w:adjustRightInd w:val="0"/>
              <w:rPr>
                <w:rFonts w:ascii="Consolas" w:eastAsiaTheme="minorHAnsi" w:hAnsi="Consolas" w:cs="Consolas"/>
                <w:b w:val="0"/>
                <w:color w:val="000000"/>
                <w:sz w:val="44"/>
                <w:szCs w:val="44"/>
              </w:rPr>
            </w:pPr>
            <w:r w:rsidRPr="00731F6E">
              <w:rPr>
                <w:rFonts w:ascii="Consolas" w:eastAsiaTheme="minorHAnsi" w:hAnsi="Consolas" w:cs="Consolas"/>
                <w:b w:val="0"/>
                <w:color w:val="0000FF"/>
                <w:sz w:val="44"/>
                <w:szCs w:val="44"/>
              </w:rPr>
              <w:t>Select</w:t>
            </w:r>
            <w:r w:rsidRPr="00731F6E">
              <w:rPr>
                <w:rFonts w:ascii="Consolas" w:eastAsiaTheme="minorHAnsi" w:hAnsi="Consolas" w:cs="Consolas"/>
                <w:b w:val="0"/>
                <w:color w:val="000000"/>
                <w:sz w:val="44"/>
                <w:szCs w:val="44"/>
              </w:rPr>
              <w:t xml:space="preserve"> </w:t>
            </w:r>
            <w:r w:rsidRPr="00731F6E">
              <w:rPr>
                <w:rFonts w:ascii="Consolas" w:eastAsiaTheme="minorHAnsi" w:hAnsi="Consolas" w:cs="Consolas"/>
                <w:b w:val="0"/>
                <w:color w:val="808080"/>
                <w:sz w:val="44"/>
                <w:szCs w:val="44"/>
              </w:rPr>
              <w:t>*</w:t>
            </w:r>
            <w:r w:rsidRPr="00731F6E">
              <w:rPr>
                <w:rFonts w:ascii="Consolas" w:eastAsiaTheme="minorHAnsi" w:hAnsi="Consolas" w:cs="Consolas"/>
                <w:b w:val="0"/>
                <w:color w:val="000000"/>
                <w:sz w:val="44"/>
                <w:szCs w:val="44"/>
              </w:rPr>
              <w:t xml:space="preserve"> </w:t>
            </w:r>
            <w:r w:rsidRPr="00731F6E">
              <w:rPr>
                <w:rFonts w:ascii="Consolas" w:eastAsiaTheme="minorHAnsi" w:hAnsi="Consolas" w:cs="Consolas"/>
                <w:b w:val="0"/>
                <w:color w:val="0000FF"/>
                <w:sz w:val="44"/>
                <w:szCs w:val="44"/>
              </w:rPr>
              <w:t>from</w:t>
            </w:r>
            <w:r w:rsidRPr="00731F6E">
              <w:rPr>
                <w:rFonts w:ascii="Consolas" w:eastAsiaTheme="minorHAnsi" w:hAnsi="Consolas" w:cs="Consolas"/>
                <w:b w:val="0"/>
                <w:color w:val="000000"/>
                <w:sz w:val="44"/>
                <w:szCs w:val="44"/>
              </w:rPr>
              <w:t xml:space="preserve"> Students</w:t>
            </w:r>
          </w:p>
          <w:p w14:paraId="6933D726" w14:textId="49F5536C" w:rsidR="00164E22" w:rsidRPr="00731F6E" w:rsidRDefault="001C513C" w:rsidP="001C513C">
            <w:pPr>
              <w:pStyle w:val="oancuaDanhsach"/>
              <w:spacing w:after="200" w:line="230" w:lineRule="atLeast"/>
              <w:rPr>
                <w:rFonts w:ascii="Times" w:eastAsia="Times New Roman" w:hAnsi="Times" w:cs="Times"/>
                <w:sz w:val="44"/>
                <w:szCs w:val="44"/>
                <w:lang w:val="en-GB"/>
              </w:rPr>
            </w:pPr>
            <w:r w:rsidRPr="00731F6E">
              <w:rPr>
                <w:rFonts w:ascii="Consolas" w:eastAsiaTheme="minorHAnsi" w:hAnsi="Consolas" w:cs="Consolas"/>
                <w:b w:val="0"/>
                <w:color w:val="0000FF"/>
                <w:sz w:val="44"/>
                <w:szCs w:val="44"/>
              </w:rPr>
              <w:t>order</w:t>
            </w:r>
            <w:r w:rsidRPr="00731F6E">
              <w:rPr>
                <w:rFonts w:ascii="Consolas" w:eastAsiaTheme="minorHAnsi" w:hAnsi="Consolas" w:cs="Consolas"/>
                <w:b w:val="0"/>
                <w:color w:val="000000"/>
                <w:sz w:val="44"/>
                <w:szCs w:val="44"/>
              </w:rPr>
              <w:t xml:space="preserve"> </w:t>
            </w:r>
            <w:r w:rsidRPr="00731F6E">
              <w:rPr>
                <w:rFonts w:ascii="Consolas" w:eastAsiaTheme="minorHAnsi" w:hAnsi="Consolas" w:cs="Consolas"/>
                <w:b w:val="0"/>
                <w:color w:val="0000FF"/>
                <w:sz w:val="44"/>
                <w:szCs w:val="44"/>
              </w:rPr>
              <w:t>by</w:t>
            </w:r>
            <w:r w:rsidRPr="00731F6E">
              <w:rPr>
                <w:rFonts w:ascii="Consolas" w:eastAsiaTheme="minorHAnsi" w:hAnsi="Consolas" w:cs="Consolas"/>
                <w:b w:val="0"/>
                <w:color w:val="000000"/>
                <w:sz w:val="44"/>
                <w:szCs w:val="44"/>
              </w:rPr>
              <w:t xml:space="preserve"> StudentID</w:t>
            </w:r>
          </w:p>
        </w:tc>
      </w:tr>
    </w:tbl>
    <w:p w14:paraId="140E315A" w14:textId="77777777" w:rsidR="004D3ED0" w:rsidRPr="00B75E0E" w:rsidRDefault="004D3ED0" w:rsidP="004D3ED0">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Kết quả:</w:t>
      </w:r>
    </w:p>
    <w:p w14:paraId="0017F867" w14:textId="1EE800E4" w:rsidR="004D3ED0" w:rsidRPr="004D3ED0" w:rsidRDefault="00920D35" w:rsidP="004D3ED0">
      <w:pPr>
        <w:pStyle w:val="oancuaDanhsach"/>
        <w:shd w:val="clear" w:color="auto" w:fill="FFFFFF"/>
        <w:spacing w:after="200" w:line="230" w:lineRule="atLeast"/>
        <w:ind w:left="1440"/>
        <w:rPr>
          <w:rFonts w:ascii="Times" w:eastAsia="Times New Roman" w:hAnsi="Times" w:cs="Times"/>
          <w:sz w:val="44"/>
          <w:szCs w:val="44"/>
        </w:rPr>
      </w:pPr>
      <w:r>
        <w:rPr>
          <w:noProof/>
        </w:rPr>
        <w:drawing>
          <wp:inline distT="0" distB="0" distL="0" distR="0" wp14:anchorId="565991F6" wp14:editId="73B5B501">
            <wp:extent cx="6371590" cy="2426970"/>
            <wp:effectExtent l="0" t="0" r="0" b="0"/>
            <wp:docPr id="4" name="Hình ảnh 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àn&#10;&#10;Mô tả được tạo tự độ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1590" cy="2426970"/>
                    </a:xfrm>
                    <a:prstGeom prst="rect">
                      <a:avLst/>
                    </a:prstGeom>
                    <a:noFill/>
                    <a:ln>
                      <a:noFill/>
                    </a:ln>
                  </pic:spPr>
                </pic:pic>
              </a:graphicData>
            </a:graphic>
          </wp:inline>
        </w:drawing>
      </w:r>
      <w:r w:rsidR="004D3ED0">
        <w:rPr>
          <w:rFonts w:ascii="Times" w:eastAsia="Times New Roman" w:hAnsi="Times" w:cs="Times"/>
          <w:sz w:val="44"/>
          <w:szCs w:val="44"/>
          <w:lang w:val="en-GB"/>
        </w:rPr>
        <w:tab/>
      </w:r>
      <w:r w:rsidR="00164E22" w:rsidRPr="00731F6E">
        <w:rPr>
          <w:rFonts w:ascii="Times" w:eastAsia="Times New Roman" w:hAnsi="Times" w:cs="Times"/>
          <w:sz w:val="44"/>
          <w:szCs w:val="44"/>
          <w:lang w:val="en-GB"/>
        </w:rPr>
        <w:t> </w:t>
      </w:r>
    </w:p>
    <w:p w14:paraId="56A9ED0B" w14:textId="672F6032" w:rsidR="00164E22" w:rsidRPr="00B75E0E" w:rsidRDefault="00164E22" w:rsidP="00630AFE">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 xml:space="preserve">A query that uses </w:t>
      </w:r>
      <w:r w:rsidR="00920D35" w:rsidRPr="00B75E0E">
        <w:rPr>
          <w:rFonts w:ascii="Times" w:eastAsia="Times New Roman" w:hAnsi="Times" w:cs="Times"/>
          <w:b w:val="0"/>
          <w:bCs/>
          <w:sz w:val="44"/>
          <w:szCs w:val="44"/>
          <w:lang w:val="en-GB"/>
        </w:rPr>
        <w:t>INNER JOINS</w:t>
      </w:r>
    </w:p>
    <w:p w14:paraId="6E1E7451" w14:textId="3B3A78C6" w:rsidR="00920D35" w:rsidRPr="00B75E0E" w:rsidRDefault="00920D35" w:rsidP="00920D35">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In ra</w:t>
      </w:r>
      <w:r w:rsidR="00F90359" w:rsidRPr="00B75E0E">
        <w:rPr>
          <w:rFonts w:ascii="Times" w:eastAsia="Times New Roman" w:hAnsi="Times" w:cs="Times"/>
          <w:b w:val="0"/>
          <w:bCs/>
          <w:sz w:val="44"/>
          <w:szCs w:val="44"/>
          <w:lang w:val="en-GB"/>
        </w:rPr>
        <w:t xml:space="preserve"> tất cả</w:t>
      </w:r>
      <w:r w:rsidRPr="00B75E0E">
        <w:rPr>
          <w:rFonts w:ascii="Times" w:eastAsia="Times New Roman" w:hAnsi="Times" w:cs="Times"/>
          <w:b w:val="0"/>
          <w:bCs/>
          <w:sz w:val="44"/>
          <w:szCs w:val="44"/>
          <w:lang w:val="en-GB"/>
        </w:rPr>
        <w:t xml:space="preserve"> </w:t>
      </w:r>
      <w:r w:rsidR="00C352FC" w:rsidRPr="00B75E0E">
        <w:rPr>
          <w:rFonts w:ascii="Times" w:eastAsia="Times New Roman" w:hAnsi="Times" w:cs="Times"/>
          <w:b w:val="0"/>
          <w:bCs/>
          <w:sz w:val="44"/>
          <w:szCs w:val="44"/>
          <w:lang w:val="en-GB"/>
        </w:rPr>
        <w:t xml:space="preserve">FullName của học sinh </w:t>
      </w:r>
      <w:r w:rsidR="00DC2F4F" w:rsidRPr="00B75E0E">
        <w:rPr>
          <w:rFonts w:ascii="Times" w:eastAsia="Times New Roman" w:hAnsi="Times" w:cs="Times"/>
          <w:b w:val="0"/>
          <w:bCs/>
          <w:sz w:val="44"/>
          <w:szCs w:val="44"/>
          <w:lang w:val="en-GB"/>
        </w:rPr>
        <w:t>có điểm trung bình trong bảng View</w:t>
      </w:r>
    </w:p>
    <w:tbl>
      <w:tblPr>
        <w:tblStyle w:val="LiBang"/>
        <w:tblW w:w="0" w:type="auto"/>
        <w:tblInd w:w="1440" w:type="dxa"/>
        <w:tblLook w:val="04A0" w:firstRow="1" w:lastRow="0" w:firstColumn="1" w:lastColumn="0" w:noHBand="0" w:noVBand="1"/>
      </w:tblPr>
      <w:tblGrid>
        <w:gridCol w:w="8584"/>
      </w:tblGrid>
      <w:tr w:rsidR="00742951" w14:paraId="2AFE158F" w14:textId="77777777" w:rsidTr="00742951">
        <w:tc>
          <w:tcPr>
            <w:tcW w:w="10024" w:type="dxa"/>
          </w:tcPr>
          <w:p w14:paraId="5B445CC0" w14:textId="77777777" w:rsidR="002C4C2F" w:rsidRPr="002C4C2F" w:rsidRDefault="002C4C2F" w:rsidP="002C4C2F">
            <w:pPr>
              <w:autoSpaceDE w:val="0"/>
              <w:autoSpaceDN w:val="0"/>
              <w:adjustRightInd w:val="0"/>
              <w:rPr>
                <w:rFonts w:ascii="Consolas" w:eastAsiaTheme="minorHAnsi" w:hAnsi="Consolas" w:cs="Consolas"/>
                <w:b w:val="0"/>
                <w:color w:val="000000"/>
                <w:sz w:val="44"/>
                <w:szCs w:val="44"/>
              </w:rPr>
            </w:pPr>
            <w:r w:rsidRPr="002C4C2F">
              <w:rPr>
                <w:rFonts w:ascii="Consolas" w:eastAsiaTheme="minorHAnsi" w:hAnsi="Consolas" w:cs="Consolas"/>
                <w:b w:val="0"/>
                <w:color w:val="0000FF"/>
                <w:sz w:val="44"/>
                <w:szCs w:val="44"/>
              </w:rPr>
              <w:lastRenderedPageBreak/>
              <w:t>Select</w:t>
            </w:r>
            <w:r w:rsidRPr="002C4C2F">
              <w:rPr>
                <w:rFonts w:ascii="Consolas" w:eastAsiaTheme="minorHAnsi" w:hAnsi="Consolas" w:cs="Consolas"/>
                <w:b w:val="0"/>
                <w:color w:val="000000"/>
                <w:sz w:val="44"/>
                <w:szCs w:val="44"/>
              </w:rPr>
              <w:t xml:space="preserve"> </w:t>
            </w:r>
            <w:r w:rsidRPr="002C4C2F">
              <w:rPr>
                <w:rFonts w:ascii="Consolas" w:eastAsiaTheme="minorHAnsi" w:hAnsi="Consolas" w:cs="Consolas"/>
                <w:b w:val="0"/>
                <w:color w:val="0000FF"/>
                <w:sz w:val="44"/>
                <w:szCs w:val="44"/>
              </w:rPr>
              <w:t>distinct</w:t>
            </w:r>
            <w:r w:rsidRPr="002C4C2F">
              <w:rPr>
                <w:rFonts w:ascii="Consolas" w:eastAsiaTheme="minorHAnsi" w:hAnsi="Consolas" w:cs="Consolas"/>
                <w:b w:val="0"/>
                <w:color w:val="000000"/>
                <w:sz w:val="44"/>
                <w:szCs w:val="44"/>
              </w:rPr>
              <w:t xml:space="preserve"> </w:t>
            </w:r>
            <w:r w:rsidRPr="002C4C2F">
              <w:rPr>
                <w:rFonts w:ascii="Consolas" w:eastAsiaTheme="minorHAnsi" w:hAnsi="Consolas" w:cs="Consolas"/>
                <w:b w:val="0"/>
                <w:color w:val="FF00FF"/>
                <w:sz w:val="44"/>
                <w:szCs w:val="44"/>
              </w:rPr>
              <w:t>CONCAT_WS</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FF0000"/>
                <w:sz w:val="44"/>
                <w:szCs w:val="44"/>
              </w:rPr>
              <w:t>' '</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s</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FirstName</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 xml:space="preserve"> s</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LastName</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 xml:space="preserve"> </w:t>
            </w:r>
            <w:r w:rsidRPr="002C4C2F">
              <w:rPr>
                <w:rFonts w:ascii="Consolas" w:eastAsiaTheme="minorHAnsi" w:hAnsi="Consolas" w:cs="Consolas"/>
                <w:b w:val="0"/>
                <w:color w:val="0000FF"/>
                <w:sz w:val="44"/>
                <w:szCs w:val="44"/>
              </w:rPr>
              <w:t>from</w:t>
            </w:r>
            <w:r w:rsidRPr="002C4C2F">
              <w:rPr>
                <w:rFonts w:ascii="Consolas" w:eastAsiaTheme="minorHAnsi" w:hAnsi="Consolas" w:cs="Consolas"/>
                <w:b w:val="0"/>
                <w:color w:val="000000"/>
                <w:sz w:val="44"/>
                <w:szCs w:val="44"/>
              </w:rPr>
              <w:t xml:space="preserve"> Students s</w:t>
            </w:r>
          </w:p>
          <w:p w14:paraId="66822CD0" w14:textId="3934BE8E" w:rsidR="00742951" w:rsidRPr="002C4C2F" w:rsidRDefault="002C4C2F" w:rsidP="002C4C2F">
            <w:pPr>
              <w:autoSpaceDE w:val="0"/>
              <w:autoSpaceDN w:val="0"/>
              <w:adjustRightInd w:val="0"/>
              <w:rPr>
                <w:rFonts w:ascii="Consolas" w:eastAsiaTheme="minorHAnsi" w:hAnsi="Consolas" w:cs="Consolas"/>
                <w:b w:val="0"/>
                <w:color w:val="000000"/>
                <w:sz w:val="19"/>
                <w:szCs w:val="19"/>
              </w:rPr>
            </w:pPr>
            <w:r w:rsidRPr="002C4C2F">
              <w:rPr>
                <w:rFonts w:ascii="Consolas" w:eastAsiaTheme="minorHAnsi" w:hAnsi="Consolas" w:cs="Consolas"/>
                <w:b w:val="0"/>
                <w:color w:val="808080"/>
                <w:sz w:val="44"/>
                <w:szCs w:val="44"/>
              </w:rPr>
              <w:t>Inner</w:t>
            </w:r>
            <w:r w:rsidRPr="002C4C2F">
              <w:rPr>
                <w:rFonts w:ascii="Consolas" w:eastAsiaTheme="minorHAnsi" w:hAnsi="Consolas" w:cs="Consolas"/>
                <w:b w:val="0"/>
                <w:color w:val="000000"/>
                <w:sz w:val="44"/>
                <w:szCs w:val="44"/>
              </w:rPr>
              <w:t xml:space="preserve"> </w:t>
            </w:r>
            <w:r w:rsidRPr="002C4C2F">
              <w:rPr>
                <w:rFonts w:ascii="Consolas" w:eastAsiaTheme="minorHAnsi" w:hAnsi="Consolas" w:cs="Consolas"/>
                <w:b w:val="0"/>
                <w:color w:val="808080"/>
                <w:sz w:val="44"/>
                <w:szCs w:val="44"/>
              </w:rPr>
              <w:t>join</w:t>
            </w:r>
            <w:r w:rsidRPr="002C4C2F">
              <w:rPr>
                <w:rFonts w:ascii="Consolas" w:eastAsiaTheme="minorHAnsi" w:hAnsi="Consolas" w:cs="Consolas"/>
                <w:b w:val="0"/>
                <w:color w:val="000000"/>
                <w:sz w:val="44"/>
                <w:szCs w:val="44"/>
              </w:rPr>
              <w:t xml:space="preserve"> [View] v </w:t>
            </w:r>
            <w:r w:rsidRPr="002C4C2F">
              <w:rPr>
                <w:rFonts w:ascii="Consolas" w:eastAsiaTheme="minorHAnsi" w:hAnsi="Consolas" w:cs="Consolas"/>
                <w:b w:val="0"/>
                <w:color w:val="0000FF"/>
                <w:sz w:val="44"/>
                <w:szCs w:val="44"/>
              </w:rPr>
              <w:t>on</w:t>
            </w:r>
            <w:r w:rsidRPr="002C4C2F">
              <w:rPr>
                <w:rFonts w:ascii="Consolas" w:eastAsiaTheme="minorHAnsi" w:hAnsi="Consolas" w:cs="Consolas"/>
                <w:b w:val="0"/>
                <w:color w:val="000000"/>
                <w:sz w:val="44"/>
                <w:szCs w:val="44"/>
              </w:rPr>
              <w:t xml:space="preserve"> v</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 xml:space="preserve">StudentID </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 xml:space="preserve"> s</w:t>
            </w:r>
            <w:r w:rsidRPr="002C4C2F">
              <w:rPr>
                <w:rFonts w:ascii="Consolas" w:eastAsiaTheme="minorHAnsi" w:hAnsi="Consolas" w:cs="Consolas"/>
                <w:b w:val="0"/>
                <w:color w:val="808080"/>
                <w:sz w:val="44"/>
                <w:szCs w:val="44"/>
              </w:rPr>
              <w:t>.</w:t>
            </w:r>
            <w:r w:rsidRPr="002C4C2F">
              <w:rPr>
                <w:rFonts w:ascii="Consolas" w:eastAsiaTheme="minorHAnsi" w:hAnsi="Consolas" w:cs="Consolas"/>
                <w:b w:val="0"/>
                <w:color w:val="000000"/>
                <w:sz w:val="44"/>
                <w:szCs w:val="44"/>
              </w:rPr>
              <w:t>StudentID</w:t>
            </w:r>
          </w:p>
        </w:tc>
      </w:tr>
    </w:tbl>
    <w:p w14:paraId="4549E273" w14:textId="3412DDB9" w:rsidR="00742951" w:rsidRPr="00B75E0E" w:rsidRDefault="00742951" w:rsidP="00742951">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rPr>
        <w:t xml:space="preserve">Kết quả: </w:t>
      </w:r>
    </w:p>
    <w:p w14:paraId="37C04637" w14:textId="27B3EC08" w:rsidR="00630AFE" w:rsidRPr="00AD638F" w:rsidRDefault="00AD638F" w:rsidP="00AD638F">
      <w:pPr>
        <w:pStyle w:val="oancuaDanhsach"/>
        <w:shd w:val="clear" w:color="auto" w:fill="FFFFFF"/>
        <w:spacing w:after="200" w:line="230" w:lineRule="atLeast"/>
        <w:ind w:left="1440"/>
        <w:rPr>
          <w:rFonts w:ascii="Times" w:eastAsia="Times New Roman" w:hAnsi="Times" w:cs="Times"/>
          <w:sz w:val="44"/>
          <w:szCs w:val="44"/>
        </w:rPr>
      </w:pPr>
      <w:r>
        <w:rPr>
          <w:noProof/>
        </w:rPr>
        <w:drawing>
          <wp:anchor distT="0" distB="0" distL="114300" distR="114300" simplePos="0" relativeHeight="251661312" behindDoc="0" locked="0" layoutInCell="1" allowOverlap="1" wp14:anchorId="0D5BB053" wp14:editId="1C009208">
            <wp:simplePos x="0" y="0"/>
            <wp:positionH relativeFrom="column">
              <wp:posOffset>1933575</wp:posOffset>
            </wp:positionH>
            <wp:positionV relativeFrom="paragraph">
              <wp:posOffset>180975</wp:posOffset>
            </wp:positionV>
            <wp:extent cx="1800225" cy="1952625"/>
            <wp:effectExtent l="0" t="0" r="9525" b="952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225" cy="1952625"/>
                    </a:xfrm>
                    <a:prstGeom prst="rect">
                      <a:avLst/>
                    </a:prstGeom>
                    <a:noFill/>
                    <a:ln>
                      <a:noFill/>
                    </a:ln>
                  </pic:spPr>
                </pic:pic>
              </a:graphicData>
            </a:graphic>
          </wp:anchor>
        </w:drawing>
      </w:r>
      <w:r w:rsidR="00D34F5A">
        <w:rPr>
          <w:rFonts w:ascii="Times" w:eastAsia="Times New Roman" w:hAnsi="Times" w:cs="Times"/>
          <w:sz w:val="44"/>
          <w:szCs w:val="44"/>
        </w:rPr>
        <w:br w:type="textWrapping" w:clear="all"/>
      </w:r>
    </w:p>
    <w:p w14:paraId="2B197736" w14:textId="20E7B3D0" w:rsidR="00164E22" w:rsidRPr="00731F6E" w:rsidRDefault="00164E22" w:rsidP="00742951">
      <w:pPr>
        <w:pStyle w:val="oancuaDanhsach"/>
        <w:shd w:val="clear" w:color="auto" w:fill="FFFFFF"/>
        <w:spacing w:after="200" w:line="230" w:lineRule="atLeast"/>
        <w:rPr>
          <w:rFonts w:ascii="Times" w:eastAsia="Times New Roman" w:hAnsi="Times" w:cs="Times"/>
          <w:sz w:val="44"/>
          <w:szCs w:val="44"/>
        </w:rPr>
      </w:pPr>
    </w:p>
    <w:p w14:paraId="0AFF2797" w14:textId="0DCBF9CF" w:rsidR="00164E22" w:rsidRPr="00B75E0E" w:rsidRDefault="00164E22" w:rsidP="00AD638F">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AD638F">
        <w:rPr>
          <w:rFonts w:ascii="Times" w:eastAsia="Times New Roman" w:hAnsi="Times" w:cs="Times"/>
          <w:sz w:val="44"/>
          <w:szCs w:val="44"/>
          <w:lang w:val="en-GB"/>
        </w:rPr>
        <w:t> </w:t>
      </w:r>
      <w:r w:rsidRPr="00B75E0E">
        <w:rPr>
          <w:rFonts w:ascii="Times" w:eastAsia="Times New Roman" w:hAnsi="Times" w:cs="Times"/>
          <w:b w:val="0"/>
          <w:bCs/>
          <w:sz w:val="44"/>
          <w:szCs w:val="44"/>
          <w:lang w:val="en-GB"/>
        </w:rPr>
        <w:t>A query that uses aggregate functions</w:t>
      </w:r>
    </w:p>
    <w:p w14:paraId="6891A203" w14:textId="77777777" w:rsidR="00E860FE" w:rsidRPr="00B75E0E" w:rsidRDefault="003F2747" w:rsidP="00D34F5A">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rPr>
        <w:t xml:space="preserve">In ra CategortID có </w:t>
      </w:r>
      <w:r w:rsidR="00E860FE" w:rsidRPr="00B75E0E">
        <w:rPr>
          <w:rFonts w:ascii="Times" w:eastAsia="Times New Roman" w:hAnsi="Times" w:cs="Times"/>
          <w:b w:val="0"/>
          <w:bCs/>
          <w:sz w:val="44"/>
          <w:szCs w:val="44"/>
        </w:rPr>
        <w:t xml:space="preserve">Weight </w:t>
      </w:r>
      <w:r w:rsidRPr="00B75E0E">
        <w:rPr>
          <w:rFonts w:ascii="Times" w:eastAsia="Times New Roman" w:hAnsi="Times" w:cs="Times"/>
          <w:b w:val="0"/>
          <w:bCs/>
          <w:sz w:val="44"/>
          <w:szCs w:val="44"/>
        </w:rPr>
        <w:t>nhỏ hơn</w:t>
      </w:r>
      <w:r w:rsidR="00E860FE" w:rsidRPr="00B75E0E">
        <w:rPr>
          <w:rFonts w:ascii="Times" w:eastAsia="Times New Roman" w:hAnsi="Times" w:cs="Times"/>
          <w:b w:val="0"/>
          <w:bCs/>
          <w:sz w:val="44"/>
          <w:szCs w:val="44"/>
        </w:rPr>
        <w:t xml:space="preserve"> 0,1</w:t>
      </w:r>
    </w:p>
    <w:tbl>
      <w:tblPr>
        <w:tblStyle w:val="LiBang"/>
        <w:tblW w:w="0" w:type="auto"/>
        <w:tblInd w:w="1440" w:type="dxa"/>
        <w:tblLook w:val="04A0" w:firstRow="1" w:lastRow="0" w:firstColumn="1" w:lastColumn="0" w:noHBand="0" w:noVBand="1"/>
      </w:tblPr>
      <w:tblGrid>
        <w:gridCol w:w="8584"/>
      </w:tblGrid>
      <w:tr w:rsidR="00E860FE" w14:paraId="716AF17D" w14:textId="77777777" w:rsidTr="00E860FE">
        <w:tc>
          <w:tcPr>
            <w:tcW w:w="10024" w:type="dxa"/>
          </w:tcPr>
          <w:p w14:paraId="7A03734B" w14:textId="77777777" w:rsidR="00E860FE" w:rsidRDefault="00E860FE" w:rsidP="00E860FE">
            <w:pPr>
              <w:pStyle w:val="oancuaDanhsach"/>
              <w:spacing w:after="200" w:line="230" w:lineRule="atLeast"/>
              <w:ind w:left="0"/>
              <w:rPr>
                <w:rFonts w:ascii="Times" w:eastAsia="Times New Roman" w:hAnsi="Times" w:cs="Times"/>
                <w:sz w:val="44"/>
                <w:szCs w:val="44"/>
              </w:rPr>
            </w:pPr>
          </w:p>
        </w:tc>
      </w:tr>
    </w:tbl>
    <w:p w14:paraId="653B231C" w14:textId="5FD77ADF" w:rsidR="00AD638F" w:rsidRPr="00AD638F" w:rsidRDefault="003F2747" w:rsidP="00E860FE">
      <w:pPr>
        <w:pStyle w:val="oancuaDanhsach"/>
        <w:shd w:val="clear" w:color="auto" w:fill="FFFFFF"/>
        <w:spacing w:after="200" w:line="230" w:lineRule="atLeast"/>
        <w:ind w:left="1440"/>
        <w:rPr>
          <w:rFonts w:ascii="Times" w:eastAsia="Times New Roman" w:hAnsi="Times" w:cs="Times"/>
          <w:sz w:val="44"/>
          <w:szCs w:val="44"/>
        </w:rPr>
      </w:pPr>
      <w:r>
        <w:rPr>
          <w:rFonts w:ascii="Times" w:eastAsia="Times New Roman" w:hAnsi="Times" w:cs="Times"/>
          <w:sz w:val="44"/>
          <w:szCs w:val="44"/>
        </w:rPr>
        <w:t xml:space="preserve"> </w:t>
      </w:r>
    </w:p>
    <w:p w14:paraId="70A6F95D" w14:textId="160D2A9F" w:rsidR="00413FE0" w:rsidRPr="00413FE0" w:rsidRDefault="00413FE0" w:rsidP="00413FE0">
      <w:pPr>
        <w:pStyle w:val="oancuaDanhsach"/>
        <w:numPr>
          <w:ilvl w:val="0"/>
          <w:numId w:val="27"/>
        </w:numPr>
        <w:shd w:val="clear" w:color="auto" w:fill="FFFFFF"/>
        <w:spacing w:after="200" w:line="230" w:lineRule="atLeast"/>
        <w:rPr>
          <w:rFonts w:ascii="Times" w:eastAsia="Times New Roman" w:hAnsi="Times" w:cs="Times"/>
          <w:b w:val="0"/>
          <w:bCs/>
          <w:sz w:val="44"/>
          <w:szCs w:val="44"/>
        </w:rPr>
      </w:pPr>
      <w:r>
        <w:rPr>
          <w:rFonts w:ascii="Times" w:eastAsia="Times New Roman" w:hAnsi="Times" w:cs="Times"/>
          <w:b w:val="0"/>
          <w:bCs/>
          <w:sz w:val="44"/>
          <w:szCs w:val="44"/>
        </w:rPr>
        <w:t xml:space="preserve">Kết quả: </w:t>
      </w:r>
    </w:p>
    <w:p w14:paraId="799E7E94" w14:textId="474301C0" w:rsidR="00164E22" w:rsidRPr="00B75E0E"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A query that uses the GROUP BY and HAVING clauses</w:t>
      </w:r>
    </w:p>
    <w:p w14:paraId="40872210" w14:textId="77777777" w:rsidR="00262A2D" w:rsidRPr="00B75E0E" w:rsidRDefault="00262A2D" w:rsidP="00262A2D">
      <w:pPr>
        <w:shd w:val="clear" w:color="auto" w:fill="FFFFFF"/>
        <w:spacing w:after="200" w:line="230" w:lineRule="atLeast"/>
        <w:rPr>
          <w:rFonts w:ascii="Times" w:eastAsia="Times New Roman" w:hAnsi="Times" w:cs="Times"/>
          <w:b w:val="0"/>
          <w:bCs/>
          <w:sz w:val="44"/>
          <w:szCs w:val="44"/>
        </w:rPr>
      </w:pPr>
    </w:p>
    <w:p w14:paraId="506AF2D8" w14:textId="5778D962" w:rsidR="00164E22" w:rsidRPr="00B75E0E"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  A query that uses a sub-query as a relation</w:t>
      </w:r>
    </w:p>
    <w:p w14:paraId="5915B501" w14:textId="77777777" w:rsidR="00262A2D" w:rsidRPr="00B75E0E" w:rsidRDefault="00262A2D" w:rsidP="00262A2D">
      <w:pPr>
        <w:pStyle w:val="oancuaDanhsach"/>
        <w:rPr>
          <w:rFonts w:ascii="Times" w:eastAsia="Times New Roman" w:hAnsi="Times" w:cs="Times"/>
          <w:b w:val="0"/>
          <w:bCs/>
          <w:sz w:val="44"/>
          <w:szCs w:val="44"/>
        </w:rPr>
      </w:pPr>
    </w:p>
    <w:p w14:paraId="523868B4" w14:textId="77777777" w:rsidR="00262A2D" w:rsidRPr="00B75E0E" w:rsidRDefault="00262A2D" w:rsidP="00262A2D">
      <w:pPr>
        <w:pStyle w:val="oancuaDanhsach"/>
        <w:shd w:val="clear" w:color="auto" w:fill="FFFFFF"/>
        <w:spacing w:after="200" w:line="230" w:lineRule="atLeast"/>
        <w:rPr>
          <w:rFonts w:ascii="Times" w:eastAsia="Times New Roman" w:hAnsi="Times" w:cs="Times"/>
          <w:b w:val="0"/>
          <w:bCs/>
          <w:sz w:val="44"/>
          <w:szCs w:val="44"/>
        </w:rPr>
      </w:pPr>
    </w:p>
    <w:p w14:paraId="31F324B5" w14:textId="7A985623" w:rsidR="00164E22" w:rsidRPr="00B75E0E"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lastRenderedPageBreak/>
        <w:t>  A query that uses a sub-query in the WHERE clause</w:t>
      </w:r>
    </w:p>
    <w:p w14:paraId="412D8768" w14:textId="77777777" w:rsidR="00262A2D" w:rsidRPr="00B75E0E" w:rsidRDefault="00262A2D" w:rsidP="00262A2D">
      <w:pPr>
        <w:pStyle w:val="oancuaDanhsach"/>
        <w:shd w:val="clear" w:color="auto" w:fill="FFFFFF"/>
        <w:spacing w:after="200" w:line="230" w:lineRule="atLeast"/>
        <w:rPr>
          <w:rFonts w:ascii="Times" w:eastAsia="Times New Roman" w:hAnsi="Times" w:cs="Times"/>
          <w:b w:val="0"/>
          <w:bCs/>
          <w:sz w:val="44"/>
          <w:szCs w:val="44"/>
        </w:rPr>
      </w:pPr>
    </w:p>
    <w:p w14:paraId="57D3FE3B" w14:textId="0AB08304" w:rsidR="00164E22" w:rsidRPr="00B75E0E"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A query that uses partial matching in the WHERE clause</w:t>
      </w:r>
    </w:p>
    <w:p w14:paraId="5B5B8A77" w14:textId="77777777" w:rsidR="00262A2D" w:rsidRPr="00B75E0E" w:rsidRDefault="00262A2D" w:rsidP="00262A2D">
      <w:pPr>
        <w:pStyle w:val="oancuaDanhsach"/>
        <w:rPr>
          <w:rFonts w:ascii="Times" w:eastAsia="Times New Roman" w:hAnsi="Times" w:cs="Times"/>
          <w:b w:val="0"/>
          <w:bCs/>
          <w:sz w:val="44"/>
          <w:szCs w:val="44"/>
        </w:rPr>
      </w:pPr>
    </w:p>
    <w:p w14:paraId="309EE8F3" w14:textId="77777777" w:rsidR="00262A2D" w:rsidRPr="00B75E0E" w:rsidRDefault="00262A2D"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p>
    <w:p w14:paraId="7ACD0C66" w14:textId="6EDAF8DA" w:rsidR="00164E22" w:rsidRPr="00B75E0E" w:rsidRDefault="00164E22" w:rsidP="00262A2D">
      <w:pPr>
        <w:pStyle w:val="oancuaDanhsach"/>
        <w:numPr>
          <w:ilvl w:val="1"/>
          <w:numId w:val="46"/>
        </w:numPr>
        <w:shd w:val="clear" w:color="auto" w:fill="FFFFFF"/>
        <w:spacing w:after="200" w:line="230" w:lineRule="atLeast"/>
        <w:rPr>
          <w:rFonts w:ascii="Times" w:eastAsia="Times New Roman" w:hAnsi="Times" w:cs="Times"/>
          <w:b w:val="0"/>
          <w:bCs/>
          <w:sz w:val="44"/>
          <w:szCs w:val="44"/>
        </w:rPr>
      </w:pPr>
      <w:r w:rsidRPr="00B75E0E">
        <w:rPr>
          <w:rFonts w:ascii="Times" w:eastAsia="Times New Roman" w:hAnsi="Times" w:cs="Times"/>
          <w:b w:val="0"/>
          <w:bCs/>
          <w:sz w:val="44"/>
          <w:szCs w:val="44"/>
          <w:lang w:val="en-GB"/>
        </w:rPr>
        <w:t> A query that uses a self-JOIN</w:t>
      </w:r>
    </w:p>
    <w:p w14:paraId="3E54C611" w14:textId="5E77890E" w:rsidR="00164E22" w:rsidRPr="00262A2D" w:rsidRDefault="00164E22" w:rsidP="00262A2D">
      <w:pPr>
        <w:shd w:val="clear" w:color="auto" w:fill="FFFFFF"/>
        <w:spacing w:after="200" w:line="230" w:lineRule="atLeast"/>
        <w:rPr>
          <w:rFonts w:ascii="Times" w:eastAsia="Times New Roman" w:hAnsi="Times" w:cs="Times"/>
        </w:rPr>
      </w:pPr>
    </w:p>
    <w:p w14:paraId="5CD010FB" w14:textId="46836EFF" w:rsidR="00F45BA9" w:rsidRPr="00310B00" w:rsidRDefault="00F45BA9" w:rsidP="00310B00"/>
    <w:p w14:paraId="65476741" w14:textId="5E26FC66" w:rsidR="002461BA" w:rsidRPr="002461BA" w:rsidRDefault="002461BA" w:rsidP="002461BA">
      <w:pPr>
        <w:pStyle w:val="Tiuphu"/>
        <w:framePr w:wrap="around"/>
      </w:pPr>
    </w:p>
    <w:sectPr w:rsidR="002461BA" w:rsidRPr="002461BA" w:rsidSect="00AB02A7">
      <w:headerReference w:type="default" r:id="rId17"/>
      <w:footerReference w:type="default" r:id="rId18"/>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8C4A" w14:textId="77777777" w:rsidR="00510CBC" w:rsidRDefault="00510CBC">
      <w:r>
        <w:separator/>
      </w:r>
    </w:p>
    <w:p w14:paraId="6010D50A" w14:textId="77777777" w:rsidR="00510CBC" w:rsidRDefault="00510CBC"/>
  </w:endnote>
  <w:endnote w:type="continuationSeparator" w:id="0">
    <w:p w14:paraId="55B8C8FE" w14:textId="77777777" w:rsidR="00510CBC" w:rsidRDefault="00510CBC">
      <w:r>
        <w:continuationSeparator/>
      </w:r>
    </w:p>
    <w:p w14:paraId="2D0389B9" w14:textId="77777777" w:rsidR="00510CBC" w:rsidRDefault="00510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vi-VN"/>
      </w:rPr>
      <w:id w:val="-890194395"/>
      <w:docPartObj>
        <w:docPartGallery w:val="Page Numbers (Bottom of Page)"/>
        <w:docPartUnique/>
      </w:docPartObj>
    </w:sdtPr>
    <w:sdtEndPr>
      <w:rPr>
        <w:noProof/>
      </w:rPr>
    </w:sdtEndPr>
    <w:sdtContent>
      <w:p w14:paraId="6F9768F1" w14:textId="77777777" w:rsidR="00DF027C" w:rsidRPr="00C86081" w:rsidRDefault="00DF027C">
        <w:pPr>
          <w:pStyle w:val="Chntrang"/>
          <w:jc w:val="center"/>
          <w:rPr>
            <w:lang w:val="vi-VN"/>
          </w:rPr>
        </w:pPr>
        <w:r w:rsidRPr="00C86081">
          <w:rPr>
            <w:lang w:val="vi-VN" w:bidi="vi-VN"/>
          </w:rPr>
          <w:fldChar w:fldCharType="begin"/>
        </w:r>
        <w:r w:rsidRPr="00C86081">
          <w:rPr>
            <w:lang w:val="vi-VN" w:bidi="vi-VN"/>
          </w:rPr>
          <w:instrText xml:space="preserve"> PAGE   \* MERGEFORMAT </w:instrText>
        </w:r>
        <w:r w:rsidRPr="00C86081">
          <w:rPr>
            <w:lang w:val="vi-VN" w:bidi="vi-VN"/>
          </w:rPr>
          <w:fldChar w:fldCharType="separate"/>
        </w:r>
        <w:r w:rsidR="00AB02A7" w:rsidRPr="00C86081">
          <w:rPr>
            <w:noProof/>
            <w:lang w:val="vi-VN" w:bidi="vi-VN"/>
          </w:rPr>
          <w:t>2</w:t>
        </w:r>
        <w:r w:rsidRPr="00C86081">
          <w:rPr>
            <w:noProof/>
            <w:lang w:val="vi-VN" w:bidi="vi-VN"/>
          </w:rPr>
          <w:fldChar w:fldCharType="end"/>
        </w:r>
      </w:p>
    </w:sdtContent>
  </w:sdt>
  <w:p w14:paraId="1EA1DBB7" w14:textId="77777777" w:rsidR="00DF027C" w:rsidRPr="00C86081" w:rsidRDefault="00DF027C">
    <w:pPr>
      <w:pStyle w:val="Chntrang"/>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0BD16" w14:textId="77777777" w:rsidR="00510CBC" w:rsidRDefault="00510CBC">
      <w:r>
        <w:separator/>
      </w:r>
    </w:p>
    <w:p w14:paraId="38D2A52C" w14:textId="77777777" w:rsidR="00510CBC" w:rsidRDefault="00510CBC"/>
  </w:footnote>
  <w:footnote w:type="continuationSeparator" w:id="0">
    <w:p w14:paraId="0F0937E8" w14:textId="77777777" w:rsidR="00510CBC" w:rsidRDefault="00510CBC">
      <w:r>
        <w:continuationSeparator/>
      </w:r>
    </w:p>
    <w:p w14:paraId="6FB27D05" w14:textId="77777777" w:rsidR="00510CBC" w:rsidRDefault="00510C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C86081" w14:paraId="41FEF0E1" w14:textId="77777777" w:rsidTr="00360494">
      <w:trPr>
        <w:trHeight w:val="978"/>
      </w:trPr>
      <w:tc>
        <w:tcPr>
          <w:tcW w:w="10035" w:type="dxa"/>
          <w:tcBorders>
            <w:top w:val="nil"/>
            <w:left w:val="nil"/>
            <w:bottom w:val="single" w:sz="36" w:space="0" w:color="34ABA2" w:themeColor="accent3"/>
            <w:right w:val="nil"/>
          </w:tcBorders>
        </w:tcPr>
        <w:p w14:paraId="280E271B" w14:textId="77777777" w:rsidR="00D077E9" w:rsidRPr="00C86081" w:rsidRDefault="00D077E9">
          <w:pPr>
            <w:pStyle w:val="utrang"/>
            <w:rPr>
              <w:lang w:val="vi-VN"/>
            </w:rPr>
          </w:pPr>
        </w:p>
      </w:tc>
    </w:tr>
  </w:tbl>
  <w:p w14:paraId="6C6BB8CF" w14:textId="77777777" w:rsidR="00D077E9" w:rsidRPr="00C86081" w:rsidRDefault="00D077E9" w:rsidP="00D077E9">
    <w:pPr>
      <w:pStyle w:val="utrang"/>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1AAC6E"/>
    <w:lvl w:ilvl="0">
      <w:start w:val="1"/>
      <w:numFmt w:val="decimal"/>
      <w:pStyle w:val="Sudong5"/>
      <w:lvlText w:val="%1."/>
      <w:lvlJc w:val="left"/>
      <w:pPr>
        <w:tabs>
          <w:tab w:val="num" w:pos="3780"/>
        </w:tabs>
        <w:ind w:left="3780" w:hanging="360"/>
      </w:pPr>
    </w:lvl>
  </w:abstractNum>
  <w:abstractNum w:abstractNumId="1" w15:restartNumberingAfterBreak="0">
    <w:nsid w:val="FFFFFF7D"/>
    <w:multiLevelType w:val="singleLevel"/>
    <w:tmpl w:val="419665A4"/>
    <w:lvl w:ilvl="0">
      <w:start w:val="1"/>
      <w:numFmt w:val="decimal"/>
      <w:pStyle w:val="Sudong4"/>
      <w:lvlText w:val="%1."/>
      <w:lvlJc w:val="left"/>
      <w:pPr>
        <w:tabs>
          <w:tab w:val="num" w:pos="1440"/>
        </w:tabs>
        <w:ind w:left="1440" w:hanging="360"/>
      </w:pPr>
    </w:lvl>
  </w:abstractNum>
  <w:abstractNum w:abstractNumId="2" w15:restartNumberingAfterBreak="0">
    <w:nsid w:val="FFFFFF7E"/>
    <w:multiLevelType w:val="singleLevel"/>
    <w:tmpl w:val="4C6088B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0958BE14"/>
    <w:lvl w:ilvl="0">
      <w:start w:val="1"/>
      <w:numFmt w:val="decimal"/>
      <w:pStyle w:val="Sudong2"/>
      <w:lvlText w:val="%1."/>
      <w:lvlJc w:val="left"/>
      <w:pPr>
        <w:tabs>
          <w:tab w:val="num" w:pos="720"/>
        </w:tabs>
        <w:ind w:left="720" w:hanging="360"/>
      </w:pPr>
    </w:lvl>
  </w:abstractNum>
  <w:abstractNum w:abstractNumId="4" w15:restartNumberingAfterBreak="0">
    <w:nsid w:val="FFFFFF80"/>
    <w:multiLevelType w:val="singleLevel"/>
    <w:tmpl w:val="76E80916"/>
    <w:lvl w:ilvl="0">
      <w:start w:val="1"/>
      <w:numFmt w:val="bullet"/>
      <w:pStyle w:val="Duudong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401068"/>
    <w:lvl w:ilvl="0">
      <w:start w:val="1"/>
      <w:numFmt w:val="bullet"/>
      <w:pStyle w:val="Duudong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4205BE"/>
    <w:lvl w:ilvl="0">
      <w:start w:val="1"/>
      <w:numFmt w:val="bullet"/>
      <w:pStyle w:val="Duudong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60A6F0"/>
    <w:lvl w:ilvl="0">
      <w:start w:val="1"/>
      <w:numFmt w:val="bullet"/>
      <w:pStyle w:val="Duudong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0E253E"/>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8F3ECA0C"/>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01AD774B"/>
    <w:multiLevelType w:val="hybridMultilevel"/>
    <w:tmpl w:val="DC24DA86"/>
    <w:lvl w:ilvl="0" w:tplc="DBFA9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274B0C"/>
    <w:multiLevelType w:val="hybridMultilevel"/>
    <w:tmpl w:val="8520AC54"/>
    <w:lvl w:ilvl="0" w:tplc="EBD601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F2206"/>
    <w:multiLevelType w:val="hybridMultilevel"/>
    <w:tmpl w:val="65280898"/>
    <w:lvl w:ilvl="0" w:tplc="29D07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B47076"/>
    <w:multiLevelType w:val="hybridMultilevel"/>
    <w:tmpl w:val="DB9458E8"/>
    <w:lvl w:ilvl="0" w:tplc="4922F57A">
      <w:start w:val="1"/>
      <w:numFmt w:val="bullet"/>
      <w:lvlText w:val="-"/>
      <w:lvlJc w:val="left"/>
      <w:pPr>
        <w:ind w:left="804" w:hanging="360"/>
      </w:pPr>
      <w:rPr>
        <w:rFonts w:ascii="Calibri" w:eastAsiaTheme="minorEastAsia" w:hAnsi="Calibri" w:cs="Calibri"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14" w15:restartNumberingAfterBreak="0">
    <w:nsid w:val="14CE64A2"/>
    <w:multiLevelType w:val="hybridMultilevel"/>
    <w:tmpl w:val="4168C1AE"/>
    <w:lvl w:ilvl="0" w:tplc="36FA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B53FF8"/>
    <w:multiLevelType w:val="hybridMultilevel"/>
    <w:tmpl w:val="2BC6D366"/>
    <w:lvl w:ilvl="0" w:tplc="00505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D452A5"/>
    <w:multiLevelType w:val="hybridMultilevel"/>
    <w:tmpl w:val="150CB9BA"/>
    <w:lvl w:ilvl="0" w:tplc="FB324E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07023A"/>
    <w:multiLevelType w:val="hybridMultilevel"/>
    <w:tmpl w:val="1B2CAED0"/>
    <w:lvl w:ilvl="0" w:tplc="67685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272884"/>
    <w:multiLevelType w:val="hybridMultilevel"/>
    <w:tmpl w:val="86420030"/>
    <w:lvl w:ilvl="0" w:tplc="D03C1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A20EE8"/>
    <w:multiLevelType w:val="hybridMultilevel"/>
    <w:tmpl w:val="4B008CDC"/>
    <w:lvl w:ilvl="0" w:tplc="4D146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C6D04"/>
    <w:multiLevelType w:val="hybridMultilevel"/>
    <w:tmpl w:val="DF2408CA"/>
    <w:lvl w:ilvl="0" w:tplc="96B08188">
      <w:start w:val="1"/>
      <w:numFmt w:val="bullet"/>
      <w:lvlText w:val=""/>
      <w:lvlJc w:val="left"/>
      <w:pPr>
        <w:ind w:left="996" w:hanging="360"/>
      </w:pPr>
      <w:rPr>
        <w:rFonts w:ascii="Wingdings" w:eastAsiaTheme="minorEastAsia" w:hAnsi="Wingdings" w:cs="Calibri"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1" w15:restartNumberingAfterBreak="0">
    <w:nsid w:val="361D37F9"/>
    <w:multiLevelType w:val="hybridMultilevel"/>
    <w:tmpl w:val="7F763C38"/>
    <w:lvl w:ilvl="0" w:tplc="A3E4ED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058BE"/>
    <w:multiLevelType w:val="hybridMultilevel"/>
    <w:tmpl w:val="7932DA9C"/>
    <w:lvl w:ilvl="0" w:tplc="DCF40EAE">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2364D0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9D2026"/>
    <w:multiLevelType w:val="multilevel"/>
    <w:tmpl w:val="F90E2A2E"/>
    <w:lvl w:ilvl="0">
      <w:start w:val="1"/>
      <w:numFmt w:val="decimal"/>
      <w:lvlText w:val="%1."/>
      <w:lvlJc w:val="left"/>
      <w:pPr>
        <w:ind w:left="432" w:hanging="432"/>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5" w15:restartNumberingAfterBreak="0">
    <w:nsid w:val="45480F11"/>
    <w:multiLevelType w:val="hybridMultilevel"/>
    <w:tmpl w:val="FB883D8E"/>
    <w:lvl w:ilvl="0" w:tplc="72A49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A69C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FD2BF3"/>
    <w:multiLevelType w:val="multilevel"/>
    <w:tmpl w:val="9068748C"/>
    <w:lvl w:ilvl="0">
      <w:start w:val="1"/>
      <w:numFmt w:val="decimal"/>
      <w:lvlText w:val="%1."/>
      <w:lvlJc w:val="left"/>
      <w:pPr>
        <w:ind w:left="720" w:hanging="360"/>
      </w:pPr>
      <w:rPr>
        <w:rFonts w:hint="default"/>
      </w:rPr>
    </w:lvl>
    <w:lvl w:ilvl="1">
      <w:start w:val="2"/>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8" w15:restartNumberingAfterBreak="0">
    <w:nsid w:val="4E001088"/>
    <w:multiLevelType w:val="hybridMultilevel"/>
    <w:tmpl w:val="B9F0B3F8"/>
    <w:lvl w:ilvl="0" w:tplc="963046F0">
      <w:start w:val="1"/>
      <w:numFmt w:val="bullet"/>
      <w:lvlText w:val=""/>
      <w:lvlJc w:val="left"/>
      <w:pPr>
        <w:ind w:left="1164" w:hanging="360"/>
      </w:pPr>
      <w:rPr>
        <w:rFonts w:ascii="Wingdings" w:eastAsiaTheme="minorEastAsia" w:hAnsi="Wingdings" w:cs="Calibri"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9" w15:restartNumberingAfterBreak="0">
    <w:nsid w:val="4E990F7A"/>
    <w:multiLevelType w:val="multilevel"/>
    <w:tmpl w:val="05501F26"/>
    <w:lvl w:ilvl="0">
      <w:start w:val="1"/>
      <w:numFmt w:val="decimal"/>
      <w:lvlText w:val="%1."/>
      <w:lvlJc w:val="left"/>
      <w:pPr>
        <w:ind w:left="720" w:hanging="360"/>
      </w:pPr>
      <w:rPr>
        <w:rFonts w:hint="default"/>
      </w:rPr>
    </w:lvl>
    <w:lvl w:ilvl="1">
      <w:start w:val="1"/>
      <w:numFmt w:val="decimal"/>
      <w:isLgl/>
      <w:lvlText w:val="%1.%2"/>
      <w:lvlJc w:val="left"/>
      <w:pPr>
        <w:ind w:left="2280" w:hanging="480"/>
      </w:pPr>
      <w:rPr>
        <w:rFonts w:ascii="Calibri" w:eastAsiaTheme="minorEastAsia" w:hAnsi="Calibri" w:cs="Calibri" w:hint="default"/>
      </w:rPr>
    </w:lvl>
    <w:lvl w:ilvl="2">
      <w:start w:val="1"/>
      <w:numFmt w:val="decimal"/>
      <w:isLgl/>
      <w:lvlText w:val="%1.%2.%3"/>
      <w:lvlJc w:val="left"/>
      <w:pPr>
        <w:ind w:left="3960" w:hanging="720"/>
      </w:pPr>
      <w:rPr>
        <w:rFonts w:ascii="Calibri" w:eastAsiaTheme="minorEastAsia" w:hAnsi="Calibri" w:cs="Calibri" w:hint="default"/>
      </w:rPr>
    </w:lvl>
    <w:lvl w:ilvl="3">
      <w:start w:val="1"/>
      <w:numFmt w:val="decimal"/>
      <w:isLgl/>
      <w:lvlText w:val="%1.%2.%3.%4"/>
      <w:lvlJc w:val="left"/>
      <w:pPr>
        <w:ind w:left="5760" w:hanging="1080"/>
      </w:pPr>
      <w:rPr>
        <w:rFonts w:ascii="Calibri" w:eastAsiaTheme="minorEastAsia" w:hAnsi="Calibri" w:cs="Calibri" w:hint="default"/>
      </w:rPr>
    </w:lvl>
    <w:lvl w:ilvl="4">
      <w:start w:val="1"/>
      <w:numFmt w:val="decimal"/>
      <w:isLgl/>
      <w:lvlText w:val="%1.%2.%3.%4.%5"/>
      <w:lvlJc w:val="left"/>
      <w:pPr>
        <w:ind w:left="7200" w:hanging="1080"/>
      </w:pPr>
      <w:rPr>
        <w:rFonts w:ascii="Calibri" w:eastAsiaTheme="minorEastAsia" w:hAnsi="Calibri" w:cs="Calibri" w:hint="default"/>
      </w:rPr>
    </w:lvl>
    <w:lvl w:ilvl="5">
      <w:start w:val="1"/>
      <w:numFmt w:val="decimal"/>
      <w:isLgl/>
      <w:lvlText w:val="%1.%2.%3.%4.%5.%6"/>
      <w:lvlJc w:val="left"/>
      <w:pPr>
        <w:ind w:left="9000" w:hanging="1440"/>
      </w:pPr>
      <w:rPr>
        <w:rFonts w:ascii="Calibri" w:eastAsiaTheme="minorEastAsia" w:hAnsi="Calibri" w:cs="Calibri" w:hint="default"/>
      </w:rPr>
    </w:lvl>
    <w:lvl w:ilvl="6">
      <w:start w:val="1"/>
      <w:numFmt w:val="decimal"/>
      <w:isLgl/>
      <w:lvlText w:val="%1.%2.%3.%4.%5.%6.%7"/>
      <w:lvlJc w:val="left"/>
      <w:pPr>
        <w:ind w:left="10440" w:hanging="1440"/>
      </w:pPr>
      <w:rPr>
        <w:rFonts w:ascii="Calibri" w:eastAsiaTheme="minorEastAsia" w:hAnsi="Calibri" w:cs="Calibri" w:hint="default"/>
      </w:rPr>
    </w:lvl>
    <w:lvl w:ilvl="7">
      <w:start w:val="1"/>
      <w:numFmt w:val="decimal"/>
      <w:isLgl/>
      <w:lvlText w:val="%1.%2.%3.%4.%5.%6.%7.%8"/>
      <w:lvlJc w:val="left"/>
      <w:pPr>
        <w:ind w:left="12240" w:hanging="1800"/>
      </w:pPr>
      <w:rPr>
        <w:rFonts w:ascii="Calibri" w:eastAsiaTheme="minorEastAsia" w:hAnsi="Calibri" w:cs="Calibri" w:hint="default"/>
      </w:rPr>
    </w:lvl>
    <w:lvl w:ilvl="8">
      <w:start w:val="1"/>
      <w:numFmt w:val="decimal"/>
      <w:isLgl/>
      <w:lvlText w:val="%1.%2.%3.%4.%5.%6.%7.%8.%9"/>
      <w:lvlJc w:val="left"/>
      <w:pPr>
        <w:ind w:left="14040" w:hanging="2160"/>
      </w:pPr>
      <w:rPr>
        <w:rFonts w:ascii="Calibri" w:eastAsiaTheme="minorEastAsia" w:hAnsi="Calibri" w:cs="Calibri" w:hint="default"/>
      </w:rPr>
    </w:lvl>
  </w:abstractNum>
  <w:abstractNum w:abstractNumId="30" w15:restartNumberingAfterBreak="0">
    <w:nsid w:val="509B14C7"/>
    <w:multiLevelType w:val="multilevel"/>
    <w:tmpl w:val="A672FD0A"/>
    <w:lvl w:ilvl="0">
      <w:start w:val="1"/>
      <w:numFmt w:val="upperRoman"/>
      <w:lvlText w:val="%1."/>
      <w:lvlJc w:val="left"/>
      <w:pPr>
        <w:ind w:left="1440" w:hanging="108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31" w15:restartNumberingAfterBreak="0">
    <w:nsid w:val="552D6242"/>
    <w:multiLevelType w:val="hybridMultilevel"/>
    <w:tmpl w:val="4B743598"/>
    <w:lvl w:ilvl="0" w:tplc="7DA46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BC3B77"/>
    <w:multiLevelType w:val="hybridMultilevel"/>
    <w:tmpl w:val="0BB8D95E"/>
    <w:lvl w:ilvl="0" w:tplc="F730ABF2">
      <w:start w:val="1"/>
      <w:numFmt w:val="bullet"/>
      <w:lvlText w:val="-"/>
      <w:lvlJc w:val="left"/>
      <w:pPr>
        <w:ind w:left="1188" w:hanging="360"/>
      </w:pPr>
      <w:rPr>
        <w:rFonts w:ascii="Calibri" w:eastAsiaTheme="minorEastAsia" w:hAnsi="Calibri" w:cs="Calibri"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33" w15:restartNumberingAfterBreak="0">
    <w:nsid w:val="5FFA372C"/>
    <w:multiLevelType w:val="hybridMultilevel"/>
    <w:tmpl w:val="DA7E951C"/>
    <w:lvl w:ilvl="0" w:tplc="3B1E7D64">
      <w:start w:val="1"/>
      <w:numFmt w:val="bullet"/>
      <w:lvlText w:val="&gt;"/>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15073B1"/>
    <w:multiLevelType w:val="multilevel"/>
    <w:tmpl w:val="D5444902"/>
    <w:lvl w:ilvl="0">
      <w:start w:val="1"/>
      <w:numFmt w:val="upperRoman"/>
      <w:lvlText w:val="%1."/>
      <w:lvlJc w:val="left"/>
      <w:pPr>
        <w:ind w:left="720" w:hanging="360"/>
      </w:pPr>
      <w:rPr>
        <w:rFonts w:ascii="Calibri" w:eastAsiaTheme="minorEastAsia" w:hAnsi="Calibri" w:cs="Calibri"/>
      </w:rPr>
    </w:lvl>
    <w:lvl w:ilvl="1">
      <w:start w:val="1"/>
      <w:numFmt w:val="decimal"/>
      <w:isLgl/>
      <w:lvlText w:val="%2."/>
      <w:lvlJc w:val="left"/>
      <w:pPr>
        <w:ind w:left="1440" w:hanging="720"/>
      </w:pPr>
      <w:rPr>
        <w:rFonts w:ascii="Calibri" w:eastAsiaTheme="minorEastAsia" w:hAnsi="Calibri" w:cs="Calibri"/>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1AC4723"/>
    <w:multiLevelType w:val="hybridMultilevel"/>
    <w:tmpl w:val="195EB0A4"/>
    <w:lvl w:ilvl="0" w:tplc="B25ACB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9C16A5B"/>
    <w:multiLevelType w:val="hybridMultilevel"/>
    <w:tmpl w:val="E94212EA"/>
    <w:lvl w:ilvl="0" w:tplc="D47049A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A866F18"/>
    <w:multiLevelType w:val="hybridMultilevel"/>
    <w:tmpl w:val="69648B68"/>
    <w:lvl w:ilvl="0" w:tplc="8F4A6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4A2713"/>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FE160A7"/>
    <w:multiLevelType w:val="hybridMultilevel"/>
    <w:tmpl w:val="E2FA4630"/>
    <w:lvl w:ilvl="0" w:tplc="47F60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5428A3"/>
    <w:multiLevelType w:val="hybridMultilevel"/>
    <w:tmpl w:val="E43A02D2"/>
    <w:lvl w:ilvl="0" w:tplc="E4FA0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2A7F50"/>
    <w:multiLevelType w:val="hybridMultilevel"/>
    <w:tmpl w:val="66B225BE"/>
    <w:lvl w:ilvl="0" w:tplc="01FA3B5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A44AA"/>
    <w:multiLevelType w:val="multilevel"/>
    <w:tmpl w:val="E0EEC1BA"/>
    <w:lvl w:ilvl="0">
      <w:start w:val="5"/>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66B3BAB"/>
    <w:multiLevelType w:val="multilevel"/>
    <w:tmpl w:val="75E2FC20"/>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4" w15:restartNumberingAfterBreak="0">
    <w:nsid w:val="79050668"/>
    <w:multiLevelType w:val="hybridMultilevel"/>
    <w:tmpl w:val="8520BE18"/>
    <w:lvl w:ilvl="0" w:tplc="5E6CB51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B6397"/>
    <w:multiLevelType w:val="hybridMultilevel"/>
    <w:tmpl w:val="1A244900"/>
    <w:lvl w:ilvl="0" w:tplc="25EC2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677777">
    <w:abstractNumId w:val="23"/>
  </w:num>
  <w:num w:numId="2" w16cid:durableId="1740131166">
    <w:abstractNumId w:val="26"/>
  </w:num>
  <w:num w:numId="3" w16cid:durableId="1991983353">
    <w:abstractNumId w:val="8"/>
  </w:num>
  <w:num w:numId="4" w16cid:durableId="1619529140">
    <w:abstractNumId w:val="3"/>
  </w:num>
  <w:num w:numId="5" w16cid:durableId="264775673">
    <w:abstractNumId w:val="2"/>
  </w:num>
  <w:num w:numId="6" w16cid:durableId="44915491">
    <w:abstractNumId w:val="1"/>
  </w:num>
  <w:num w:numId="7" w16cid:durableId="236983835">
    <w:abstractNumId w:val="0"/>
  </w:num>
  <w:num w:numId="8" w16cid:durableId="1029061234">
    <w:abstractNumId w:val="9"/>
  </w:num>
  <w:num w:numId="9" w16cid:durableId="1558784731">
    <w:abstractNumId w:val="7"/>
  </w:num>
  <w:num w:numId="10" w16cid:durableId="564219718">
    <w:abstractNumId w:val="6"/>
  </w:num>
  <w:num w:numId="11" w16cid:durableId="1187327479">
    <w:abstractNumId w:val="5"/>
  </w:num>
  <w:num w:numId="12" w16cid:durableId="1636253761">
    <w:abstractNumId w:val="4"/>
  </w:num>
  <w:num w:numId="13" w16cid:durableId="1228028290">
    <w:abstractNumId w:val="38"/>
  </w:num>
  <w:num w:numId="14" w16cid:durableId="2021160806">
    <w:abstractNumId w:val="34"/>
  </w:num>
  <w:num w:numId="15" w16cid:durableId="1403333725">
    <w:abstractNumId w:val="25"/>
  </w:num>
  <w:num w:numId="16" w16cid:durableId="18094812">
    <w:abstractNumId w:val="30"/>
  </w:num>
  <w:num w:numId="17" w16cid:durableId="1062946729">
    <w:abstractNumId w:val="10"/>
  </w:num>
  <w:num w:numId="18" w16cid:durableId="1899632331">
    <w:abstractNumId w:val="39"/>
  </w:num>
  <w:num w:numId="19" w16cid:durableId="1277829211">
    <w:abstractNumId w:val="11"/>
  </w:num>
  <w:num w:numId="20" w16cid:durableId="343674804">
    <w:abstractNumId w:val="13"/>
  </w:num>
  <w:num w:numId="21" w16cid:durableId="928270048">
    <w:abstractNumId w:val="17"/>
  </w:num>
  <w:num w:numId="22" w16cid:durableId="1921015140">
    <w:abstractNumId w:val="14"/>
  </w:num>
  <w:num w:numId="23" w16cid:durableId="1810322699">
    <w:abstractNumId w:val="35"/>
  </w:num>
  <w:num w:numId="24" w16cid:durableId="553079909">
    <w:abstractNumId w:val="40"/>
  </w:num>
  <w:num w:numId="25" w16cid:durableId="1012877547">
    <w:abstractNumId w:val="44"/>
  </w:num>
  <w:num w:numId="26" w16cid:durableId="1317957956">
    <w:abstractNumId w:val="32"/>
  </w:num>
  <w:num w:numId="27" w16cid:durableId="756637000">
    <w:abstractNumId w:val="36"/>
  </w:num>
  <w:num w:numId="28" w16cid:durableId="382872183">
    <w:abstractNumId w:val="28"/>
  </w:num>
  <w:num w:numId="29" w16cid:durableId="1347753679">
    <w:abstractNumId w:val="31"/>
  </w:num>
  <w:num w:numId="30" w16cid:durableId="1933934535">
    <w:abstractNumId w:val="27"/>
  </w:num>
  <w:num w:numId="31" w16cid:durableId="1157499792">
    <w:abstractNumId w:val="37"/>
  </w:num>
  <w:num w:numId="32" w16cid:durableId="1964067795">
    <w:abstractNumId w:val="45"/>
  </w:num>
  <w:num w:numId="33" w16cid:durableId="516651880">
    <w:abstractNumId w:val="19"/>
  </w:num>
  <w:num w:numId="34" w16cid:durableId="1467698483">
    <w:abstractNumId w:val="43"/>
  </w:num>
  <w:num w:numId="35" w16cid:durableId="1290935012">
    <w:abstractNumId w:val="20"/>
  </w:num>
  <w:num w:numId="36" w16cid:durableId="1962228103">
    <w:abstractNumId w:val="33"/>
  </w:num>
  <w:num w:numId="37" w16cid:durableId="1502694991">
    <w:abstractNumId w:val="24"/>
  </w:num>
  <w:num w:numId="38" w16cid:durableId="914320943">
    <w:abstractNumId w:val="15"/>
  </w:num>
  <w:num w:numId="39" w16cid:durableId="124280023">
    <w:abstractNumId w:val="22"/>
  </w:num>
  <w:num w:numId="40" w16cid:durableId="446201617">
    <w:abstractNumId w:val="41"/>
  </w:num>
  <w:num w:numId="41" w16cid:durableId="714429297">
    <w:abstractNumId w:val="18"/>
  </w:num>
  <w:num w:numId="42" w16cid:durableId="1954088294">
    <w:abstractNumId w:val="21"/>
  </w:num>
  <w:num w:numId="43" w16cid:durableId="1156922455">
    <w:abstractNumId w:val="12"/>
  </w:num>
  <w:num w:numId="44" w16cid:durableId="1400205756">
    <w:abstractNumId w:val="16"/>
  </w:num>
  <w:num w:numId="45" w16cid:durableId="370347550">
    <w:abstractNumId w:val="29"/>
  </w:num>
  <w:num w:numId="46" w16cid:durableId="100598407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BC"/>
    <w:rsid w:val="0002482E"/>
    <w:rsid w:val="00032E10"/>
    <w:rsid w:val="00043BC7"/>
    <w:rsid w:val="00050324"/>
    <w:rsid w:val="00060DD6"/>
    <w:rsid w:val="0007153D"/>
    <w:rsid w:val="00074D29"/>
    <w:rsid w:val="000756C7"/>
    <w:rsid w:val="00076314"/>
    <w:rsid w:val="00080FAA"/>
    <w:rsid w:val="00082A26"/>
    <w:rsid w:val="00085C2A"/>
    <w:rsid w:val="00093E1D"/>
    <w:rsid w:val="00093FBA"/>
    <w:rsid w:val="000A0150"/>
    <w:rsid w:val="000A6441"/>
    <w:rsid w:val="000E63C9"/>
    <w:rsid w:val="00130E9D"/>
    <w:rsid w:val="00150A6D"/>
    <w:rsid w:val="001571C9"/>
    <w:rsid w:val="0016055F"/>
    <w:rsid w:val="00164E22"/>
    <w:rsid w:val="00177AD1"/>
    <w:rsid w:val="00183BEA"/>
    <w:rsid w:val="00184760"/>
    <w:rsid w:val="00185B35"/>
    <w:rsid w:val="00186159"/>
    <w:rsid w:val="001A32D5"/>
    <w:rsid w:val="001A4BF8"/>
    <w:rsid w:val="001C513C"/>
    <w:rsid w:val="001C7B69"/>
    <w:rsid w:val="001C7B87"/>
    <w:rsid w:val="001D330C"/>
    <w:rsid w:val="001D63B9"/>
    <w:rsid w:val="001E5723"/>
    <w:rsid w:val="001F2BC8"/>
    <w:rsid w:val="001F5F6B"/>
    <w:rsid w:val="00214234"/>
    <w:rsid w:val="00243EBC"/>
    <w:rsid w:val="002461BA"/>
    <w:rsid w:val="00246A35"/>
    <w:rsid w:val="0025217D"/>
    <w:rsid w:val="00257AE3"/>
    <w:rsid w:val="00262A2D"/>
    <w:rsid w:val="00264A93"/>
    <w:rsid w:val="00266E24"/>
    <w:rsid w:val="00271F17"/>
    <w:rsid w:val="00275F02"/>
    <w:rsid w:val="00284348"/>
    <w:rsid w:val="00284E58"/>
    <w:rsid w:val="00295B1E"/>
    <w:rsid w:val="002972FF"/>
    <w:rsid w:val="002A344A"/>
    <w:rsid w:val="002B6ED6"/>
    <w:rsid w:val="002C2D55"/>
    <w:rsid w:val="002C4C2F"/>
    <w:rsid w:val="002F51F5"/>
    <w:rsid w:val="00300558"/>
    <w:rsid w:val="0030141A"/>
    <w:rsid w:val="0030720D"/>
    <w:rsid w:val="00310B00"/>
    <w:rsid w:val="00311D00"/>
    <w:rsid w:val="00312137"/>
    <w:rsid w:val="00317B51"/>
    <w:rsid w:val="00323CD9"/>
    <w:rsid w:val="00330359"/>
    <w:rsid w:val="00335869"/>
    <w:rsid w:val="0033762F"/>
    <w:rsid w:val="00340E02"/>
    <w:rsid w:val="00342DD4"/>
    <w:rsid w:val="003575D1"/>
    <w:rsid w:val="00360494"/>
    <w:rsid w:val="00361995"/>
    <w:rsid w:val="00366C7E"/>
    <w:rsid w:val="003705FD"/>
    <w:rsid w:val="003802CD"/>
    <w:rsid w:val="00384EA3"/>
    <w:rsid w:val="003A2AC7"/>
    <w:rsid w:val="003A39A1"/>
    <w:rsid w:val="003A4546"/>
    <w:rsid w:val="003B7844"/>
    <w:rsid w:val="003C2191"/>
    <w:rsid w:val="003C67C3"/>
    <w:rsid w:val="003D3863"/>
    <w:rsid w:val="003E4E2E"/>
    <w:rsid w:val="003F2747"/>
    <w:rsid w:val="003F6E0E"/>
    <w:rsid w:val="004110DE"/>
    <w:rsid w:val="00413FE0"/>
    <w:rsid w:val="00416274"/>
    <w:rsid w:val="00422311"/>
    <w:rsid w:val="0044085A"/>
    <w:rsid w:val="0044232F"/>
    <w:rsid w:val="00443A1F"/>
    <w:rsid w:val="00451B6F"/>
    <w:rsid w:val="00467A87"/>
    <w:rsid w:val="004A5C83"/>
    <w:rsid w:val="004B196F"/>
    <w:rsid w:val="004B21A5"/>
    <w:rsid w:val="004B4276"/>
    <w:rsid w:val="004B46CA"/>
    <w:rsid w:val="004B720F"/>
    <w:rsid w:val="004C36DD"/>
    <w:rsid w:val="004D2005"/>
    <w:rsid w:val="004D3ED0"/>
    <w:rsid w:val="004E1238"/>
    <w:rsid w:val="004E7687"/>
    <w:rsid w:val="004F47D7"/>
    <w:rsid w:val="004F6878"/>
    <w:rsid w:val="004F7B3D"/>
    <w:rsid w:val="005037F0"/>
    <w:rsid w:val="00510CBC"/>
    <w:rsid w:val="00516A86"/>
    <w:rsid w:val="00521986"/>
    <w:rsid w:val="005275F6"/>
    <w:rsid w:val="00530EDE"/>
    <w:rsid w:val="00545A82"/>
    <w:rsid w:val="00547A9B"/>
    <w:rsid w:val="00553B6A"/>
    <w:rsid w:val="00553D37"/>
    <w:rsid w:val="0056253D"/>
    <w:rsid w:val="005637DE"/>
    <w:rsid w:val="00572102"/>
    <w:rsid w:val="0058205D"/>
    <w:rsid w:val="0058757C"/>
    <w:rsid w:val="0059258B"/>
    <w:rsid w:val="00597407"/>
    <w:rsid w:val="005C1BA5"/>
    <w:rsid w:val="005C7B70"/>
    <w:rsid w:val="005F1BB0"/>
    <w:rsid w:val="005F7D8E"/>
    <w:rsid w:val="006067F6"/>
    <w:rsid w:val="00612EB4"/>
    <w:rsid w:val="0061653B"/>
    <w:rsid w:val="00630AFE"/>
    <w:rsid w:val="00634C3D"/>
    <w:rsid w:val="00637504"/>
    <w:rsid w:val="0064066C"/>
    <w:rsid w:val="00654554"/>
    <w:rsid w:val="00656C4D"/>
    <w:rsid w:val="00660819"/>
    <w:rsid w:val="00663922"/>
    <w:rsid w:val="00666040"/>
    <w:rsid w:val="00673207"/>
    <w:rsid w:val="00681905"/>
    <w:rsid w:val="006A2595"/>
    <w:rsid w:val="006B70E3"/>
    <w:rsid w:val="006C49DB"/>
    <w:rsid w:val="006C7B94"/>
    <w:rsid w:val="006D2540"/>
    <w:rsid w:val="006E5716"/>
    <w:rsid w:val="006E5DA3"/>
    <w:rsid w:val="006F46A1"/>
    <w:rsid w:val="00707BF8"/>
    <w:rsid w:val="00713914"/>
    <w:rsid w:val="00716517"/>
    <w:rsid w:val="007302B3"/>
    <w:rsid w:val="00730733"/>
    <w:rsid w:val="00730E3A"/>
    <w:rsid w:val="00731F6E"/>
    <w:rsid w:val="00732E9F"/>
    <w:rsid w:val="00736AAF"/>
    <w:rsid w:val="00740280"/>
    <w:rsid w:val="00742951"/>
    <w:rsid w:val="00751642"/>
    <w:rsid w:val="00753DE5"/>
    <w:rsid w:val="00755E4E"/>
    <w:rsid w:val="00756511"/>
    <w:rsid w:val="00765B2A"/>
    <w:rsid w:val="00774DD2"/>
    <w:rsid w:val="00783A34"/>
    <w:rsid w:val="00783E87"/>
    <w:rsid w:val="00797F74"/>
    <w:rsid w:val="007B6FF1"/>
    <w:rsid w:val="007C6B52"/>
    <w:rsid w:val="007D16C5"/>
    <w:rsid w:val="007D50BB"/>
    <w:rsid w:val="007D5A1D"/>
    <w:rsid w:val="007F6386"/>
    <w:rsid w:val="00806A8D"/>
    <w:rsid w:val="008132A0"/>
    <w:rsid w:val="00822838"/>
    <w:rsid w:val="008304FA"/>
    <w:rsid w:val="00855E5C"/>
    <w:rsid w:val="00862FE4"/>
    <w:rsid w:val="0086389A"/>
    <w:rsid w:val="00870E42"/>
    <w:rsid w:val="00872D38"/>
    <w:rsid w:val="0087605E"/>
    <w:rsid w:val="008818F9"/>
    <w:rsid w:val="008A4141"/>
    <w:rsid w:val="008B1FEE"/>
    <w:rsid w:val="008B4B22"/>
    <w:rsid w:val="008C0D02"/>
    <w:rsid w:val="008E2F42"/>
    <w:rsid w:val="008E5791"/>
    <w:rsid w:val="008E68AE"/>
    <w:rsid w:val="00903C32"/>
    <w:rsid w:val="0091090B"/>
    <w:rsid w:val="00911DA4"/>
    <w:rsid w:val="00912B9C"/>
    <w:rsid w:val="00916B16"/>
    <w:rsid w:val="009173B9"/>
    <w:rsid w:val="00920D35"/>
    <w:rsid w:val="0092218E"/>
    <w:rsid w:val="009230B1"/>
    <w:rsid w:val="00925725"/>
    <w:rsid w:val="0093335D"/>
    <w:rsid w:val="0093613E"/>
    <w:rsid w:val="00943026"/>
    <w:rsid w:val="00943586"/>
    <w:rsid w:val="00966B81"/>
    <w:rsid w:val="00966FD1"/>
    <w:rsid w:val="00974051"/>
    <w:rsid w:val="00981B22"/>
    <w:rsid w:val="009842B7"/>
    <w:rsid w:val="009864AB"/>
    <w:rsid w:val="0099462D"/>
    <w:rsid w:val="009A51B9"/>
    <w:rsid w:val="009B101F"/>
    <w:rsid w:val="009C05EC"/>
    <w:rsid w:val="009C28E4"/>
    <w:rsid w:val="009C7720"/>
    <w:rsid w:val="009F1C6C"/>
    <w:rsid w:val="009F5746"/>
    <w:rsid w:val="00A10533"/>
    <w:rsid w:val="00A14570"/>
    <w:rsid w:val="00A23AFA"/>
    <w:rsid w:val="00A23E51"/>
    <w:rsid w:val="00A31B3E"/>
    <w:rsid w:val="00A458A5"/>
    <w:rsid w:val="00A476ED"/>
    <w:rsid w:val="00A532F3"/>
    <w:rsid w:val="00A53780"/>
    <w:rsid w:val="00A63F2A"/>
    <w:rsid w:val="00A74BE9"/>
    <w:rsid w:val="00A8489E"/>
    <w:rsid w:val="00AA172C"/>
    <w:rsid w:val="00AA7617"/>
    <w:rsid w:val="00AB02A7"/>
    <w:rsid w:val="00AB195F"/>
    <w:rsid w:val="00AB2AB3"/>
    <w:rsid w:val="00AB6085"/>
    <w:rsid w:val="00AC29F3"/>
    <w:rsid w:val="00AC5F71"/>
    <w:rsid w:val="00AC701A"/>
    <w:rsid w:val="00AD0D6B"/>
    <w:rsid w:val="00AD638F"/>
    <w:rsid w:val="00AE4E75"/>
    <w:rsid w:val="00AF7C3D"/>
    <w:rsid w:val="00B04E4B"/>
    <w:rsid w:val="00B10E7D"/>
    <w:rsid w:val="00B213BE"/>
    <w:rsid w:val="00B231E5"/>
    <w:rsid w:val="00B30BA4"/>
    <w:rsid w:val="00B60B36"/>
    <w:rsid w:val="00B63D34"/>
    <w:rsid w:val="00B64AA4"/>
    <w:rsid w:val="00B748EE"/>
    <w:rsid w:val="00B75E0E"/>
    <w:rsid w:val="00BC7975"/>
    <w:rsid w:val="00BE61B5"/>
    <w:rsid w:val="00C02B87"/>
    <w:rsid w:val="00C04C0E"/>
    <w:rsid w:val="00C14F6A"/>
    <w:rsid w:val="00C20E4F"/>
    <w:rsid w:val="00C352FC"/>
    <w:rsid w:val="00C4032C"/>
    <w:rsid w:val="00C4086D"/>
    <w:rsid w:val="00C51853"/>
    <w:rsid w:val="00C86081"/>
    <w:rsid w:val="00C941AE"/>
    <w:rsid w:val="00C96DD3"/>
    <w:rsid w:val="00CA1896"/>
    <w:rsid w:val="00CA639F"/>
    <w:rsid w:val="00CB178F"/>
    <w:rsid w:val="00CB5B28"/>
    <w:rsid w:val="00CC09C7"/>
    <w:rsid w:val="00CC67E8"/>
    <w:rsid w:val="00CC71FB"/>
    <w:rsid w:val="00CE7F9D"/>
    <w:rsid w:val="00CF2A16"/>
    <w:rsid w:val="00CF5371"/>
    <w:rsid w:val="00D0323A"/>
    <w:rsid w:val="00D0559F"/>
    <w:rsid w:val="00D077E9"/>
    <w:rsid w:val="00D14915"/>
    <w:rsid w:val="00D16091"/>
    <w:rsid w:val="00D26082"/>
    <w:rsid w:val="00D34F5A"/>
    <w:rsid w:val="00D42CB7"/>
    <w:rsid w:val="00D435E7"/>
    <w:rsid w:val="00D4739B"/>
    <w:rsid w:val="00D5413D"/>
    <w:rsid w:val="00D570A9"/>
    <w:rsid w:val="00D70D02"/>
    <w:rsid w:val="00D71F3A"/>
    <w:rsid w:val="00D770C7"/>
    <w:rsid w:val="00D835B9"/>
    <w:rsid w:val="00D8524C"/>
    <w:rsid w:val="00D86945"/>
    <w:rsid w:val="00D87EF1"/>
    <w:rsid w:val="00D90290"/>
    <w:rsid w:val="00D91BE2"/>
    <w:rsid w:val="00DA2E93"/>
    <w:rsid w:val="00DC2F4F"/>
    <w:rsid w:val="00DD152F"/>
    <w:rsid w:val="00DD7BF8"/>
    <w:rsid w:val="00DE213F"/>
    <w:rsid w:val="00DF027C"/>
    <w:rsid w:val="00E00A32"/>
    <w:rsid w:val="00E042F9"/>
    <w:rsid w:val="00E067E4"/>
    <w:rsid w:val="00E12A07"/>
    <w:rsid w:val="00E22ACD"/>
    <w:rsid w:val="00E5302A"/>
    <w:rsid w:val="00E620B0"/>
    <w:rsid w:val="00E642CF"/>
    <w:rsid w:val="00E71117"/>
    <w:rsid w:val="00E81B40"/>
    <w:rsid w:val="00E860FE"/>
    <w:rsid w:val="00EA1087"/>
    <w:rsid w:val="00EA1FA6"/>
    <w:rsid w:val="00EA6FAC"/>
    <w:rsid w:val="00EC68C2"/>
    <w:rsid w:val="00EC6A2B"/>
    <w:rsid w:val="00ED0954"/>
    <w:rsid w:val="00EE5077"/>
    <w:rsid w:val="00EF555B"/>
    <w:rsid w:val="00F027BB"/>
    <w:rsid w:val="00F11DCF"/>
    <w:rsid w:val="00F162EA"/>
    <w:rsid w:val="00F24CD1"/>
    <w:rsid w:val="00F265C5"/>
    <w:rsid w:val="00F36458"/>
    <w:rsid w:val="00F40C9C"/>
    <w:rsid w:val="00F45BA9"/>
    <w:rsid w:val="00F52D27"/>
    <w:rsid w:val="00F539C8"/>
    <w:rsid w:val="00F54985"/>
    <w:rsid w:val="00F83527"/>
    <w:rsid w:val="00F87B79"/>
    <w:rsid w:val="00F90359"/>
    <w:rsid w:val="00F95BAF"/>
    <w:rsid w:val="00F95BD0"/>
    <w:rsid w:val="00FA1EC1"/>
    <w:rsid w:val="00FA27FE"/>
    <w:rsid w:val="00FA78BC"/>
    <w:rsid w:val="00FB0A4A"/>
    <w:rsid w:val="00FD51EC"/>
    <w:rsid w:val="00FD583F"/>
    <w:rsid w:val="00FD62BD"/>
    <w:rsid w:val="00FD7488"/>
    <w:rsid w:val="00FE0485"/>
    <w:rsid w:val="00FE721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EE681"/>
  <w15:docId w15:val="{8B97D020-DB63-44FF-BD75-91F7F0D7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86081"/>
    <w:pPr>
      <w:spacing w:after="0"/>
    </w:pPr>
    <w:rPr>
      <w:rFonts w:ascii="Calibri" w:eastAsiaTheme="minorEastAsia" w:hAnsi="Calibri" w:cs="Calibri"/>
      <w:b/>
      <w:color w:val="082A75" w:themeColor="text2"/>
      <w:sz w:val="28"/>
      <w:szCs w:val="22"/>
    </w:rPr>
  </w:style>
  <w:style w:type="paragraph" w:styleId="u1">
    <w:name w:val="heading 1"/>
    <w:basedOn w:val="Binhthng"/>
    <w:link w:val="u1Char"/>
    <w:uiPriority w:val="4"/>
    <w:qFormat/>
    <w:rsid w:val="00C86081"/>
    <w:pPr>
      <w:keepNext/>
      <w:spacing w:before="240" w:after="60"/>
      <w:outlineLvl w:val="0"/>
    </w:pPr>
    <w:rPr>
      <w:rFonts w:ascii="Arial" w:eastAsiaTheme="majorEastAsia" w:hAnsi="Arial" w:cs="Arial"/>
      <w:color w:val="061F57" w:themeColor="text2" w:themeShade="BF"/>
      <w:kern w:val="28"/>
      <w:sz w:val="52"/>
      <w:szCs w:val="32"/>
    </w:rPr>
  </w:style>
  <w:style w:type="paragraph" w:styleId="u2">
    <w:name w:val="heading 2"/>
    <w:basedOn w:val="Binhthng"/>
    <w:next w:val="Binhthng"/>
    <w:link w:val="u2Char"/>
    <w:uiPriority w:val="4"/>
    <w:qFormat/>
    <w:rsid w:val="00C86081"/>
    <w:pPr>
      <w:keepNext/>
      <w:spacing w:after="240" w:line="240" w:lineRule="auto"/>
      <w:outlineLvl w:val="1"/>
    </w:pPr>
    <w:rPr>
      <w:rFonts w:eastAsiaTheme="majorEastAsia"/>
      <w:b w:val="0"/>
      <w:sz w:val="36"/>
      <w:szCs w:val="26"/>
    </w:rPr>
  </w:style>
  <w:style w:type="paragraph" w:styleId="u3">
    <w:name w:val="heading 3"/>
    <w:basedOn w:val="Binhthng"/>
    <w:next w:val="Binhthng"/>
    <w:link w:val="u3Char"/>
    <w:uiPriority w:val="5"/>
    <w:semiHidden/>
    <w:unhideWhenUsed/>
    <w:qFormat/>
    <w:rsid w:val="00C86081"/>
    <w:pPr>
      <w:keepNext/>
      <w:keepLines/>
      <w:spacing w:before="40"/>
      <w:outlineLvl w:val="2"/>
    </w:pPr>
    <w:rPr>
      <w:rFonts w:ascii="Arial" w:eastAsiaTheme="majorEastAsia" w:hAnsi="Arial" w:cs="Arial"/>
      <w:color w:val="012639" w:themeColor="accent1" w:themeShade="7F"/>
      <w:sz w:val="24"/>
      <w:szCs w:val="24"/>
    </w:rPr>
  </w:style>
  <w:style w:type="paragraph" w:styleId="u4">
    <w:name w:val="heading 4"/>
    <w:basedOn w:val="Binhthng"/>
    <w:next w:val="Binhthng"/>
    <w:link w:val="u4Char"/>
    <w:uiPriority w:val="1"/>
    <w:semiHidden/>
    <w:unhideWhenUsed/>
    <w:qFormat/>
    <w:rsid w:val="00C86081"/>
    <w:pPr>
      <w:keepNext/>
      <w:keepLines/>
      <w:spacing w:before="40"/>
      <w:outlineLvl w:val="3"/>
    </w:pPr>
    <w:rPr>
      <w:rFonts w:ascii="Arial" w:eastAsiaTheme="majorEastAsia" w:hAnsi="Arial" w:cs="Arial"/>
      <w:i/>
      <w:iCs/>
      <w:color w:val="013A57" w:themeColor="accent1" w:themeShade="BF"/>
    </w:rPr>
  </w:style>
  <w:style w:type="paragraph" w:styleId="u5">
    <w:name w:val="heading 5"/>
    <w:basedOn w:val="Binhthng"/>
    <w:next w:val="Binhthng"/>
    <w:link w:val="u5Char"/>
    <w:uiPriority w:val="1"/>
    <w:semiHidden/>
    <w:unhideWhenUsed/>
    <w:qFormat/>
    <w:rsid w:val="00C86081"/>
    <w:pPr>
      <w:keepNext/>
      <w:keepLines/>
      <w:spacing w:before="40"/>
      <w:outlineLvl w:val="4"/>
    </w:pPr>
    <w:rPr>
      <w:rFonts w:ascii="Arial" w:eastAsiaTheme="majorEastAsia" w:hAnsi="Arial" w:cs="Arial"/>
      <w:color w:val="013A57" w:themeColor="accent1" w:themeShade="BF"/>
    </w:rPr>
  </w:style>
  <w:style w:type="paragraph" w:styleId="u6">
    <w:name w:val="heading 6"/>
    <w:basedOn w:val="Binhthng"/>
    <w:next w:val="Binhthng"/>
    <w:link w:val="u6Char"/>
    <w:uiPriority w:val="1"/>
    <w:semiHidden/>
    <w:unhideWhenUsed/>
    <w:qFormat/>
    <w:rsid w:val="00C86081"/>
    <w:pPr>
      <w:keepNext/>
      <w:keepLines/>
      <w:spacing w:before="40"/>
      <w:outlineLvl w:val="5"/>
    </w:pPr>
    <w:rPr>
      <w:rFonts w:ascii="Arial" w:eastAsiaTheme="majorEastAsia" w:hAnsi="Arial" w:cs="Arial"/>
      <w:color w:val="012639" w:themeColor="accent1" w:themeShade="7F"/>
    </w:rPr>
  </w:style>
  <w:style w:type="paragraph" w:styleId="u7">
    <w:name w:val="heading 7"/>
    <w:basedOn w:val="Binhthng"/>
    <w:next w:val="Binhthng"/>
    <w:link w:val="u7Char"/>
    <w:uiPriority w:val="1"/>
    <w:semiHidden/>
    <w:unhideWhenUsed/>
    <w:qFormat/>
    <w:rsid w:val="00C86081"/>
    <w:pPr>
      <w:keepNext/>
      <w:keepLines/>
      <w:spacing w:before="40"/>
      <w:outlineLvl w:val="6"/>
    </w:pPr>
    <w:rPr>
      <w:rFonts w:ascii="Arial" w:eastAsiaTheme="majorEastAsia" w:hAnsi="Arial" w:cs="Arial"/>
      <w:i/>
      <w:iCs/>
      <w:color w:val="012639" w:themeColor="accent1" w:themeShade="7F"/>
    </w:rPr>
  </w:style>
  <w:style w:type="paragraph" w:styleId="u8">
    <w:name w:val="heading 8"/>
    <w:basedOn w:val="Binhthng"/>
    <w:next w:val="Binhthng"/>
    <w:link w:val="u8Char"/>
    <w:uiPriority w:val="1"/>
    <w:semiHidden/>
    <w:unhideWhenUsed/>
    <w:qFormat/>
    <w:rsid w:val="00C86081"/>
    <w:pPr>
      <w:keepNext/>
      <w:keepLines/>
      <w:spacing w:before="40"/>
      <w:outlineLvl w:val="7"/>
    </w:pPr>
    <w:rPr>
      <w:rFonts w:ascii="Arial" w:eastAsiaTheme="majorEastAsia" w:hAnsi="Arial" w:cs="Arial"/>
      <w:color w:val="221D5D" w:themeColor="text1" w:themeTint="D8"/>
      <w:sz w:val="21"/>
      <w:szCs w:val="21"/>
    </w:rPr>
  </w:style>
  <w:style w:type="paragraph" w:styleId="u9">
    <w:name w:val="heading 9"/>
    <w:basedOn w:val="Binhthng"/>
    <w:next w:val="Binhthng"/>
    <w:link w:val="u9Char"/>
    <w:uiPriority w:val="1"/>
    <w:semiHidden/>
    <w:unhideWhenUsed/>
    <w:qFormat/>
    <w:rsid w:val="00C86081"/>
    <w:pPr>
      <w:keepNext/>
      <w:keepLines/>
      <w:spacing w:before="40"/>
      <w:outlineLvl w:val="8"/>
    </w:pPr>
    <w:rPr>
      <w:rFonts w:ascii="Arial" w:eastAsiaTheme="majorEastAsia" w:hAnsi="Arial" w:cs="Arial"/>
      <w:i/>
      <w:iCs/>
      <w:color w:val="221D5D"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C86081"/>
    <w:rPr>
      <w:rFonts w:ascii="Tahoma" w:hAnsi="Tahoma" w:cs="Tahoma"/>
      <w:sz w:val="16"/>
      <w:szCs w:val="16"/>
    </w:rPr>
  </w:style>
  <w:style w:type="character" w:customStyle="1" w:styleId="BongchuthichChar">
    <w:name w:val="Bóng chú thích Char"/>
    <w:basedOn w:val="Phngmcinhcuaoanvn"/>
    <w:link w:val="Bongchuthich"/>
    <w:uiPriority w:val="99"/>
    <w:semiHidden/>
    <w:rsid w:val="00C86081"/>
    <w:rPr>
      <w:rFonts w:ascii="Tahoma" w:eastAsiaTheme="minorEastAsia" w:hAnsi="Tahoma" w:cs="Tahoma"/>
      <w:b/>
      <w:color w:val="082A75" w:themeColor="text2"/>
      <w:sz w:val="16"/>
      <w:szCs w:val="16"/>
    </w:rPr>
  </w:style>
  <w:style w:type="paragraph" w:styleId="Tiu">
    <w:name w:val="Title"/>
    <w:basedOn w:val="Binhthng"/>
    <w:link w:val="TiuChar"/>
    <w:uiPriority w:val="1"/>
    <w:qFormat/>
    <w:rsid w:val="00C86081"/>
    <w:pPr>
      <w:spacing w:after="200" w:line="240" w:lineRule="auto"/>
    </w:pPr>
    <w:rPr>
      <w:rFonts w:ascii="Arial" w:eastAsiaTheme="majorEastAsia" w:hAnsi="Arial" w:cs="Arial"/>
      <w:bCs/>
      <w:sz w:val="72"/>
      <w:szCs w:val="52"/>
    </w:rPr>
  </w:style>
  <w:style w:type="character" w:customStyle="1" w:styleId="TiuChar">
    <w:name w:val="Tiêu đề Char"/>
    <w:basedOn w:val="Phngmcinhcuaoanvn"/>
    <w:link w:val="Tiu"/>
    <w:uiPriority w:val="1"/>
    <w:rsid w:val="00C86081"/>
    <w:rPr>
      <w:rFonts w:ascii="Arial" w:eastAsiaTheme="majorEastAsia" w:hAnsi="Arial" w:cs="Arial"/>
      <w:b/>
      <w:bCs/>
      <w:color w:val="082A75" w:themeColor="text2"/>
      <w:sz w:val="72"/>
      <w:szCs w:val="52"/>
    </w:rPr>
  </w:style>
  <w:style w:type="paragraph" w:styleId="Tiuphu">
    <w:name w:val="Subtitle"/>
    <w:basedOn w:val="Binhthng"/>
    <w:link w:val="TiuphuChar"/>
    <w:uiPriority w:val="2"/>
    <w:qFormat/>
    <w:rsid w:val="00C86081"/>
    <w:pPr>
      <w:framePr w:hSpace="180" w:wrap="around" w:vAnchor="text" w:hAnchor="margin" w:y="1167"/>
    </w:pPr>
    <w:rPr>
      <w:b w:val="0"/>
      <w:caps/>
      <w:spacing w:val="20"/>
      <w:sz w:val="32"/>
    </w:rPr>
  </w:style>
  <w:style w:type="character" w:customStyle="1" w:styleId="TiuphuChar">
    <w:name w:val="Tiêu đề phụ Char"/>
    <w:basedOn w:val="Phngmcinhcuaoanvn"/>
    <w:link w:val="Tiuphu"/>
    <w:uiPriority w:val="2"/>
    <w:rsid w:val="00C86081"/>
    <w:rPr>
      <w:rFonts w:ascii="Calibri" w:eastAsiaTheme="minorEastAsia" w:hAnsi="Calibri" w:cs="Calibri"/>
      <w:caps/>
      <w:color w:val="082A75" w:themeColor="text2"/>
      <w:spacing w:val="20"/>
      <w:sz w:val="32"/>
      <w:szCs w:val="22"/>
    </w:rPr>
  </w:style>
  <w:style w:type="character" w:customStyle="1" w:styleId="u1Char">
    <w:name w:val="Đầu đề 1 Char"/>
    <w:basedOn w:val="Phngmcinhcuaoanvn"/>
    <w:link w:val="u1"/>
    <w:uiPriority w:val="4"/>
    <w:rsid w:val="00C86081"/>
    <w:rPr>
      <w:rFonts w:ascii="Arial" w:eastAsiaTheme="majorEastAsia" w:hAnsi="Arial" w:cs="Arial"/>
      <w:b/>
      <w:color w:val="061F57" w:themeColor="text2" w:themeShade="BF"/>
      <w:kern w:val="28"/>
      <w:sz w:val="52"/>
      <w:szCs w:val="32"/>
    </w:rPr>
  </w:style>
  <w:style w:type="paragraph" w:styleId="utrang">
    <w:name w:val="header"/>
    <w:basedOn w:val="Binhthng"/>
    <w:link w:val="utrangChar"/>
    <w:uiPriority w:val="8"/>
    <w:unhideWhenUsed/>
    <w:rsid w:val="00C86081"/>
  </w:style>
  <w:style w:type="character" w:customStyle="1" w:styleId="utrangChar">
    <w:name w:val="Đầu trang Char"/>
    <w:basedOn w:val="Phngmcinhcuaoanvn"/>
    <w:link w:val="utrang"/>
    <w:uiPriority w:val="8"/>
    <w:rsid w:val="00C86081"/>
    <w:rPr>
      <w:rFonts w:ascii="Calibri" w:eastAsiaTheme="minorEastAsia" w:hAnsi="Calibri" w:cs="Calibri"/>
      <w:b/>
      <w:color w:val="082A75" w:themeColor="text2"/>
      <w:sz w:val="28"/>
      <w:szCs w:val="22"/>
    </w:rPr>
  </w:style>
  <w:style w:type="paragraph" w:styleId="Chntrang">
    <w:name w:val="footer"/>
    <w:basedOn w:val="Binhthng"/>
    <w:link w:val="ChntrangChar"/>
    <w:uiPriority w:val="99"/>
    <w:unhideWhenUsed/>
    <w:rsid w:val="00C86081"/>
  </w:style>
  <w:style w:type="character" w:customStyle="1" w:styleId="ChntrangChar">
    <w:name w:val="Chân trang Char"/>
    <w:basedOn w:val="Phngmcinhcuaoanvn"/>
    <w:link w:val="Chntrang"/>
    <w:uiPriority w:val="99"/>
    <w:rsid w:val="00C86081"/>
    <w:rPr>
      <w:rFonts w:ascii="Calibri" w:eastAsiaTheme="minorEastAsia" w:hAnsi="Calibri" w:cs="Calibri"/>
      <w:b/>
      <w:color w:val="082A75" w:themeColor="text2"/>
      <w:sz w:val="28"/>
      <w:szCs w:val="22"/>
    </w:rPr>
  </w:style>
  <w:style w:type="paragraph" w:customStyle="1" w:styleId="Tn">
    <w:name w:val="Tên"/>
    <w:basedOn w:val="Binhthng"/>
    <w:uiPriority w:val="3"/>
    <w:qFormat/>
    <w:rsid w:val="00C86081"/>
    <w:pPr>
      <w:spacing w:line="240" w:lineRule="auto"/>
      <w:jc w:val="right"/>
    </w:pPr>
  </w:style>
  <w:style w:type="character" w:customStyle="1" w:styleId="u2Char">
    <w:name w:val="Đầu đề 2 Char"/>
    <w:basedOn w:val="Phngmcinhcuaoanvn"/>
    <w:link w:val="u2"/>
    <w:uiPriority w:val="4"/>
    <w:rsid w:val="00C86081"/>
    <w:rPr>
      <w:rFonts w:ascii="Calibri" w:eastAsiaTheme="majorEastAsia" w:hAnsi="Calibri" w:cs="Calibri"/>
      <w:color w:val="082A75" w:themeColor="text2"/>
      <w:sz w:val="36"/>
      <w:szCs w:val="26"/>
    </w:rPr>
  </w:style>
  <w:style w:type="table" w:styleId="LiBang">
    <w:name w:val="Table Grid"/>
    <w:basedOn w:val="BangThngthng"/>
    <w:uiPriority w:val="1"/>
    <w:rsid w:val="00C8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unhideWhenUsed/>
    <w:rsid w:val="00C86081"/>
    <w:rPr>
      <w:rFonts w:ascii="Calibri" w:hAnsi="Calibri" w:cs="Calibri"/>
      <w:color w:val="808080"/>
    </w:rPr>
  </w:style>
  <w:style w:type="paragraph" w:customStyle="1" w:styleId="Nidung">
    <w:name w:val="Nội dung"/>
    <w:basedOn w:val="Binhthng"/>
    <w:link w:val="Ktnidung"/>
    <w:qFormat/>
    <w:rsid w:val="00C86081"/>
    <w:rPr>
      <w:b w:val="0"/>
    </w:rPr>
  </w:style>
  <w:style w:type="paragraph" w:customStyle="1" w:styleId="Vnbnnhnmnh">
    <w:name w:val="Văn bản nhấn mạnh"/>
    <w:basedOn w:val="Binhthng"/>
    <w:link w:val="Ktvnbnnhnmnh"/>
    <w:qFormat/>
    <w:rsid w:val="00C86081"/>
  </w:style>
  <w:style w:type="character" w:customStyle="1" w:styleId="Ktnidung">
    <w:name w:val="Ký tự nội dung"/>
    <w:basedOn w:val="Phngmcinhcuaoanvn"/>
    <w:link w:val="Nidung"/>
    <w:rsid w:val="00C86081"/>
    <w:rPr>
      <w:rFonts w:ascii="Calibri" w:eastAsiaTheme="minorEastAsia" w:hAnsi="Calibri" w:cs="Calibri"/>
      <w:color w:val="082A75" w:themeColor="text2"/>
      <w:sz w:val="28"/>
      <w:szCs w:val="22"/>
    </w:rPr>
  </w:style>
  <w:style w:type="character" w:customStyle="1" w:styleId="Ktvnbnnhnmnh">
    <w:name w:val="Ký tự văn bản nhấn mạnh"/>
    <w:basedOn w:val="Phngmcinhcuaoanvn"/>
    <w:link w:val="Vnbnnhnmnh"/>
    <w:rsid w:val="00C86081"/>
    <w:rPr>
      <w:rFonts w:ascii="Calibri" w:eastAsiaTheme="minorEastAsia" w:hAnsi="Calibri" w:cs="Calibri"/>
      <w:b/>
      <w:color w:val="082A75" w:themeColor="text2"/>
      <w:sz w:val="28"/>
      <w:szCs w:val="22"/>
    </w:rPr>
  </w:style>
  <w:style w:type="character" w:styleId="cp">
    <w:name w:val="Mention"/>
    <w:basedOn w:val="Phngmcinhcuaoanvn"/>
    <w:uiPriority w:val="99"/>
    <w:semiHidden/>
    <w:unhideWhenUsed/>
    <w:rsid w:val="00C86081"/>
    <w:rPr>
      <w:rFonts w:ascii="Calibri" w:hAnsi="Calibri" w:cs="Calibri"/>
      <w:color w:val="2B579A"/>
      <w:shd w:val="clear" w:color="auto" w:fill="E1DFDD"/>
    </w:rPr>
  </w:style>
  <w:style w:type="numbering" w:styleId="111111">
    <w:name w:val="Outline List 2"/>
    <w:basedOn w:val="Khngco"/>
    <w:uiPriority w:val="99"/>
    <w:semiHidden/>
    <w:unhideWhenUsed/>
    <w:rsid w:val="00C86081"/>
    <w:pPr>
      <w:numPr>
        <w:numId w:val="1"/>
      </w:numPr>
    </w:pPr>
  </w:style>
  <w:style w:type="numbering" w:styleId="1ai">
    <w:name w:val="Outline List 1"/>
    <w:basedOn w:val="Khngco"/>
    <w:uiPriority w:val="99"/>
    <w:semiHidden/>
    <w:unhideWhenUsed/>
    <w:rsid w:val="00C86081"/>
    <w:pPr>
      <w:numPr>
        <w:numId w:val="2"/>
      </w:numPr>
    </w:pPr>
  </w:style>
  <w:style w:type="character" w:styleId="MaHTML">
    <w:name w:val="HTML Code"/>
    <w:basedOn w:val="Phngmcinhcuaoanvn"/>
    <w:uiPriority w:val="99"/>
    <w:semiHidden/>
    <w:unhideWhenUsed/>
    <w:rsid w:val="00C86081"/>
    <w:rPr>
      <w:rFonts w:ascii="Consolas" w:hAnsi="Consolas" w:cs="Calibri"/>
      <w:sz w:val="20"/>
      <w:szCs w:val="20"/>
    </w:rPr>
  </w:style>
  <w:style w:type="character" w:styleId="BinHTML">
    <w:name w:val="HTML Variable"/>
    <w:basedOn w:val="Phngmcinhcuaoanvn"/>
    <w:uiPriority w:val="99"/>
    <w:semiHidden/>
    <w:unhideWhenUsed/>
    <w:rsid w:val="00C86081"/>
    <w:rPr>
      <w:rFonts w:ascii="Calibri" w:hAnsi="Calibri" w:cs="Calibri"/>
      <w:i/>
      <w:iCs/>
    </w:rPr>
  </w:style>
  <w:style w:type="paragraph" w:styleId="iachiHTML">
    <w:name w:val="HTML Address"/>
    <w:basedOn w:val="Binhthng"/>
    <w:link w:val="iachiHTMLChar"/>
    <w:uiPriority w:val="99"/>
    <w:semiHidden/>
    <w:unhideWhenUsed/>
    <w:rsid w:val="00C86081"/>
    <w:pPr>
      <w:spacing w:line="240" w:lineRule="auto"/>
    </w:pPr>
    <w:rPr>
      <w:i/>
      <w:iCs/>
    </w:rPr>
  </w:style>
  <w:style w:type="character" w:customStyle="1" w:styleId="iachiHTMLChar">
    <w:name w:val="Địa chỉ HTML Char"/>
    <w:basedOn w:val="Phngmcinhcuaoanvn"/>
    <w:link w:val="iachiHTML"/>
    <w:uiPriority w:val="99"/>
    <w:semiHidden/>
    <w:rsid w:val="00C86081"/>
    <w:rPr>
      <w:rFonts w:ascii="Calibri" w:eastAsiaTheme="minorEastAsia" w:hAnsi="Calibri" w:cs="Calibri"/>
      <w:b/>
      <w:i/>
      <w:iCs/>
      <w:color w:val="082A75" w:themeColor="text2"/>
      <w:sz w:val="28"/>
      <w:szCs w:val="22"/>
    </w:rPr>
  </w:style>
  <w:style w:type="character" w:styleId="inhnghiaHTML">
    <w:name w:val="HTML Definition"/>
    <w:basedOn w:val="Phngmcinhcuaoanvn"/>
    <w:uiPriority w:val="99"/>
    <w:semiHidden/>
    <w:unhideWhenUsed/>
    <w:rsid w:val="00C86081"/>
    <w:rPr>
      <w:rFonts w:ascii="Calibri" w:hAnsi="Calibri" w:cs="Calibri"/>
      <w:i/>
      <w:iCs/>
    </w:rPr>
  </w:style>
  <w:style w:type="character" w:styleId="VindnHTML">
    <w:name w:val="HTML Cite"/>
    <w:basedOn w:val="Phngmcinhcuaoanvn"/>
    <w:uiPriority w:val="99"/>
    <w:semiHidden/>
    <w:unhideWhenUsed/>
    <w:rsid w:val="00C86081"/>
    <w:rPr>
      <w:rFonts w:ascii="Calibri" w:hAnsi="Calibri" w:cs="Calibri"/>
      <w:i/>
      <w:iCs/>
    </w:rPr>
  </w:style>
  <w:style w:type="character" w:styleId="MaychHTML">
    <w:name w:val="HTML Typewriter"/>
    <w:basedOn w:val="Phngmcinhcuaoanvn"/>
    <w:uiPriority w:val="99"/>
    <w:semiHidden/>
    <w:unhideWhenUsed/>
    <w:rsid w:val="00C86081"/>
    <w:rPr>
      <w:rFonts w:ascii="Consolas" w:hAnsi="Consolas" w:cs="Calibri"/>
      <w:sz w:val="20"/>
      <w:szCs w:val="20"/>
    </w:rPr>
  </w:style>
  <w:style w:type="character" w:styleId="MuHTML">
    <w:name w:val="HTML Sample"/>
    <w:basedOn w:val="Phngmcinhcuaoanvn"/>
    <w:uiPriority w:val="99"/>
    <w:semiHidden/>
    <w:unhideWhenUsed/>
    <w:rsid w:val="00C86081"/>
    <w:rPr>
      <w:rFonts w:ascii="Consolas" w:hAnsi="Consolas" w:cs="Calibri"/>
      <w:sz w:val="24"/>
      <w:szCs w:val="24"/>
    </w:rPr>
  </w:style>
  <w:style w:type="character" w:styleId="TvitttHTML">
    <w:name w:val="HTML Acronym"/>
    <w:basedOn w:val="Phngmcinhcuaoanvn"/>
    <w:uiPriority w:val="99"/>
    <w:semiHidden/>
    <w:unhideWhenUsed/>
    <w:rsid w:val="00C86081"/>
    <w:rPr>
      <w:rFonts w:ascii="Calibri" w:hAnsi="Calibri" w:cs="Calibri"/>
    </w:rPr>
  </w:style>
  <w:style w:type="character" w:styleId="BanphimHTML">
    <w:name w:val="HTML Keyboard"/>
    <w:basedOn w:val="Phngmcinhcuaoanvn"/>
    <w:uiPriority w:val="99"/>
    <w:semiHidden/>
    <w:unhideWhenUsed/>
    <w:rsid w:val="00C86081"/>
    <w:rPr>
      <w:rFonts w:ascii="Consolas" w:hAnsi="Consolas" w:cs="Calibri"/>
      <w:sz w:val="20"/>
      <w:szCs w:val="20"/>
    </w:rPr>
  </w:style>
  <w:style w:type="paragraph" w:styleId="HTMLinhdangtrc">
    <w:name w:val="HTML Preformatted"/>
    <w:basedOn w:val="Binhthng"/>
    <w:link w:val="HTMLinhdangtrcChar"/>
    <w:uiPriority w:val="99"/>
    <w:semiHidden/>
    <w:unhideWhenUsed/>
    <w:rsid w:val="00C86081"/>
    <w:pPr>
      <w:spacing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C86081"/>
    <w:rPr>
      <w:rFonts w:ascii="Consolas" w:eastAsiaTheme="minorEastAsia" w:hAnsi="Consolas" w:cs="Calibri"/>
      <w:b/>
      <w:color w:val="082A75" w:themeColor="text2"/>
      <w:sz w:val="20"/>
      <w:szCs w:val="20"/>
    </w:rPr>
  </w:style>
  <w:style w:type="paragraph" w:styleId="Mucluc1">
    <w:name w:val="toc 1"/>
    <w:basedOn w:val="Binhthng"/>
    <w:next w:val="Binhthng"/>
    <w:autoRedefine/>
    <w:uiPriority w:val="99"/>
    <w:semiHidden/>
    <w:unhideWhenUsed/>
    <w:rsid w:val="00C86081"/>
    <w:pPr>
      <w:spacing w:after="100"/>
    </w:pPr>
  </w:style>
  <w:style w:type="paragraph" w:styleId="Mucluc2">
    <w:name w:val="toc 2"/>
    <w:basedOn w:val="Binhthng"/>
    <w:next w:val="Binhthng"/>
    <w:autoRedefine/>
    <w:uiPriority w:val="99"/>
    <w:semiHidden/>
    <w:unhideWhenUsed/>
    <w:rsid w:val="00C86081"/>
    <w:pPr>
      <w:spacing w:after="100"/>
      <w:ind w:left="280"/>
    </w:pPr>
  </w:style>
  <w:style w:type="paragraph" w:styleId="Mucluc3">
    <w:name w:val="toc 3"/>
    <w:basedOn w:val="Binhthng"/>
    <w:next w:val="Binhthng"/>
    <w:autoRedefine/>
    <w:uiPriority w:val="99"/>
    <w:semiHidden/>
    <w:unhideWhenUsed/>
    <w:rsid w:val="00C86081"/>
    <w:pPr>
      <w:spacing w:after="100"/>
      <w:ind w:left="560"/>
    </w:pPr>
  </w:style>
  <w:style w:type="paragraph" w:styleId="Mucluc4">
    <w:name w:val="toc 4"/>
    <w:basedOn w:val="Binhthng"/>
    <w:next w:val="Binhthng"/>
    <w:autoRedefine/>
    <w:uiPriority w:val="99"/>
    <w:semiHidden/>
    <w:unhideWhenUsed/>
    <w:rsid w:val="00C86081"/>
    <w:pPr>
      <w:spacing w:after="100"/>
      <w:ind w:left="840"/>
    </w:pPr>
  </w:style>
  <w:style w:type="paragraph" w:styleId="Mucluc5">
    <w:name w:val="toc 5"/>
    <w:basedOn w:val="Binhthng"/>
    <w:next w:val="Binhthng"/>
    <w:autoRedefine/>
    <w:uiPriority w:val="99"/>
    <w:semiHidden/>
    <w:unhideWhenUsed/>
    <w:rsid w:val="00C86081"/>
    <w:pPr>
      <w:spacing w:after="100"/>
      <w:ind w:left="1120"/>
    </w:pPr>
  </w:style>
  <w:style w:type="paragraph" w:styleId="Mucluc6">
    <w:name w:val="toc 6"/>
    <w:basedOn w:val="Binhthng"/>
    <w:next w:val="Binhthng"/>
    <w:autoRedefine/>
    <w:uiPriority w:val="99"/>
    <w:semiHidden/>
    <w:unhideWhenUsed/>
    <w:rsid w:val="00C86081"/>
    <w:pPr>
      <w:spacing w:after="100"/>
      <w:ind w:left="1400"/>
    </w:pPr>
  </w:style>
  <w:style w:type="paragraph" w:styleId="Mucluc7">
    <w:name w:val="toc 7"/>
    <w:basedOn w:val="Binhthng"/>
    <w:next w:val="Binhthng"/>
    <w:autoRedefine/>
    <w:uiPriority w:val="99"/>
    <w:semiHidden/>
    <w:unhideWhenUsed/>
    <w:rsid w:val="00C86081"/>
    <w:pPr>
      <w:spacing w:after="100"/>
      <w:ind w:left="1680"/>
    </w:pPr>
  </w:style>
  <w:style w:type="paragraph" w:styleId="Mucluc8">
    <w:name w:val="toc 8"/>
    <w:basedOn w:val="Binhthng"/>
    <w:next w:val="Binhthng"/>
    <w:autoRedefine/>
    <w:uiPriority w:val="99"/>
    <w:semiHidden/>
    <w:unhideWhenUsed/>
    <w:rsid w:val="00C86081"/>
    <w:pPr>
      <w:spacing w:after="100"/>
      <w:ind w:left="1960"/>
    </w:pPr>
  </w:style>
  <w:style w:type="paragraph" w:styleId="Mucluc9">
    <w:name w:val="toc 9"/>
    <w:basedOn w:val="Binhthng"/>
    <w:next w:val="Binhthng"/>
    <w:autoRedefine/>
    <w:uiPriority w:val="99"/>
    <w:semiHidden/>
    <w:unhideWhenUsed/>
    <w:rsid w:val="00C86081"/>
    <w:pPr>
      <w:spacing w:after="100"/>
      <w:ind w:left="2240"/>
    </w:pPr>
  </w:style>
  <w:style w:type="paragraph" w:styleId="uMucluc">
    <w:name w:val="TOC Heading"/>
    <w:basedOn w:val="u1"/>
    <w:next w:val="Binhthng"/>
    <w:uiPriority w:val="39"/>
    <w:semiHidden/>
    <w:unhideWhenUsed/>
    <w:qFormat/>
    <w:rsid w:val="00C86081"/>
    <w:pPr>
      <w:keepLines/>
      <w:spacing w:after="0"/>
      <w:outlineLvl w:val="9"/>
    </w:pPr>
    <w:rPr>
      <w:color w:val="013A57" w:themeColor="accent1" w:themeShade="BF"/>
      <w:kern w:val="0"/>
      <w:sz w:val="32"/>
    </w:rPr>
  </w:style>
  <w:style w:type="character" w:styleId="ThamchiuTinht">
    <w:name w:val="Subtle Reference"/>
    <w:basedOn w:val="Phngmcinhcuaoanvn"/>
    <w:uiPriority w:val="31"/>
    <w:semiHidden/>
    <w:unhideWhenUsed/>
    <w:qFormat/>
    <w:rsid w:val="00C86081"/>
    <w:rPr>
      <w:rFonts w:ascii="Calibri" w:hAnsi="Calibri" w:cs="Calibri"/>
      <w:smallCaps/>
      <w:color w:val="3B33A2" w:themeColor="text1" w:themeTint="A5"/>
    </w:rPr>
  </w:style>
  <w:style w:type="character" w:styleId="NhnmanhTinht">
    <w:name w:val="Subtle Emphasis"/>
    <w:basedOn w:val="Phngmcinhcuaoanvn"/>
    <w:uiPriority w:val="19"/>
    <w:semiHidden/>
    <w:unhideWhenUsed/>
    <w:qFormat/>
    <w:rsid w:val="00C86081"/>
    <w:rPr>
      <w:rFonts w:ascii="Calibri" w:hAnsi="Calibri" w:cs="Calibri"/>
      <w:i/>
      <w:iCs/>
      <w:color w:val="2E287F" w:themeColor="text1" w:themeTint="BF"/>
    </w:rPr>
  </w:style>
  <w:style w:type="table" w:styleId="BangChuynnghip">
    <w:name w:val="Table Professional"/>
    <w:basedOn w:val="BangThngthng"/>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DanhsachVa1">
    <w:name w:val="Medium List 1"/>
    <w:basedOn w:val="BangThngthng"/>
    <w:uiPriority w:val="99"/>
    <w:semiHidden/>
    <w:unhideWhenUsed/>
    <w:rsid w:val="00C86081"/>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DanhsachVa1-Nhnmanh1">
    <w:name w:val="Medium List 1 Accent 1"/>
    <w:basedOn w:val="BangThngthng"/>
    <w:uiPriority w:val="99"/>
    <w:semiHidden/>
    <w:unhideWhenUsed/>
    <w:rsid w:val="00C86081"/>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DanhsachVa1-Nhnmanh2">
    <w:name w:val="Medium List 1 Accent 2"/>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DanhsachVa1-Nhnmanh3">
    <w:name w:val="Medium List 1 Accent 3"/>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DanhsachVa1-Nhnmanh4">
    <w:name w:val="Medium List 1 Accent 4"/>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DanhsachVa1-Nhnmanh5">
    <w:name w:val="Medium List 1 Accent 5"/>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DanhsachVa1-Nhnmanh6">
    <w:name w:val="Medium List 1 Accent 6"/>
    <w:basedOn w:val="BangThngthng"/>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DanhsachVa2">
    <w:name w:val="Medium List 2"/>
    <w:basedOn w:val="BangThngthng"/>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99"/>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TnnVa2">
    <w:name w:val="Medium Shading 2"/>
    <w:basedOn w:val="BangThngthng"/>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1">
    <w:name w:val="Medium Shading 2 Accent 1"/>
    <w:basedOn w:val="BangThngthng"/>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2">
    <w:name w:val="Medium Shading 2 Accent 2"/>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3">
    <w:name w:val="Medium Shading 2 Accent 3"/>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4">
    <w:name w:val="Medium Shading 2 Accent 4"/>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5">
    <w:name w:val="Medium Shading 2 Accent 5"/>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nnVa2-Nhnmanh6">
    <w:name w:val="Medium Shading 2 Accent 6"/>
    <w:basedOn w:val="BangThngthng"/>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LiVa1">
    <w:name w:val="Medium Grid 1"/>
    <w:basedOn w:val="BangThngthng"/>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LiVa1-Nhnmanh1">
    <w:name w:val="Medium Grid 1 Accent 1"/>
    <w:basedOn w:val="BangThngthng"/>
    <w:uiPriority w:val="67"/>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LiVa1-Nhnmanh2">
    <w:name w:val="Medium Grid 1 Accent 2"/>
    <w:basedOn w:val="BangThngthng"/>
    <w:uiPriority w:val="67"/>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LiVa1-Nhnmanh3">
    <w:name w:val="Medium Grid 1 Accent 3"/>
    <w:basedOn w:val="BangThngthng"/>
    <w:uiPriority w:val="67"/>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LiVa1-Nhnmanh4">
    <w:name w:val="Medium Grid 1 Accent 4"/>
    <w:basedOn w:val="BangThngthng"/>
    <w:uiPriority w:val="67"/>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LiVa1-Nhnmanh5">
    <w:name w:val="Medium Grid 1 Accent 5"/>
    <w:basedOn w:val="BangThngthng"/>
    <w:uiPriority w:val="67"/>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LiVa1-Nhnmanh6">
    <w:name w:val="Medium Grid 1 Accent 6"/>
    <w:basedOn w:val="BangThngthng"/>
    <w:uiPriority w:val="67"/>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LiVa2">
    <w:name w:val="Medium Grid 2"/>
    <w:basedOn w:val="BangThngthng"/>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LiVa3">
    <w:name w:val="Medium Grid 3"/>
    <w:basedOn w:val="BangThngthng"/>
    <w:uiPriority w:val="9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LiVa3-Nhnmanh1">
    <w:name w:val="Medium Grid 3 Accent 1"/>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LiVa3-Nhnmanh2">
    <w:name w:val="Medium Grid 3 Accent 2"/>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LiVa3-Nhnmanh3">
    <w:name w:val="Medium Grid 3 Accent 3"/>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LiVa3-Nhnmanh4">
    <w:name w:val="Medium Grid 3 Accent 4"/>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LiVa3-Nhnmanh5">
    <w:name w:val="Medium Grid 3 Accent 5"/>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LiVa3-Nhnmanh6">
    <w:name w:val="Medium Grid 3 Accent 6"/>
    <w:basedOn w:val="BangThngthng"/>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DanhmucTailiuThamkhao">
    <w:name w:val="Bibliography"/>
    <w:basedOn w:val="Binhthng"/>
    <w:next w:val="Binhthng"/>
    <w:uiPriority w:val="37"/>
    <w:semiHidden/>
    <w:unhideWhenUsed/>
    <w:rsid w:val="00C86081"/>
  </w:style>
  <w:style w:type="character" w:styleId="TiuSach">
    <w:name w:val="Book Title"/>
    <w:basedOn w:val="Phngmcinhcuaoanvn"/>
    <w:uiPriority w:val="33"/>
    <w:semiHidden/>
    <w:unhideWhenUsed/>
    <w:qFormat/>
    <w:rsid w:val="00C86081"/>
    <w:rPr>
      <w:rFonts w:ascii="Calibri" w:hAnsi="Calibri" w:cs="Calibri"/>
      <w:b/>
      <w:bCs/>
      <w:i/>
      <w:iCs/>
      <w:spacing w:val="5"/>
    </w:rPr>
  </w:style>
  <w:style w:type="character" w:styleId="Hashtag">
    <w:name w:val="Hashtag"/>
    <w:basedOn w:val="Phngmcinhcuaoanvn"/>
    <w:uiPriority w:val="99"/>
    <w:semiHidden/>
    <w:unhideWhenUsed/>
    <w:rsid w:val="00C86081"/>
    <w:rPr>
      <w:rFonts w:ascii="Calibri" w:hAnsi="Calibri" w:cs="Calibri"/>
      <w:color w:val="2B579A"/>
      <w:shd w:val="clear" w:color="auto" w:fill="E1DFDD"/>
    </w:rPr>
  </w:style>
  <w:style w:type="paragraph" w:styleId="Phnuth">
    <w:name w:val="Message Header"/>
    <w:basedOn w:val="Binhthng"/>
    <w:link w:val="PhnuthChar"/>
    <w:uiPriority w:val="99"/>
    <w:semiHidden/>
    <w:unhideWhenUsed/>
    <w:rsid w:val="00C8608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eastAsiaTheme="majorEastAsia" w:hAnsi="Arial" w:cs="Arial"/>
      <w:sz w:val="24"/>
      <w:szCs w:val="24"/>
    </w:rPr>
  </w:style>
  <w:style w:type="character" w:customStyle="1" w:styleId="PhnuthChar">
    <w:name w:val="Phần đầu thư Char"/>
    <w:basedOn w:val="Phngmcinhcuaoanvn"/>
    <w:link w:val="Phnuth"/>
    <w:uiPriority w:val="99"/>
    <w:semiHidden/>
    <w:rsid w:val="00C86081"/>
    <w:rPr>
      <w:rFonts w:ascii="Arial" w:eastAsiaTheme="majorEastAsia" w:hAnsi="Arial" w:cs="Arial"/>
      <w:b/>
      <w:color w:val="082A75" w:themeColor="text2"/>
      <w:shd w:val="pct20" w:color="auto" w:fill="auto"/>
    </w:rPr>
  </w:style>
  <w:style w:type="table" w:styleId="BangThanhlich">
    <w:name w:val="Table Elegant"/>
    <w:basedOn w:val="BangThngthng"/>
    <w:uiPriority w:val="99"/>
    <w:semiHidden/>
    <w:unhideWhenUsed/>
    <w:rsid w:val="00C86081"/>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Danhsach">
    <w:name w:val="List"/>
    <w:basedOn w:val="Binhthng"/>
    <w:uiPriority w:val="99"/>
    <w:semiHidden/>
    <w:unhideWhenUsed/>
    <w:rsid w:val="00C86081"/>
    <w:pPr>
      <w:ind w:left="360" w:hanging="360"/>
      <w:contextualSpacing/>
    </w:pPr>
  </w:style>
  <w:style w:type="paragraph" w:styleId="Danhsach2">
    <w:name w:val="List 2"/>
    <w:basedOn w:val="Binhthng"/>
    <w:uiPriority w:val="99"/>
    <w:semiHidden/>
    <w:unhideWhenUsed/>
    <w:rsid w:val="00C86081"/>
    <w:pPr>
      <w:ind w:left="720" w:hanging="360"/>
      <w:contextualSpacing/>
    </w:pPr>
  </w:style>
  <w:style w:type="paragraph" w:styleId="Danhsach3">
    <w:name w:val="List 3"/>
    <w:basedOn w:val="Binhthng"/>
    <w:uiPriority w:val="99"/>
    <w:semiHidden/>
    <w:unhideWhenUsed/>
    <w:rsid w:val="00C86081"/>
    <w:pPr>
      <w:ind w:left="1080" w:hanging="360"/>
      <w:contextualSpacing/>
    </w:pPr>
  </w:style>
  <w:style w:type="paragraph" w:styleId="Danhsach4">
    <w:name w:val="List 4"/>
    <w:basedOn w:val="Binhthng"/>
    <w:uiPriority w:val="99"/>
    <w:semiHidden/>
    <w:unhideWhenUsed/>
    <w:rsid w:val="00C86081"/>
    <w:pPr>
      <w:ind w:left="1440" w:hanging="360"/>
      <w:contextualSpacing/>
    </w:pPr>
  </w:style>
  <w:style w:type="paragraph" w:styleId="Danhsach5">
    <w:name w:val="List 5"/>
    <w:basedOn w:val="Binhthng"/>
    <w:uiPriority w:val="99"/>
    <w:semiHidden/>
    <w:unhideWhenUsed/>
    <w:rsid w:val="00C86081"/>
    <w:pPr>
      <w:ind w:left="1800" w:hanging="360"/>
      <w:contextualSpacing/>
    </w:pPr>
  </w:style>
  <w:style w:type="table" w:styleId="Bangdangdanhsach1">
    <w:name w:val="Table List 1"/>
    <w:basedOn w:val="BangThngthng"/>
    <w:uiPriority w:val="99"/>
    <w:semiHidden/>
    <w:unhideWhenUsed/>
    <w:rsid w:val="00C86081"/>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2">
    <w:name w:val="Table List 2"/>
    <w:basedOn w:val="BangThngthng"/>
    <w:uiPriority w:val="99"/>
    <w:semiHidden/>
    <w:unhideWhenUsed/>
    <w:rsid w:val="00C86081"/>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danhsach3">
    <w:name w:val="Table List 3"/>
    <w:basedOn w:val="BangThngthng"/>
    <w:uiPriority w:val="99"/>
    <w:semiHidden/>
    <w:unhideWhenUsed/>
    <w:rsid w:val="00C86081"/>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Bangdangdanhsach4">
    <w:name w:val="Table List 4"/>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Bangdangdanhsach5">
    <w:name w:val="Table List 5"/>
    <w:basedOn w:val="BangThngthng"/>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Bangdangdanhsach6">
    <w:name w:val="Table List 6"/>
    <w:basedOn w:val="BangThngthng"/>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Bangdangdanhsach7">
    <w:name w:val="Table List 7"/>
    <w:basedOn w:val="BangThngthng"/>
    <w:uiPriority w:val="99"/>
    <w:semiHidden/>
    <w:unhideWhenUsed/>
    <w:rsid w:val="00C86081"/>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Bangdangdanhsach8">
    <w:name w:val="Table List 8"/>
    <w:basedOn w:val="BangThngthng"/>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anhsachlintuc">
    <w:name w:val="List Continue"/>
    <w:basedOn w:val="Binhthng"/>
    <w:uiPriority w:val="99"/>
    <w:semiHidden/>
    <w:unhideWhenUsed/>
    <w:rsid w:val="00C86081"/>
    <w:pPr>
      <w:spacing w:after="120"/>
      <w:ind w:left="360"/>
      <w:contextualSpacing/>
    </w:pPr>
  </w:style>
  <w:style w:type="paragraph" w:styleId="Danhsachlintuc2">
    <w:name w:val="List Continue 2"/>
    <w:basedOn w:val="Binhthng"/>
    <w:uiPriority w:val="99"/>
    <w:semiHidden/>
    <w:unhideWhenUsed/>
    <w:rsid w:val="00C86081"/>
    <w:pPr>
      <w:spacing w:after="120"/>
      <w:ind w:left="720"/>
      <w:contextualSpacing/>
    </w:pPr>
  </w:style>
  <w:style w:type="paragraph" w:styleId="Danhsachlintuc3">
    <w:name w:val="List Continue 3"/>
    <w:basedOn w:val="Binhthng"/>
    <w:uiPriority w:val="99"/>
    <w:semiHidden/>
    <w:unhideWhenUsed/>
    <w:rsid w:val="00C86081"/>
    <w:pPr>
      <w:spacing w:after="120"/>
      <w:ind w:left="1080"/>
      <w:contextualSpacing/>
    </w:pPr>
  </w:style>
  <w:style w:type="paragraph" w:styleId="Danhsachlintuc4">
    <w:name w:val="List Continue 4"/>
    <w:basedOn w:val="Binhthng"/>
    <w:uiPriority w:val="99"/>
    <w:semiHidden/>
    <w:unhideWhenUsed/>
    <w:rsid w:val="00C86081"/>
    <w:pPr>
      <w:spacing w:after="120"/>
      <w:ind w:left="1440"/>
      <w:contextualSpacing/>
    </w:pPr>
  </w:style>
  <w:style w:type="paragraph" w:styleId="Danhsachlintuc5">
    <w:name w:val="List Continue 5"/>
    <w:basedOn w:val="Binhthng"/>
    <w:uiPriority w:val="99"/>
    <w:semiHidden/>
    <w:unhideWhenUsed/>
    <w:rsid w:val="00C86081"/>
    <w:pPr>
      <w:spacing w:after="120"/>
      <w:ind w:left="1800"/>
      <w:contextualSpacing/>
    </w:pPr>
  </w:style>
  <w:style w:type="paragraph" w:styleId="oancuaDanhsach">
    <w:name w:val="List Paragraph"/>
    <w:basedOn w:val="Binhthng"/>
    <w:uiPriority w:val="34"/>
    <w:unhideWhenUsed/>
    <w:qFormat/>
    <w:rsid w:val="00C86081"/>
    <w:pPr>
      <w:ind w:left="720"/>
      <w:contextualSpacing/>
    </w:pPr>
  </w:style>
  <w:style w:type="paragraph" w:styleId="Sudong">
    <w:name w:val="List Number"/>
    <w:basedOn w:val="Binhthng"/>
    <w:uiPriority w:val="99"/>
    <w:semiHidden/>
    <w:unhideWhenUsed/>
    <w:rsid w:val="00C86081"/>
    <w:pPr>
      <w:numPr>
        <w:numId w:val="3"/>
      </w:numPr>
      <w:contextualSpacing/>
    </w:pPr>
  </w:style>
  <w:style w:type="paragraph" w:styleId="Sudong2">
    <w:name w:val="List Number 2"/>
    <w:basedOn w:val="Binhthng"/>
    <w:uiPriority w:val="99"/>
    <w:semiHidden/>
    <w:unhideWhenUsed/>
    <w:rsid w:val="00C86081"/>
    <w:pPr>
      <w:numPr>
        <w:numId w:val="4"/>
      </w:numPr>
      <w:contextualSpacing/>
    </w:pPr>
  </w:style>
  <w:style w:type="paragraph" w:styleId="Sudong3">
    <w:name w:val="List Number 3"/>
    <w:basedOn w:val="Binhthng"/>
    <w:uiPriority w:val="99"/>
    <w:semiHidden/>
    <w:unhideWhenUsed/>
    <w:rsid w:val="00C86081"/>
    <w:pPr>
      <w:numPr>
        <w:numId w:val="5"/>
      </w:numPr>
      <w:contextualSpacing/>
    </w:pPr>
  </w:style>
  <w:style w:type="paragraph" w:styleId="Sudong4">
    <w:name w:val="List Number 4"/>
    <w:basedOn w:val="Binhthng"/>
    <w:uiPriority w:val="99"/>
    <w:semiHidden/>
    <w:unhideWhenUsed/>
    <w:rsid w:val="00C86081"/>
    <w:pPr>
      <w:numPr>
        <w:numId w:val="6"/>
      </w:numPr>
      <w:contextualSpacing/>
    </w:pPr>
  </w:style>
  <w:style w:type="paragraph" w:styleId="Sudong5">
    <w:name w:val="List Number 5"/>
    <w:basedOn w:val="Binhthng"/>
    <w:uiPriority w:val="99"/>
    <w:semiHidden/>
    <w:unhideWhenUsed/>
    <w:rsid w:val="00C86081"/>
    <w:pPr>
      <w:numPr>
        <w:numId w:val="7"/>
      </w:numPr>
      <w:contextualSpacing/>
    </w:pPr>
  </w:style>
  <w:style w:type="paragraph" w:styleId="Duudong">
    <w:name w:val="List Bullet"/>
    <w:basedOn w:val="Binhthng"/>
    <w:uiPriority w:val="99"/>
    <w:semiHidden/>
    <w:unhideWhenUsed/>
    <w:rsid w:val="00C86081"/>
    <w:pPr>
      <w:numPr>
        <w:numId w:val="8"/>
      </w:numPr>
      <w:contextualSpacing/>
    </w:pPr>
  </w:style>
  <w:style w:type="paragraph" w:styleId="Duudong2">
    <w:name w:val="List Bullet 2"/>
    <w:basedOn w:val="Binhthng"/>
    <w:uiPriority w:val="99"/>
    <w:semiHidden/>
    <w:unhideWhenUsed/>
    <w:rsid w:val="00C86081"/>
    <w:pPr>
      <w:numPr>
        <w:numId w:val="9"/>
      </w:numPr>
      <w:contextualSpacing/>
    </w:pPr>
  </w:style>
  <w:style w:type="paragraph" w:styleId="Duudong3">
    <w:name w:val="List Bullet 3"/>
    <w:basedOn w:val="Binhthng"/>
    <w:uiPriority w:val="99"/>
    <w:semiHidden/>
    <w:unhideWhenUsed/>
    <w:rsid w:val="00C86081"/>
    <w:pPr>
      <w:numPr>
        <w:numId w:val="10"/>
      </w:numPr>
      <w:contextualSpacing/>
    </w:pPr>
  </w:style>
  <w:style w:type="paragraph" w:styleId="Duudong4">
    <w:name w:val="List Bullet 4"/>
    <w:basedOn w:val="Binhthng"/>
    <w:uiPriority w:val="99"/>
    <w:semiHidden/>
    <w:unhideWhenUsed/>
    <w:rsid w:val="00C86081"/>
    <w:pPr>
      <w:numPr>
        <w:numId w:val="11"/>
      </w:numPr>
      <w:contextualSpacing/>
    </w:pPr>
  </w:style>
  <w:style w:type="paragraph" w:styleId="Duudong5">
    <w:name w:val="List Bullet 5"/>
    <w:basedOn w:val="Binhthng"/>
    <w:uiPriority w:val="99"/>
    <w:semiHidden/>
    <w:unhideWhenUsed/>
    <w:rsid w:val="00C86081"/>
    <w:pPr>
      <w:numPr>
        <w:numId w:val="12"/>
      </w:numPr>
      <w:contextualSpacing/>
    </w:pPr>
  </w:style>
  <w:style w:type="table" w:styleId="Bangdangcin1">
    <w:name w:val="Table Classic 1"/>
    <w:basedOn w:val="BangThngthng"/>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angcin2">
    <w:name w:val="Table Classic 2"/>
    <w:basedOn w:val="BangThngthng"/>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Bangdangcin3">
    <w:name w:val="Table Classic 3"/>
    <w:basedOn w:val="BangThngthng"/>
    <w:uiPriority w:val="99"/>
    <w:semiHidden/>
    <w:unhideWhenUsed/>
    <w:rsid w:val="00C86081"/>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Bangdangcin4">
    <w:name w:val="Table Classic 4"/>
    <w:basedOn w:val="BangThngthng"/>
    <w:uiPriority w:val="99"/>
    <w:semiHidden/>
    <w:unhideWhenUsed/>
    <w:rsid w:val="00C86081"/>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Banghinhminhhoa">
    <w:name w:val="table of figures"/>
    <w:basedOn w:val="Binhthng"/>
    <w:next w:val="Binhthng"/>
    <w:uiPriority w:val="99"/>
    <w:semiHidden/>
    <w:unhideWhenUsed/>
    <w:rsid w:val="00C86081"/>
  </w:style>
  <w:style w:type="paragraph" w:styleId="VnbanMacro">
    <w:name w:val="macro"/>
    <w:link w:val="VnbanMacroChar"/>
    <w:uiPriority w:val="99"/>
    <w:semiHidden/>
    <w:unhideWhenUsed/>
    <w:rsid w:val="00C86081"/>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cs="Calibri"/>
      <w:b/>
      <w:color w:val="082A75" w:themeColor="text2"/>
      <w:sz w:val="20"/>
      <w:szCs w:val="20"/>
    </w:rPr>
  </w:style>
  <w:style w:type="character" w:customStyle="1" w:styleId="VnbanMacroChar">
    <w:name w:val="Văn bản Macro Char"/>
    <w:basedOn w:val="Phngmcinhcuaoanvn"/>
    <w:link w:val="VnbanMacro"/>
    <w:uiPriority w:val="99"/>
    <w:semiHidden/>
    <w:rsid w:val="00C86081"/>
    <w:rPr>
      <w:rFonts w:ascii="Consolas" w:eastAsiaTheme="minorEastAsia" w:hAnsi="Consolas" w:cs="Calibri"/>
      <w:b/>
      <w:color w:val="082A75" w:themeColor="text2"/>
      <w:sz w:val="20"/>
      <w:szCs w:val="20"/>
    </w:rPr>
  </w:style>
  <w:style w:type="paragraph" w:styleId="PhongbiGitra">
    <w:name w:val="envelope return"/>
    <w:basedOn w:val="Binhthng"/>
    <w:uiPriority w:val="99"/>
    <w:semiHidden/>
    <w:unhideWhenUsed/>
    <w:rsid w:val="00C86081"/>
    <w:pPr>
      <w:spacing w:line="240" w:lineRule="auto"/>
    </w:pPr>
    <w:rPr>
      <w:rFonts w:ascii="Arial" w:eastAsiaTheme="majorEastAsia" w:hAnsi="Arial" w:cs="Arial"/>
      <w:sz w:val="20"/>
      <w:szCs w:val="20"/>
    </w:rPr>
  </w:style>
  <w:style w:type="character" w:styleId="ThamchiuChuthichcui">
    <w:name w:val="endnote reference"/>
    <w:basedOn w:val="Phngmcinhcuaoanvn"/>
    <w:uiPriority w:val="99"/>
    <w:semiHidden/>
    <w:unhideWhenUsed/>
    <w:rsid w:val="00C86081"/>
    <w:rPr>
      <w:rFonts w:ascii="Calibri" w:hAnsi="Calibri" w:cs="Calibri"/>
      <w:vertAlign w:val="superscript"/>
    </w:rPr>
  </w:style>
  <w:style w:type="paragraph" w:styleId="VnbanChuthichcui">
    <w:name w:val="endnote text"/>
    <w:basedOn w:val="Binhthng"/>
    <w:link w:val="VnbanChuthichcuiChar"/>
    <w:uiPriority w:val="99"/>
    <w:semiHidden/>
    <w:unhideWhenUsed/>
    <w:rsid w:val="00C86081"/>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C86081"/>
    <w:rPr>
      <w:rFonts w:ascii="Calibri" w:eastAsiaTheme="minorEastAsia" w:hAnsi="Calibri" w:cs="Calibri"/>
      <w:b/>
      <w:color w:val="082A75" w:themeColor="text2"/>
      <w:sz w:val="20"/>
      <w:szCs w:val="20"/>
    </w:rPr>
  </w:style>
  <w:style w:type="paragraph" w:styleId="DanhmucCnc">
    <w:name w:val="table of authorities"/>
    <w:basedOn w:val="Binhthng"/>
    <w:next w:val="Binhthng"/>
    <w:uiPriority w:val="99"/>
    <w:semiHidden/>
    <w:unhideWhenUsed/>
    <w:rsid w:val="00C86081"/>
    <w:pPr>
      <w:ind w:left="280" w:hanging="280"/>
    </w:pPr>
  </w:style>
  <w:style w:type="paragraph" w:styleId="uDanhmucCnc">
    <w:name w:val="toa heading"/>
    <w:basedOn w:val="Binhthng"/>
    <w:next w:val="Binhthng"/>
    <w:uiPriority w:val="99"/>
    <w:semiHidden/>
    <w:unhideWhenUsed/>
    <w:rsid w:val="00C86081"/>
    <w:pPr>
      <w:spacing w:before="120"/>
    </w:pPr>
    <w:rPr>
      <w:rFonts w:ascii="Arial" w:eastAsiaTheme="majorEastAsia" w:hAnsi="Arial" w:cs="Arial"/>
      <w:bCs/>
      <w:sz w:val="24"/>
      <w:szCs w:val="24"/>
    </w:rPr>
  </w:style>
  <w:style w:type="paragraph" w:styleId="Litrichdn">
    <w:name w:val="Quote"/>
    <w:basedOn w:val="Binhthng"/>
    <w:next w:val="Binhthng"/>
    <w:link w:val="LitrichdnChar"/>
    <w:uiPriority w:val="29"/>
    <w:semiHidden/>
    <w:unhideWhenUsed/>
    <w:qFormat/>
    <w:rsid w:val="00C86081"/>
    <w:pPr>
      <w:spacing w:before="200" w:after="160"/>
      <w:ind w:left="864" w:right="864"/>
      <w:jc w:val="center"/>
    </w:pPr>
    <w:rPr>
      <w:i/>
      <w:iCs/>
      <w:color w:val="2E287F" w:themeColor="text1" w:themeTint="BF"/>
    </w:rPr>
  </w:style>
  <w:style w:type="character" w:customStyle="1" w:styleId="LitrichdnChar">
    <w:name w:val="Lời trích dẫn Char"/>
    <w:basedOn w:val="Phngmcinhcuaoanvn"/>
    <w:link w:val="Litrichdn"/>
    <w:uiPriority w:val="29"/>
    <w:semiHidden/>
    <w:rsid w:val="00C86081"/>
    <w:rPr>
      <w:rFonts w:ascii="Calibri" w:eastAsiaTheme="minorEastAsia" w:hAnsi="Calibri" w:cs="Calibri"/>
      <w:b/>
      <w:i/>
      <w:iCs/>
      <w:color w:val="2E287F" w:themeColor="text1" w:themeTint="BF"/>
      <w:sz w:val="28"/>
      <w:szCs w:val="22"/>
    </w:rPr>
  </w:style>
  <w:style w:type="character" w:styleId="Nhnmanh">
    <w:name w:val="Emphasis"/>
    <w:basedOn w:val="Phngmcinhcuaoanvn"/>
    <w:uiPriority w:val="2"/>
    <w:semiHidden/>
    <w:unhideWhenUsed/>
    <w:qFormat/>
    <w:rsid w:val="00C86081"/>
    <w:rPr>
      <w:rFonts w:ascii="Calibri" w:hAnsi="Calibri" w:cs="Calibri"/>
      <w:i/>
      <w:iCs/>
    </w:rPr>
  </w:style>
  <w:style w:type="table" w:styleId="DanhsachScs">
    <w:name w:val="Colorful List"/>
    <w:basedOn w:val="BangThngthng"/>
    <w:uiPriority w:val="99"/>
    <w:semiHidden/>
    <w:unhideWhenUsed/>
    <w:rsid w:val="00C86081"/>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DanhsachScs-Nhnmanh1">
    <w:name w:val="Colorful List Accent 1"/>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DanhsachScs-Nhnmanh2">
    <w:name w:val="Colorful List Accent 2"/>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DanhsachScs-Nhnmanh3">
    <w:name w:val="Colorful List Accent 3"/>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DanhsachScs-Nhnmanh4">
    <w:name w:val="Colorful List Accent 4"/>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DanhsachScs-Nhnmanh5">
    <w:name w:val="Colorful List Accent 5"/>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DanhsachScs-Nhnmanh6">
    <w:name w:val="Colorful List Accent 6"/>
    <w:basedOn w:val="BangThngthng"/>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Bangdangmausc1">
    <w:name w:val="Table Colorful 1"/>
    <w:basedOn w:val="BangThngthng"/>
    <w:uiPriority w:val="99"/>
    <w:semiHidden/>
    <w:unhideWhenUsed/>
    <w:rsid w:val="00C86081"/>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ngdangmausc2">
    <w:name w:val="Table Colorful 2"/>
    <w:basedOn w:val="BangThngthng"/>
    <w:uiPriority w:val="99"/>
    <w:semiHidden/>
    <w:unhideWhenUsed/>
    <w:rsid w:val="00C86081"/>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ngdangmausc3">
    <w:name w:val="Table Colorful 3"/>
    <w:basedOn w:val="BangThngthng"/>
    <w:uiPriority w:val="99"/>
    <w:semiHidden/>
    <w:unhideWhenUsed/>
    <w:rsid w:val="00C86081"/>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nnScs">
    <w:name w:val="Colorful Shading"/>
    <w:basedOn w:val="BangThngthng"/>
    <w:uiPriority w:val="99"/>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TnnScs-Nhnmanh1">
    <w:name w:val="Colorful Shading Accent 1"/>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TnnScs-Nhnmanh2">
    <w:name w:val="Colorful Shading Accent 2"/>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TnnScs-Nhnmanh3">
    <w:name w:val="Colorful Shading Accent 3"/>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TnnScs-Nhnmanh4">
    <w:name w:val="Colorful Shading Accent 4"/>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TnnScs-Nhnmanh5">
    <w:name w:val="Colorful Shading Accent 5"/>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TnnScs-Nhnmanh6">
    <w:name w:val="Colorful Shading Accent 6"/>
    <w:basedOn w:val="BangThngthng"/>
    <w:uiPriority w:val="71"/>
    <w:semiHidden/>
    <w:unhideWhenUsed/>
    <w:rsid w:val="00C86081"/>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LiScs">
    <w:name w:val="Colorful Grid"/>
    <w:basedOn w:val="BangThngthng"/>
    <w:uiPriority w:val="99"/>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LiScs-Nhnmanh1">
    <w:name w:val="Colorful Grid Accent 1"/>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LiScs-Nhnmanh2">
    <w:name w:val="Colorful Grid Accent 2"/>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LiScs-Nhnmanh3">
    <w:name w:val="Colorful Grid Accent 3"/>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LiScs-Nhnmanh4">
    <w:name w:val="Colorful Grid Accent 4"/>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LiScs-Nhnmanh5">
    <w:name w:val="Colorful Grid Accent 5"/>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LiScs-Nhnmanh6">
    <w:name w:val="Colorful Grid Accent 6"/>
    <w:basedOn w:val="BangThngthng"/>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VnbanChuthich">
    <w:name w:val="annotation text"/>
    <w:basedOn w:val="Binhthng"/>
    <w:link w:val="VnbanChuthichChar"/>
    <w:uiPriority w:val="99"/>
    <w:semiHidden/>
    <w:unhideWhenUsed/>
    <w:rsid w:val="00C86081"/>
    <w:pPr>
      <w:spacing w:line="240" w:lineRule="auto"/>
    </w:pPr>
    <w:rPr>
      <w:sz w:val="20"/>
      <w:szCs w:val="20"/>
    </w:rPr>
  </w:style>
  <w:style w:type="character" w:customStyle="1" w:styleId="VnbanChuthichChar">
    <w:name w:val="Văn bản Chú thích Char"/>
    <w:basedOn w:val="Phngmcinhcuaoanvn"/>
    <w:link w:val="VnbanChuthich"/>
    <w:uiPriority w:val="99"/>
    <w:semiHidden/>
    <w:rsid w:val="00C86081"/>
    <w:rPr>
      <w:rFonts w:ascii="Calibri" w:eastAsiaTheme="minorEastAsia" w:hAnsi="Calibri" w:cs="Calibri"/>
      <w:b/>
      <w:color w:val="082A75" w:themeColor="text2"/>
      <w:sz w:val="20"/>
      <w:szCs w:val="20"/>
    </w:rPr>
  </w:style>
  <w:style w:type="paragraph" w:styleId="ChuChuthich">
    <w:name w:val="annotation subject"/>
    <w:basedOn w:val="VnbanChuthich"/>
    <w:next w:val="VnbanChuthich"/>
    <w:link w:val="ChuChuthichChar"/>
    <w:uiPriority w:val="99"/>
    <w:semiHidden/>
    <w:unhideWhenUsed/>
    <w:rsid w:val="00C86081"/>
    <w:rPr>
      <w:bCs/>
    </w:rPr>
  </w:style>
  <w:style w:type="character" w:customStyle="1" w:styleId="ChuChuthichChar">
    <w:name w:val="Chủ đề Chú thích Char"/>
    <w:basedOn w:val="VnbanChuthichChar"/>
    <w:link w:val="ChuChuthich"/>
    <w:uiPriority w:val="99"/>
    <w:semiHidden/>
    <w:rsid w:val="00C86081"/>
    <w:rPr>
      <w:rFonts w:ascii="Calibri" w:eastAsiaTheme="minorEastAsia" w:hAnsi="Calibri" w:cs="Calibri"/>
      <w:b/>
      <w:bCs/>
      <w:color w:val="082A75" w:themeColor="text2"/>
      <w:sz w:val="20"/>
      <w:szCs w:val="20"/>
    </w:rPr>
  </w:style>
  <w:style w:type="character" w:styleId="ThamchiuChuthich">
    <w:name w:val="annotation reference"/>
    <w:basedOn w:val="Phngmcinhcuaoanvn"/>
    <w:uiPriority w:val="99"/>
    <w:semiHidden/>
    <w:unhideWhenUsed/>
    <w:rsid w:val="00C86081"/>
    <w:rPr>
      <w:rFonts w:ascii="Calibri" w:hAnsi="Calibri" w:cs="Calibri"/>
      <w:sz w:val="16"/>
      <w:szCs w:val="16"/>
    </w:rPr>
  </w:style>
  <w:style w:type="paragraph" w:styleId="iachitrnPhongbi">
    <w:name w:val="envelope address"/>
    <w:basedOn w:val="Binhthng"/>
    <w:uiPriority w:val="99"/>
    <w:semiHidden/>
    <w:unhideWhenUsed/>
    <w:rsid w:val="00C86081"/>
    <w:pPr>
      <w:framePr w:w="7920" w:h="1980" w:hRule="exact" w:hSpace="180" w:wrap="auto" w:hAnchor="page" w:xAlign="center" w:yAlign="bottom"/>
      <w:spacing w:line="240" w:lineRule="auto"/>
      <w:ind w:left="2880"/>
    </w:pPr>
    <w:rPr>
      <w:rFonts w:ascii="Arial" w:eastAsiaTheme="majorEastAsia" w:hAnsi="Arial" w:cs="Arial"/>
      <w:sz w:val="24"/>
      <w:szCs w:val="24"/>
    </w:rPr>
  </w:style>
  <w:style w:type="paragraph" w:styleId="Khivnban">
    <w:name w:val="Block Text"/>
    <w:basedOn w:val="Binhthng"/>
    <w:uiPriority w:val="3"/>
    <w:semiHidden/>
    <w:unhideWhenUsed/>
    <w:qFormat/>
    <w:rsid w:val="00C86081"/>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Bantailiu">
    <w:name w:val="Document Map"/>
    <w:basedOn w:val="Binhthng"/>
    <w:link w:val="BantailiuChar"/>
    <w:uiPriority w:val="99"/>
    <w:semiHidden/>
    <w:unhideWhenUsed/>
    <w:rsid w:val="00C86081"/>
    <w:pPr>
      <w:spacing w:line="240" w:lineRule="auto"/>
    </w:pPr>
    <w:rPr>
      <w:rFonts w:ascii="Microsoft YaHei UI" w:eastAsia="Microsoft YaHei UI" w:hAnsi="Microsoft YaHei UI"/>
      <w:sz w:val="18"/>
      <w:szCs w:val="18"/>
    </w:rPr>
  </w:style>
  <w:style w:type="character" w:customStyle="1" w:styleId="BantailiuChar">
    <w:name w:val="Bản đồ tài liệu Char"/>
    <w:basedOn w:val="Phngmcinhcuaoanvn"/>
    <w:link w:val="Bantailiu"/>
    <w:uiPriority w:val="99"/>
    <w:semiHidden/>
    <w:rsid w:val="00C86081"/>
    <w:rPr>
      <w:rFonts w:ascii="Microsoft YaHei UI" w:eastAsia="Microsoft YaHei UI" w:hAnsi="Microsoft YaHei UI" w:cs="Calibri"/>
      <w:b/>
      <w:color w:val="082A75" w:themeColor="text2"/>
      <w:sz w:val="18"/>
      <w:szCs w:val="18"/>
    </w:rPr>
  </w:style>
  <w:style w:type="character" w:customStyle="1" w:styleId="u3Char">
    <w:name w:val="Đầu đề 3 Char"/>
    <w:basedOn w:val="Phngmcinhcuaoanvn"/>
    <w:link w:val="u3"/>
    <w:uiPriority w:val="5"/>
    <w:semiHidden/>
    <w:rsid w:val="00C86081"/>
    <w:rPr>
      <w:rFonts w:ascii="Arial" w:eastAsiaTheme="majorEastAsia" w:hAnsi="Arial" w:cs="Arial"/>
      <w:b/>
      <w:color w:val="012639" w:themeColor="accent1" w:themeShade="7F"/>
    </w:rPr>
  </w:style>
  <w:style w:type="character" w:customStyle="1" w:styleId="u4Char">
    <w:name w:val="Đầu đề 4 Char"/>
    <w:basedOn w:val="Phngmcinhcuaoanvn"/>
    <w:link w:val="u4"/>
    <w:uiPriority w:val="1"/>
    <w:semiHidden/>
    <w:rsid w:val="00C86081"/>
    <w:rPr>
      <w:rFonts w:ascii="Arial" w:eastAsiaTheme="majorEastAsia" w:hAnsi="Arial" w:cs="Arial"/>
      <w:b/>
      <w:i/>
      <w:iCs/>
      <w:color w:val="013A57" w:themeColor="accent1" w:themeShade="BF"/>
      <w:sz w:val="28"/>
      <w:szCs w:val="22"/>
    </w:rPr>
  </w:style>
  <w:style w:type="character" w:customStyle="1" w:styleId="u5Char">
    <w:name w:val="Đầu đề 5 Char"/>
    <w:basedOn w:val="Phngmcinhcuaoanvn"/>
    <w:link w:val="u5"/>
    <w:uiPriority w:val="1"/>
    <w:semiHidden/>
    <w:rsid w:val="00C86081"/>
    <w:rPr>
      <w:rFonts w:ascii="Arial" w:eastAsiaTheme="majorEastAsia" w:hAnsi="Arial" w:cs="Arial"/>
      <w:b/>
      <w:color w:val="013A57" w:themeColor="accent1" w:themeShade="BF"/>
      <w:sz w:val="28"/>
      <w:szCs w:val="22"/>
    </w:rPr>
  </w:style>
  <w:style w:type="character" w:customStyle="1" w:styleId="u6Char">
    <w:name w:val="Đầu đề 6 Char"/>
    <w:basedOn w:val="Phngmcinhcuaoanvn"/>
    <w:link w:val="u6"/>
    <w:uiPriority w:val="1"/>
    <w:semiHidden/>
    <w:rsid w:val="00C86081"/>
    <w:rPr>
      <w:rFonts w:ascii="Arial" w:eastAsiaTheme="majorEastAsia" w:hAnsi="Arial" w:cs="Arial"/>
      <w:b/>
      <w:color w:val="012639" w:themeColor="accent1" w:themeShade="7F"/>
      <w:sz w:val="28"/>
      <w:szCs w:val="22"/>
    </w:rPr>
  </w:style>
  <w:style w:type="character" w:customStyle="1" w:styleId="u7Char">
    <w:name w:val="Đầu đề 7 Char"/>
    <w:basedOn w:val="Phngmcinhcuaoanvn"/>
    <w:link w:val="u7"/>
    <w:uiPriority w:val="1"/>
    <w:semiHidden/>
    <w:rsid w:val="00C86081"/>
    <w:rPr>
      <w:rFonts w:ascii="Arial" w:eastAsiaTheme="majorEastAsia" w:hAnsi="Arial" w:cs="Arial"/>
      <w:b/>
      <w:i/>
      <w:iCs/>
      <w:color w:val="012639" w:themeColor="accent1" w:themeShade="7F"/>
      <w:sz w:val="28"/>
      <w:szCs w:val="22"/>
    </w:rPr>
  </w:style>
  <w:style w:type="character" w:customStyle="1" w:styleId="u8Char">
    <w:name w:val="Đầu đề 8 Char"/>
    <w:basedOn w:val="Phngmcinhcuaoanvn"/>
    <w:link w:val="u8"/>
    <w:uiPriority w:val="1"/>
    <w:semiHidden/>
    <w:rsid w:val="00C86081"/>
    <w:rPr>
      <w:rFonts w:ascii="Arial" w:eastAsiaTheme="majorEastAsia" w:hAnsi="Arial" w:cs="Arial"/>
      <w:b/>
      <w:color w:val="221D5D" w:themeColor="text1" w:themeTint="D8"/>
      <w:sz w:val="21"/>
      <w:szCs w:val="21"/>
    </w:rPr>
  </w:style>
  <w:style w:type="character" w:customStyle="1" w:styleId="u9Char">
    <w:name w:val="Đầu đề 9 Char"/>
    <w:basedOn w:val="Phngmcinhcuaoanvn"/>
    <w:link w:val="u9"/>
    <w:uiPriority w:val="1"/>
    <w:semiHidden/>
    <w:rsid w:val="00C86081"/>
    <w:rPr>
      <w:rFonts w:ascii="Arial" w:eastAsiaTheme="majorEastAsia" w:hAnsi="Arial" w:cs="Arial"/>
      <w:b/>
      <w:i/>
      <w:iCs/>
      <w:color w:val="221D5D" w:themeColor="text1" w:themeTint="D8"/>
      <w:sz w:val="21"/>
      <w:szCs w:val="21"/>
    </w:rPr>
  </w:style>
  <w:style w:type="numbering" w:styleId="oantrichPhn">
    <w:name w:val="Outline List 3"/>
    <w:basedOn w:val="Khngco"/>
    <w:uiPriority w:val="99"/>
    <w:semiHidden/>
    <w:unhideWhenUsed/>
    <w:rsid w:val="00C86081"/>
    <w:pPr>
      <w:numPr>
        <w:numId w:val="13"/>
      </w:numPr>
    </w:pPr>
  </w:style>
  <w:style w:type="table" w:styleId="BangThun1">
    <w:name w:val="Plain Table 1"/>
    <w:basedOn w:val="BangThngthng"/>
    <w:uiPriority w:val="41"/>
    <w:rsid w:val="00C860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C86081"/>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BangThun3">
    <w:name w:val="Plain Table 3"/>
    <w:basedOn w:val="BangThngthng"/>
    <w:uiPriority w:val="43"/>
    <w:rsid w:val="00C86081"/>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C860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C86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hngDncch">
    <w:name w:val="No Spacing"/>
    <w:uiPriority w:val="99"/>
    <w:semiHidden/>
    <w:unhideWhenUsed/>
    <w:rsid w:val="00C86081"/>
    <w:pPr>
      <w:spacing w:after="0" w:line="240" w:lineRule="auto"/>
    </w:pPr>
    <w:rPr>
      <w:rFonts w:ascii="Calibri" w:eastAsiaTheme="minorEastAsia" w:hAnsi="Calibri" w:cs="Calibri"/>
      <w:b/>
      <w:color w:val="082A75" w:themeColor="text2"/>
      <w:sz w:val="28"/>
      <w:szCs w:val="22"/>
    </w:rPr>
  </w:style>
  <w:style w:type="paragraph" w:styleId="Ngaythang">
    <w:name w:val="Date"/>
    <w:basedOn w:val="Binhthng"/>
    <w:next w:val="Binhthng"/>
    <w:link w:val="NgaythangChar"/>
    <w:uiPriority w:val="99"/>
    <w:semiHidden/>
    <w:unhideWhenUsed/>
    <w:rsid w:val="00C86081"/>
  </w:style>
  <w:style w:type="character" w:customStyle="1" w:styleId="NgaythangChar">
    <w:name w:val="Ngày tháng Char"/>
    <w:basedOn w:val="Phngmcinhcuaoanvn"/>
    <w:link w:val="Ngaythang"/>
    <w:uiPriority w:val="99"/>
    <w:semiHidden/>
    <w:rsid w:val="00C86081"/>
    <w:rPr>
      <w:rFonts w:ascii="Calibri" w:eastAsiaTheme="minorEastAsia" w:hAnsi="Calibri" w:cs="Calibri"/>
      <w:b/>
      <w:color w:val="082A75" w:themeColor="text2"/>
      <w:sz w:val="28"/>
      <w:szCs w:val="22"/>
    </w:rPr>
  </w:style>
  <w:style w:type="character" w:styleId="ThamchiuNhnmnh">
    <w:name w:val="Intense Reference"/>
    <w:basedOn w:val="Phngmcinhcuaoanvn"/>
    <w:uiPriority w:val="32"/>
    <w:semiHidden/>
    <w:unhideWhenUsed/>
    <w:qFormat/>
    <w:rsid w:val="00C86081"/>
    <w:rPr>
      <w:rFonts w:ascii="Calibri" w:hAnsi="Calibri" w:cs="Calibri"/>
      <w:b/>
      <w:bCs/>
      <w:smallCaps/>
      <w:color w:val="024F75" w:themeColor="accent1"/>
      <w:spacing w:val="5"/>
    </w:rPr>
  </w:style>
  <w:style w:type="paragraph" w:styleId="Nhaykepm">
    <w:name w:val="Intense Quote"/>
    <w:basedOn w:val="Binhthng"/>
    <w:next w:val="Binhthng"/>
    <w:link w:val="NhaykepmChar"/>
    <w:uiPriority w:val="30"/>
    <w:semiHidden/>
    <w:unhideWhenUsed/>
    <w:qFormat/>
    <w:rsid w:val="00C86081"/>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NhaykepmChar">
    <w:name w:val="Nháy kép Đậm Char"/>
    <w:basedOn w:val="Phngmcinhcuaoanvn"/>
    <w:link w:val="Nhaykepm"/>
    <w:uiPriority w:val="30"/>
    <w:semiHidden/>
    <w:rsid w:val="00C86081"/>
    <w:rPr>
      <w:rFonts w:ascii="Calibri" w:eastAsiaTheme="minorEastAsia" w:hAnsi="Calibri" w:cs="Calibri"/>
      <w:b/>
      <w:i/>
      <w:iCs/>
      <w:color w:val="024F75" w:themeColor="accent1"/>
      <w:sz w:val="28"/>
      <w:szCs w:val="22"/>
    </w:rPr>
  </w:style>
  <w:style w:type="character" w:styleId="NhnmnhThm">
    <w:name w:val="Intense Emphasis"/>
    <w:basedOn w:val="Phngmcinhcuaoanvn"/>
    <w:uiPriority w:val="21"/>
    <w:semiHidden/>
    <w:unhideWhenUsed/>
    <w:qFormat/>
    <w:rsid w:val="00C86081"/>
    <w:rPr>
      <w:rFonts w:ascii="Calibri" w:hAnsi="Calibri" w:cs="Calibri"/>
      <w:i/>
      <w:iCs/>
      <w:color w:val="024F75" w:themeColor="accent1"/>
    </w:rPr>
  </w:style>
  <w:style w:type="paragraph" w:styleId="ThngthngWeb">
    <w:name w:val="Normal (Web)"/>
    <w:basedOn w:val="Binhthng"/>
    <w:uiPriority w:val="99"/>
    <w:semiHidden/>
    <w:unhideWhenUsed/>
    <w:rsid w:val="00C86081"/>
    <w:rPr>
      <w:rFonts w:ascii="Times New Roman" w:hAnsi="Times New Roman" w:cs="Times New Roman"/>
      <w:sz w:val="24"/>
      <w:szCs w:val="24"/>
    </w:rPr>
  </w:style>
  <w:style w:type="character" w:styleId="Siulinktthngminh">
    <w:name w:val="Smart Hyperlink"/>
    <w:basedOn w:val="Phngmcinhcuaoanvn"/>
    <w:uiPriority w:val="99"/>
    <w:semiHidden/>
    <w:unhideWhenUsed/>
    <w:rsid w:val="00C86081"/>
    <w:rPr>
      <w:rFonts w:ascii="Calibri" w:hAnsi="Calibri" w:cs="Calibri"/>
      <w:u w:val="dotted"/>
    </w:rPr>
  </w:style>
  <w:style w:type="character" w:styleId="cpChagiiquyt">
    <w:name w:val="Unresolved Mention"/>
    <w:basedOn w:val="Phngmcinhcuaoanvn"/>
    <w:uiPriority w:val="99"/>
    <w:semiHidden/>
    <w:unhideWhenUsed/>
    <w:rsid w:val="00C86081"/>
    <w:rPr>
      <w:rFonts w:ascii="Calibri" w:hAnsi="Calibri" w:cs="Calibri"/>
      <w:color w:val="605E5C"/>
      <w:shd w:val="clear" w:color="auto" w:fill="E1DFDD"/>
    </w:rPr>
  </w:style>
  <w:style w:type="paragraph" w:styleId="ThnVnban">
    <w:name w:val="Body Text"/>
    <w:basedOn w:val="Binhthng"/>
    <w:link w:val="ThnVnbanChar"/>
    <w:uiPriority w:val="99"/>
    <w:semiHidden/>
    <w:unhideWhenUsed/>
    <w:rsid w:val="00C86081"/>
    <w:pPr>
      <w:spacing w:after="120"/>
    </w:pPr>
  </w:style>
  <w:style w:type="character" w:customStyle="1" w:styleId="ThnVnbanChar">
    <w:name w:val="Thân Văn bản Char"/>
    <w:basedOn w:val="Phngmcinhcuaoanvn"/>
    <w:link w:val="ThnVnban"/>
    <w:uiPriority w:val="99"/>
    <w:semiHidden/>
    <w:rsid w:val="00C86081"/>
    <w:rPr>
      <w:rFonts w:ascii="Calibri" w:eastAsiaTheme="minorEastAsia" w:hAnsi="Calibri" w:cs="Calibri"/>
      <w:b/>
      <w:color w:val="082A75" w:themeColor="text2"/>
      <w:sz w:val="28"/>
      <w:szCs w:val="22"/>
    </w:rPr>
  </w:style>
  <w:style w:type="paragraph" w:styleId="Thnvnban2">
    <w:name w:val="Body Text 2"/>
    <w:basedOn w:val="Binhthng"/>
    <w:link w:val="Thnvnban2Char"/>
    <w:uiPriority w:val="99"/>
    <w:semiHidden/>
    <w:unhideWhenUsed/>
    <w:rsid w:val="00C86081"/>
    <w:pPr>
      <w:spacing w:after="120" w:line="480" w:lineRule="auto"/>
    </w:pPr>
  </w:style>
  <w:style w:type="character" w:customStyle="1" w:styleId="Thnvnban2Char">
    <w:name w:val="Thân văn bản 2 Char"/>
    <w:basedOn w:val="Phngmcinhcuaoanvn"/>
    <w:link w:val="Thnvnban2"/>
    <w:uiPriority w:val="99"/>
    <w:semiHidden/>
    <w:rsid w:val="00C86081"/>
    <w:rPr>
      <w:rFonts w:ascii="Calibri" w:eastAsiaTheme="minorEastAsia" w:hAnsi="Calibri" w:cs="Calibri"/>
      <w:b/>
      <w:color w:val="082A75" w:themeColor="text2"/>
      <w:sz w:val="28"/>
      <w:szCs w:val="22"/>
    </w:rPr>
  </w:style>
  <w:style w:type="paragraph" w:styleId="Thnvnban3">
    <w:name w:val="Body Text 3"/>
    <w:basedOn w:val="Binhthng"/>
    <w:link w:val="Thnvnban3Char"/>
    <w:uiPriority w:val="99"/>
    <w:semiHidden/>
    <w:unhideWhenUsed/>
    <w:rsid w:val="00C86081"/>
    <w:pPr>
      <w:spacing w:after="120"/>
    </w:pPr>
    <w:rPr>
      <w:sz w:val="16"/>
      <w:szCs w:val="16"/>
    </w:rPr>
  </w:style>
  <w:style w:type="character" w:customStyle="1" w:styleId="Thnvnban3Char">
    <w:name w:val="Thân văn bản 3 Char"/>
    <w:basedOn w:val="Phngmcinhcuaoanvn"/>
    <w:link w:val="Thnvnban3"/>
    <w:uiPriority w:val="99"/>
    <w:semiHidden/>
    <w:rsid w:val="00C86081"/>
    <w:rPr>
      <w:rFonts w:ascii="Calibri" w:eastAsiaTheme="minorEastAsia" w:hAnsi="Calibri" w:cs="Calibri"/>
      <w:b/>
      <w:color w:val="082A75" w:themeColor="text2"/>
      <w:sz w:val="16"/>
      <w:szCs w:val="16"/>
    </w:rPr>
  </w:style>
  <w:style w:type="paragraph" w:styleId="ThutlThnVnban">
    <w:name w:val="Body Text Indent"/>
    <w:basedOn w:val="Binhthng"/>
    <w:link w:val="ThutlThnVnbanChar"/>
    <w:uiPriority w:val="99"/>
    <w:semiHidden/>
    <w:unhideWhenUsed/>
    <w:rsid w:val="00C86081"/>
    <w:pPr>
      <w:spacing w:after="120"/>
      <w:ind w:left="360"/>
    </w:pPr>
  </w:style>
  <w:style w:type="character" w:customStyle="1" w:styleId="ThutlThnVnbanChar">
    <w:name w:val="Thụt lề Thân Văn bản Char"/>
    <w:basedOn w:val="Phngmcinhcuaoanvn"/>
    <w:link w:val="ThutlThnVnban"/>
    <w:uiPriority w:val="99"/>
    <w:semiHidden/>
    <w:rsid w:val="00C86081"/>
    <w:rPr>
      <w:rFonts w:ascii="Calibri" w:eastAsiaTheme="minorEastAsia" w:hAnsi="Calibri" w:cs="Calibri"/>
      <w:b/>
      <w:color w:val="082A75" w:themeColor="text2"/>
      <w:sz w:val="28"/>
      <w:szCs w:val="22"/>
    </w:rPr>
  </w:style>
  <w:style w:type="paragraph" w:styleId="ThnvnbanThutl2">
    <w:name w:val="Body Text Indent 2"/>
    <w:basedOn w:val="Binhthng"/>
    <w:link w:val="ThnvnbanThutl2Char"/>
    <w:uiPriority w:val="99"/>
    <w:semiHidden/>
    <w:unhideWhenUsed/>
    <w:rsid w:val="00C86081"/>
    <w:pPr>
      <w:spacing w:after="120" w:line="480" w:lineRule="auto"/>
      <w:ind w:left="360"/>
    </w:pPr>
  </w:style>
  <w:style w:type="character" w:customStyle="1" w:styleId="ThnvnbanThutl2Char">
    <w:name w:val="Thân văn bản Thụt lề 2 Char"/>
    <w:basedOn w:val="Phngmcinhcuaoanvn"/>
    <w:link w:val="ThnvnbanThutl2"/>
    <w:uiPriority w:val="99"/>
    <w:semiHidden/>
    <w:rsid w:val="00C86081"/>
    <w:rPr>
      <w:rFonts w:ascii="Calibri" w:eastAsiaTheme="minorEastAsia" w:hAnsi="Calibri" w:cs="Calibri"/>
      <w:b/>
      <w:color w:val="082A75" w:themeColor="text2"/>
      <w:sz w:val="28"/>
      <w:szCs w:val="22"/>
    </w:rPr>
  </w:style>
  <w:style w:type="paragraph" w:styleId="ThnvnbanThutl3">
    <w:name w:val="Body Text Indent 3"/>
    <w:basedOn w:val="Binhthng"/>
    <w:link w:val="ThnvnbanThutl3Char"/>
    <w:uiPriority w:val="99"/>
    <w:semiHidden/>
    <w:unhideWhenUsed/>
    <w:rsid w:val="00C86081"/>
    <w:pPr>
      <w:spacing w:after="120"/>
      <w:ind w:left="360"/>
    </w:pPr>
    <w:rPr>
      <w:sz w:val="16"/>
      <w:szCs w:val="16"/>
    </w:rPr>
  </w:style>
  <w:style w:type="character" w:customStyle="1" w:styleId="ThnvnbanThutl3Char">
    <w:name w:val="Thân văn bản Thụt lề 3 Char"/>
    <w:basedOn w:val="Phngmcinhcuaoanvn"/>
    <w:link w:val="ThnvnbanThutl3"/>
    <w:uiPriority w:val="99"/>
    <w:semiHidden/>
    <w:rsid w:val="00C86081"/>
    <w:rPr>
      <w:rFonts w:ascii="Calibri" w:eastAsiaTheme="minorEastAsia" w:hAnsi="Calibri" w:cs="Calibri"/>
      <w:b/>
      <w:color w:val="082A75" w:themeColor="text2"/>
      <w:sz w:val="16"/>
      <w:szCs w:val="16"/>
    </w:rPr>
  </w:style>
  <w:style w:type="paragraph" w:styleId="ThnvnbanThutlDongu">
    <w:name w:val="Body Text First Indent"/>
    <w:basedOn w:val="ThnVnban"/>
    <w:link w:val="ThnvnbanThutlDonguChar"/>
    <w:uiPriority w:val="99"/>
    <w:semiHidden/>
    <w:unhideWhenUsed/>
    <w:rsid w:val="00C86081"/>
    <w:pPr>
      <w:spacing w:after="0"/>
      <w:ind w:firstLine="360"/>
    </w:pPr>
  </w:style>
  <w:style w:type="character" w:customStyle="1" w:styleId="ThnvnbanThutlDonguChar">
    <w:name w:val="Thân văn bản Thụt lề Dòng đầu Char"/>
    <w:basedOn w:val="ThnVnbanChar"/>
    <w:link w:val="ThnvnbanThutlDongu"/>
    <w:uiPriority w:val="99"/>
    <w:semiHidden/>
    <w:rsid w:val="00C86081"/>
    <w:rPr>
      <w:rFonts w:ascii="Calibri" w:eastAsiaTheme="minorEastAsia" w:hAnsi="Calibri" w:cs="Calibri"/>
      <w:b/>
      <w:color w:val="082A75" w:themeColor="text2"/>
      <w:sz w:val="28"/>
      <w:szCs w:val="22"/>
    </w:rPr>
  </w:style>
  <w:style w:type="paragraph" w:styleId="ThnvnbanThutlDongu2">
    <w:name w:val="Body Text First Indent 2"/>
    <w:basedOn w:val="ThutlThnVnban"/>
    <w:link w:val="ThnvnbanThutlDongu2Char"/>
    <w:uiPriority w:val="99"/>
    <w:semiHidden/>
    <w:unhideWhenUsed/>
    <w:rsid w:val="00C86081"/>
    <w:pPr>
      <w:spacing w:after="0"/>
      <w:ind w:firstLine="360"/>
    </w:pPr>
  </w:style>
  <w:style w:type="character" w:customStyle="1" w:styleId="ThnvnbanThutlDongu2Char">
    <w:name w:val="Thân văn bản Thụt lề Dòng đầu 2 Char"/>
    <w:basedOn w:val="ThutlThnVnbanChar"/>
    <w:link w:val="ThnvnbanThutlDongu2"/>
    <w:uiPriority w:val="99"/>
    <w:semiHidden/>
    <w:rsid w:val="00C86081"/>
    <w:rPr>
      <w:rFonts w:ascii="Calibri" w:eastAsiaTheme="minorEastAsia" w:hAnsi="Calibri" w:cs="Calibri"/>
      <w:b/>
      <w:color w:val="082A75" w:themeColor="text2"/>
      <w:sz w:val="28"/>
      <w:szCs w:val="22"/>
    </w:rPr>
  </w:style>
  <w:style w:type="paragraph" w:styleId="ThutlBinhthng">
    <w:name w:val="Normal Indent"/>
    <w:basedOn w:val="Binhthng"/>
    <w:uiPriority w:val="99"/>
    <w:semiHidden/>
    <w:unhideWhenUsed/>
    <w:rsid w:val="00C86081"/>
    <w:pPr>
      <w:ind w:left="720"/>
    </w:pPr>
  </w:style>
  <w:style w:type="paragraph" w:styleId="uGhichu">
    <w:name w:val="Note Heading"/>
    <w:basedOn w:val="Binhthng"/>
    <w:next w:val="Binhthng"/>
    <w:link w:val="uGhichuChar"/>
    <w:uiPriority w:val="99"/>
    <w:semiHidden/>
    <w:unhideWhenUsed/>
    <w:rsid w:val="00C86081"/>
    <w:pPr>
      <w:spacing w:line="240" w:lineRule="auto"/>
    </w:pPr>
  </w:style>
  <w:style w:type="character" w:customStyle="1" w:styleId="uGhichuChar">
    <w:name w:val="Đầu đề Ghi chú Char"/>
    <w:basedOn w:val="Phngmcinhcuaoanvn"/>
    <w:link w:val="uGhichu"/>
    <w:uiPriority w:val="99"/>
    <w:semiHidden/>
    <w:rsid w:val="00C86081"/>
    <w:rPr>
      <w:rFonts w:ascii="Calibri" w:eastAsiaTheme="minorEastAsia" w:hAnsi="Calibri" w:cs="Calibri"/>
      <w:b/>
      <w:color w:val="082A75" w:themeColor="text2"/>
      <w:sz w:val="28"/>
      <w:szCs w:val="22"/>
    </w:rPr>
  </w:style>
  <w:style w:type="table" w:styleId="BangHinai">
    <w:name w:val="Table Contemporary"/>
    <w:basedOn w:val="BangThngthng"/>
    <w:uiPriority w:val="99"/>
    <w:semiHidden/>
    <w:unhideWhenUsed/>
    <w:rsid w:val="00C86081"/>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DanhsachMausang">
    <w:name w:val="Light List"/>
    <w:basedOn w:val="BangThngthng"/>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DanhsachMausang-Nhnmanh1">
    <w:name w:val="Light List Accent 1"/>
    <w:basedOn w:val="BangThngthng"/>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DanhsachMausang-Nhnmanh2">
    <w:name w:val="Light List Accent 2"/>
    <w:basedOn w:val="BangThngthng"/>
    <w:uiPriority w:val="61"/>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DanhsachMausang-Nhnmanh3">
    <w:name w:val="Light List Accent 3"/>
    <w:basedOn w:val="BangThngthng"/>
    <w:uiPriority w:val="61"/>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DanhsachMausang-Nhnmanh4">
    <w:name w:val="Light List Accent 4"/>
    <w:basedOn w:val="BangThngthng"/>
    <w:uiPriority w:val="61"/>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DanhsachMausang-Nhnmanh5">
    <w:name w:val="Light List Accent 5"/>
    <w:basedOn w:val="BangThngthng"/>
    <w:uiPriority w:val="61"/>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DanhsachMausang-Nhnmanh6">
    <w:name w:val="Light List Accent 6"/>
    <w:basedOn w:val="BangThngthng"/>
    <w:uiPriority w:val="61"/>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TnnMausang">
    <w:name w:val="Light Shading"/>
    <w:basedOn w:val="BangThngthng"/>
    <w:uiPriority w:val="99"/>
    <w:semiHidden/>
    <w:unhideWhenUsed/>
    <w:rsid w:val="00C86081"/>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TnnMausang-Nhnmanh1">
    <w:name w:val="Light Shading Accent 1"/>
    <w:basedOn w:val="BangThngthng"/>
    <w:uiPriority w:val="99"/>
    <w:semiHidden/>
    <w:unhideWhenUsed/>
    <w:rsid w:val="00C86081"/>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TnnMausang-Nhnmanh2">
    <w:name w:val="Light Shading Accent 2"/>
    <w:basedOn w:val="BangThngthng"/>
    <w:uiPriority w:val="60"/>
    <w:semiHidden/>
    <w:unhideWhenUsed/>
    <w:rsid w:val="00C86081"/>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TnnMausang-Nhnmanh3">
    <w:name w:val="Light Shading Accent 3"/>
    <w:basedOn w:val="BangThngthng"/>
    <w:uiPriority w:val="60"/>
    <w:semiHidden/>
    <w:unhideWhenUsed/>
    <w:rsid w:val="00C86081"/>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TnnMausang-Nhnmanh4">
    <w:name w:val="Light Shading Accent 4"/>
    <w:basedOn w:val="BangThngthng"/>
    <w:uiPriority w:val="60"/>
    <w:semiHidden/>
    <w:unhideWhenUsed/>
    <w:rsid w:val="00C86081"/>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TnnMausang-Nhnmanh5">
    <w:name w:val="Light Shading Accent 5"/>
    <w:basedOn w:val="BangThngthng"/>
    <w:uiPriority w:val="60"/>
    <w:semiHidden/>
    <w:unhideWhenUsed/>
    <w:rsid w:val="00C86081"/>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TnnMausang-Nhnmanh6">
    <w:name w:val="Light Shading Accent 6"/>
    <w:basedOn w:val="BangThngthng"/>
    <w:uiPriority w:val="60"/>
    <w:semiHidden/>
    <w:unhideWhenUsed/>
    <w:rsid w:val="00C86081"/>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LiMausang">
    <w:name w:val="Light Grid"/>
    <w:basedOn w:val="BangThngthng"/>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LiMausang-Nhnmanh1">
    <w:name w:val="Light Grid Accent 1"/>
    <w:basedOn w:val="BangThngthng"/>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LiMausang-Nhnmanh2">
    <w:name w:val="Light Grid Accent 2"/>
    <w:basedOn w:val="BangThngthng"/>
    <w:uiPriority w:val="62"/>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LiMausang-Nhnmanh3">
    <w:name w:val="Light Grid Accent 3"/>
    <w:basedOn w:val="BangThngthng"/>
    <w:uiPriority w:val="62"/>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LiMausang-Nhnmanh4">
    <w:name w:val="Light Grid Accent 4"/>
    <w:basedOn w:val="BangThngthng"/>
    <w:uiPriority w:val="62"/>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LiMausang-Nhnmanh5">
    <w:name w:val="Light Grid Accent 5"/>
    <w:basedOn w:val="BangThngthng"/>
    <w:uiPriority w:val="62"/>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LiMausang-Nhnmanh6">
    <w:name w:val="Light Grid Accent 6"/>
    <w:basedOn w:val="BangThngthng"/>
    <w:uiPriority w:val="62"/>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DanhsachSm">
    <w:name w:val="Dark List"/>
    <w:basedOn w:val="BangThngthng"/>
    <w:uiPriority w:val="99"/>
    <w:semiHidden/>
    <w:unhideWhenUsed/>
    <w:rsid w:val="00C86081"/>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DanhsachSm-Nhnmanh1">
    <w:name w:val="Dark List Accent 1"/>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DanhsachSm-Nhnmanh2">
    <w:name w:val="Dark List Accent 2"/>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DanhsachSm-Nhnmanh3">
    <w:name w:val="Dark List Accent 3"/>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DanhsachSm-Nhnmanh4">
    <w:name w:val="Dark List Accent 4"/>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DanhsachSm-Nhnmanh5">
    <w:name w:val="Dark List Accent 5"/>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DanhsachSm-Nhnmanh6">
    <w:name w:val="Dark List Accent 6"/>
    <w:basedOn w:val="BangThngthng"/>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BangDanhsch1Nhat">
    <w:name w:val="List Table 1 Light"/>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Danhsch1Nhat-Nhnmanh1">
    <w:name w:val="List Table 1 Light Accent 1"/>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Danhsch1Nhat-Nhnmanh2">
    <w:name w:val="List Table 1 Light Accent 2"/>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Danhsch1Nhat-Nhnmanh3">
    <w:name w:val="List Table 1 Light Accent 3"/>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Danhsch1Nhat-imnhn4">
    <w:name w:val="List Table 1 Light Accent 4"/>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Danhsch1Nhat-imnhn5">
    <w:name w:val="List Table 1 Light Accent 5"/>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Danhsch1Nhat-Nhnmanh6">
    <w:name w:val="List Table 1 Light Accent 6"/>
    <w:basedOn w:val="BangThngthng"/>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2">
    <w:name w:val="List Table 2"/>
    <w:basedOn w:val="BangThngthng"/>
    <w:uiPriority w:val="47"/>
    <w:rsid w:val="00C86081"/>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DanhschBng2-Nhnmanh1">
    <w:name w:val="List Table 2 Accent 1"/>
    <w:basedOn w:val="BangThngthng"/>
    <w:uiPriority w:val="47"/>
    <w:rsid w:val="00C86081"/>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DanhschBng2-Nhnmanh2">
    <w:name w:val="List Table 2 Accent 2"/>
    <w:basedOn w:val="BangThngthng"/>
    <w:uiPriority w:val="47"/>
    <w:rsid w:val="00C86081"/>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DanhschBng2-Nhnmanh3">
    <w:name w:val="List Table 2 Accent 3"/>
    <w:basedOn w:val="BangThngthng"/>
    <w:uiPriority w:val="47"/>
    <w:rsid w:val="00C86081"/>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DanhschBng2-Nhnmanh4">
    <w:name w:val="List Table 2 Accent 4"/>
    <w:basedOn w:val="BangThngthng"/>
    <w:uiPriority w:val="47"/>
    <w:rsid w:val="00C86081"/>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DanhschBng2-Nhnmanh5">
    <w:name w:val="List Table 2 Accent 5"/>
    <w:basedOn w:val="BangThngthng"/>
    <w:uiPriority w:val="47"/>
    <w:rsid w:val="00C86081"/>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DanhschBng2-Nhnmanh6">
    <w:name w:val="List Table 2 Accent 6"/>
    <w:basedOn w:val="BangThngthng"/>
    <w:uiPriority w:val="47"/>
    <w:rsid w:val="00C86081"/>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3">
    <w:name w:val="List Table 3"/>
    <w:basedOn w:val="BangThngthng"/>
    <w:uiPriority w:val="48"/>
    <w:rsid w:val="00C86081"/>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DanhschBng3-Nhnmanh1">
    <w:name w:val="List Table 3 Accent 1"/>
    <w:basedOn w:val="BangThngthng"/>
    <w:uiPriority w:val="48"/>
    <w:rsid w:val="00C86081"/>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DanhschBng3-Nhnmanh2">
    <w:name w:val="List Table 3 Accent 2"/>
    <w:basedOn w:val="BangThngthng"/>
    <w:uiPriority w:val="48"/>
    <w:rsid w:val="00C86081"/>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DanhschBng3-Nhnmanh3">
    <w:name w:val="List Table 3 Accent 3"/>
    <w:basedOn w:val="BangThngthng"/>
    <w:uiPriority w:val="48"/>
    <w:rsid w:val="00C86081"/>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DanhschBng3-Nhnmanh4">
    <w:name w:val="List Table 3 Accent 4"/>
    <w:basedOn w:val="BangThngthng"/>
    <w:uiPriority w:val="48"/>
    <w:rsid w:val="00C86081"/>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DanhschBng3-Nhnmanh5">
    <w:name w:val="List Table 3 Accent 5"/>
    <w:basedOn w:val="BangThngthng"/>
    <w:uiPriority w:val="48"/>
    <w:rsid w:val="00C86081"/>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DanhschBng3-Nhnmanh6">
    <w:name w:val="List Table 3 Accent 6"/>
    <w:basedOn w:val="BangThngthng"/>
    <w:uiPriority w:val="48"/>
    <w:rsid w:val="00C86081"/>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DanhschBng4">
    <w:name w:val="List Table 4"/>
    <w:basedOn w:val="BangThngthng"/>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DanhschBng4-Nhnmanh1">
    <w:name w:val="List Table 4 Accent 1"/>
    <w:basedOn w:val="BangThngthng"/>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DanhschBng4-Nhnmanh2">
    <w:name w:val="List Table 4 Accent 2"/>
    <w:basedOn w:val="BangThngthng"/>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DanhschBng4-Nhnmanh3">
    <w:name w:val="List Table 4 Accent 3"/>
    <w:basedOn w:val="BangThngthng"/>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DanhschBng4-Nhnmanh4">
    <w:name w:val="List Table 4 Accent 4"/>
    <w:basedOn w:val="BangThngthng"/>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DanhschBng4-Nhnmanh5">
    <w:name w:val="List Table 4 Accent 5"/>
    <w:basedOn w:val="BangThngthng"/>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DanhschBng4-Nhnmanh6">
    <w:name w:val="List Table 4 Accent 6"/>
    <w:basedOn w:val="BangThngthng"/>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5m">
    <w:name w:val="List Table 5 Dark"/>
    <w:basedOn w:val="BangThngthng"/>
    <w:uiPriority w:val="50"/>
    <w:rsid w:val="00C86081"/>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C86081"/>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C86081"/>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C86081"/>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C86081"/>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C86081"/>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C86081"/>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C86081"/>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DanhschBng6Nhiumusc-Nhnmanh1">
    <w:name w:val="List Table 6 Colorful Accent 1"/>
    <w:basedOn w:val="BangThngthng"/>
    <w:uiPriority w:val="51"/>
    <w:rsid w:val="00C86081"/>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DanhschBng6Nhiumusc-Nhnmanh2">
    <w:name w:val="List Table 6 Colorful Accent 2"/>
    <w:basedOn w:val="BangThngthng"/>
    <w:uiPriority w:val="51"/>
    <w:rsid w:val="00C86081"/>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DanhschBng6Nhiumusc-Nhnmanh3">
    <w:name w:val="List Table 6 Colorful Accent 3"/>
    <w:basedOn w:val="BangThngthng"/>
    <w:uiPriority w:val="51"/>
    <w:rsid w:val="00C86081"/>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DanhschBng6Nhiumusc-Nhnmanh4">
    <w:name w:val="List Table 6 Colorful Accent 4"/>
    <w:basedOn w:val="BangThngthng"/>
    <w:uiPriority w:val="51"/>
    <w:rsid w:val="00C86081"/>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DanhschBng6Nhiumusc-Nhnmanh5">
    <w:name w:val="List Table 6 Colorful Accent 5"/>
    <w:basedOn w:val="BangThngthng"/>
    <w:uiPriority w:val="51"/>
    <w:rsid w:val="00C86081"/>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DanhschBng6Nhiumusc-Nhnmanh6">
    <w:name w:val="List Table 6 Colorful Accent 6"/>
    <w:basedOn w:val="BangThngthng"/>
    <w:uiPriority w:val="51"/>
    <w:rsid w:val="00C86081"/>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DanhschBng7Nhiumusc">
    <w:name w:val="List Table 7 Colorful"/>
    <w:basedOn w:val="BangThngthng"/>
    <w:uiPriority w:val="52"/>
    <w:rsid w:val="00C86081"/>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C86081"/>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C86081"/>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C86081"/>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C86081"/>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C86081"/>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C86081"/>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hkyEmail">
    <w:name w:val="E-mail Signature"/>
    <w:basedOn w:val="Binhthng"/>
    <w:link w:val="ChkyEmailChar"/>
    <w:uiPriority w:val="99"/>
    <w:semiHidden/>
    <w:unhideWhenUsed/>
    <w:rsid w:val="00C86081"/>
    <w:pPr>
      <w:spacing w:line="240" w:lineRule="auto"/>
    </w:pPr>
  </w:style>
  <w:style w:type="character" w:customStyle="1" w:styleId="ChkyEmailChar">
    <w:name w:val="Chữ ký Email Char"/>
    <w:basedOn w:val="Phngmcinhcuaoanvn"/>
    <w:link w:val="ChkyEmail"/>
    <w:uiPriority w:val="99"/>
    <w:semiHidden/>
    <w:rsid w:val="00C86081"/>
    <w:rPr>
      <w:rFonts w:ascii="Calibri" w:eastAsiaTheme="minorEastAsia" w:hAnsi="Calibri" w:cs="Calibri"/>
      <w:b/>
      <w:color w:val="082A75" w:themeColor="text2"/>
      <w:sz w:val="28"/>
      <w:szCs w:val="22"/>
    </w:rPr>
  </w:style>
  <w:style w:type="paragraph" w:styleId="Lichao">
    <w:name w:val="Salutation"/>
    <w:basedOn w:val="Binhthng"/>
    <w:next w:val="Binhthng"/>
    <w:link w:val="LichaoChar"/>
    <w:uiPriority w:val="99"/>
    <w:semiHidden/>
    <w:unhideWhenUsed/>
    <w:rsid w:val="00C86081"/>
  </w:style>
  <w:style w:type="character" w:customStyle="1" w:styleId="LichaoChar">
    <w:name w:val="Lời chào Char"/>
    <w:basedOn w:val="Phngmcinhcuaoanvn"/>
    <w:link w:val="Lichao"/>
    <w:uiPriority w:val="99"/>
    <w:semiHidden/>
    <w:rsid w:val="00C86081"/>
    <w:rPr>
      <w:rFonts w:ascii="Calibri" w:eastAsiaTheme="minorEastAsia" w:hAnsi="Calibri" w:cs="Calibri"/>
      <w:b/>
      <w:color w:val="082A75" w:themeColor="text2"/>
      <w:sz w:val="28"/>
      <w:szCs w:val="22"/>
    </w:rPr>
  </w:style>
  <w:style w:type="table" w:styleId="Bangcodangct1">
    <w:name w:val="Table Columns 1"/>
    <w:basedOn w:val="BangThngthng"/>
    <w:uiPriority w:val="99"/>
    <w:semiHidden/>
    <w:unhideWhenUsed/>
    <w:rsid w:val="00C86081"/>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2">
    <w:name w:val="Table Columns 2"/>
    <w:basedOn w:val="BangThngthng"/>
    <w:uiPriority w:val="99"/>
    <w:semiHidden/>
    <w:unhideWhenUsed/>
    <w:rsid w:val="00C86081"/>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ct3">
    <w:name w:val="Table Columns 3"/>
    <w:basedOn w:val="BangThngthng"/>
    <w:uiPriority w:val="99"/>
    <w:semiHidden/>
    <w:unhideWhenUsed/>
    <w:rsid w:val="00C86081"/>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Bangcodangct4">
    <w:name w:val="Table Columns 4"/>
    <w:basedOn w:val="BangThngthng"/>
    <w:uiPriority w:val="99"/>
    <w:semiHidden/>
    <w:unhideWhenUsed/>
    <w:rsid w:val="00C86081"/>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C86081"/>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hky">
    <w:name w:val="Signature"/>
    <w:basedOn w:val="Binhthng"/>
    <w:link w:val="ChkyChar"/>
    <w:uiPriority w:val="99"/>
    <w:semiHidden/>
    <w:unhideWhenUsed/>
    <w:rsid w:val="00C86081"/>
    <w:pPr>
      <w:spacing w:line="240" w:lineRule="auto"/>
      <w:ind w:left="4320"/>
    </w:pPr>
  </w:style>
  <w:style w:type="character" w:customStyle="1" w:styleId="ChkyChar">
    <w:name w:val="Chữ ký Char"/>
    <w:basedOn w:val="Phngmcinhcuaoanvn"/>
    <w:link w:val="Chky"/>
    <w:uiPriority w:val="99"/>
    <w:semiHidden/>
    <w:rsid w:val="00C86081"/>
    <w:rPr>
      <w:rFonts w:ascii="Calibri" w:eastAsiaTheme="minorEastAsia" w:hAnsi="Calibri" w:cs="Calibri"/>
      <w:b/>
      <w:color w:val="082A75" w:themeColor="text2"/>
      <w:sz w:val="28"/>
      <w:szCs w:val="22"/>
    </w:rPr>
  </w:style>
  <w:style w:type="table" w:styleId="Bangngian1">
    <w:name w:val="Table Simple 1"/>
    <w:basedOn w:val="BangThngthng"/>
    <w:uiPriority w:val="99"/>
    <w:semiHidden/>
    <w:unhideWhenUsed/>
    <w:rsid w:val="00C86081"/>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Bangngian2">
    <w:name w:val="Table Simple 2"/>
    <w:basedOn w:val="BangThngthng"/>
    <w:uiPriority w:val="99"/>
    <w:semiHidden/>
    <w:unhideWhenUsed/>
    <w:rsid w:val="00C86081"/>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Bangngian3">
    <w:name w:val="Table Simple 3"/>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Bangcodangtinht1">
    <w:name w:val="Table Subtle 1"/>
    <w:basedOn w:val="BangThngthng"/>
    <w:uiPriority w:val="99"/>
    <w:semiHidden/>
    <w:unhideWhenUsed/>
    <w:rsid w:val="00C86081"/>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codangtinht2">
    <w:name w:val="Table Subtle 2"/>
    <w:basedOn w:val="BangThngthng"/>
    <w:uiPriority w:val="99"/>
    <w:semiHidden/>
    <w:unhideWhenUsed/>
    <w:rsid w:val="00C86081"/>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himuc1">
    <w:name w:val="index 1"/>
    <w:basedOn w:val="Binhthng"/>
    <w:next w:val="Binhthng"/>
    <w:autoRedefine/>
    <w:uiPriority w:val="99"/>
    <w:semiHidden/>
    <w:unhideWhenUsed/>
    <w:rsid w:val="00C86081"/>
    <w:pPr>
      <w:spacing w:line="240" w:lineRule="auto"/>
      <w:ind w:left="280" w:hanging="280"/>
    </w:pPr>
  </w:style>
  <w:style w:type="paragraph" w:styleId="Chimuc2">
    <w:name w:val="index 2"/>
    <w:basedOn w:val="Binhthng"/>
    <w:next w:val="Binhthng"/>
    <w:autoRedefine/>
    <w:uiPriority w:val="99"/>
    <w:semiHidden/>
    <w:unhideWhenUsed/>
    <w:rsid w:val="00C86081"/>
    <w:pPr>
      <w:spacing w:line="240" w:lineRule="auto"/>
      <w:ind w:left="560" w:hanging="280"/>
    </w:pPr>
  </w:style>
  <w:style w:type="paragraph" w:styleId="Chimuc3">
    <w:name w:val="index 3"/>
    <w:basedOn w:val="Binhthng"/>
    <w:next w:val="Binhthng"/>
    <w:autoRedefine/>
    <w:uiPriority w:val="99"/>
    <w:semiHidden/>
    <w:unhideWhenUsed/>
    <w:rsid w:val="00C86081"/>
    <w:pPr>
      <w:spacing w:line="240" w:lineRule="auto"/>
      <w:ind w:left="840" w:hanging="280"/>
    </w:pPr>
  </w:style>
  <w:style w:type="paragraph" w:styleId="Chimuc4">
    <w:name w:val="index 4"/>
    <w:basedOn w:val="Binhthng"/>
    <w:next w:val="Binhthng"/>
    <w:autoRedefine/>
    <w:uiPriority w:val="99"/>
    <w:semiHidden/>
    <w:unhideWhenUsed/>
    <w:rsid w:val="00C86081"/>
    <w:pPr>
      <w:spacing w:line="240" w:lineRule="auto"/>
      <w:ind w:left="1120" w:hanging="280"/>
    </w:pPr>
  </w:style>
  <w:style w:type="paragraph" w:styleId="Chimuc5">
    <w:name w:val="index 5"/>
    <w:basedOn w:val="Binhthng"/>
    <w:next w:val="Binhthng"/>
    <w:autoRedefine/>
    <w:uiPriority w:val="99"/>
    <w:semiHidden/>
    <w:unhideWhenUsed/>
    <w:rsid w:val="00C86081"/>
    <w:pPr>
      <w:spacing w:line="240" w:lineRule="auto"/>
      <w:ind w:left="1400" w:hanging="280"/>
    </w:pPr>
  </w:style>
  <w:style w:type="paragraph" w:styleId="Chimuc6">
    <w:name w:val="index 6"/>
    <w:basedOn w:val="Binhthng"/>
    <w:next w:val="Binhthng"/>
    <w:autoRedefine/>
    <w:uiPriority w:val="99"/>
    <w:semiHidden/>
    <w:unhideWhenUsed/>
    <w:rsid w:val="00C86081"/>
    <w:pPr>
      <w:spacing w:line="240" w:lineRule="auto"/>
      <w:ind w:left="1680" w:hanging="280"/>
    </w:pPr>
  </w:style>
  <w:style w:type="paragraph" w:styleId="Chimuc7">
    <w:name w:val="index 7"/>
    <w:basedOn w:val="Binhthng"/>
    <w:next w:val="Binhthng"/>
    <w:autoRedefine/>
    <w:uiPriority w:val="99"/>
    <w:semiHidden/>
    <w:unhideWhenUsed/>
    <w:rsid w:val="00C86081"/>
    <w:pPr>
      <w:spacing w:line="240" w:lineRule="auto"/>
      <w:ind w:left="1960" w:hanging="280"/>
    </w:pPr>
  </w:style>
  <w:style w:type="paragraph" w:styleId="Chimuc8">
    <w:name w:val="index 8"/>
    <w:basedOn w:val="Binhthng"/>
    <w:next w:val="Binhthng"/>
    <w:autoRedefine/>
    <w:uiPriority w:val="99"/>
    <w:semiHidden/>
    <w:unhideWhenUsed/>
    <w:rsid w:val="00C86081"/>
    <w:pPr>
      <w:spacing w:line="240" w:lineRule="auto"/>
      <w:ind w:left="2240" w:hanging="280"/>
    </w:pPr>
  </w:style>
  <w:style w:type="paragraph" w:styleId="Chimuc9">
    <w:name w:val="index 9"/>
    <w:basedOn w:val="Binhthng"/>
    <w:next w:val="Binhthng"/>
    <w:autoRedefine/>
    <w:uiPriority w:val="99"/>
    <w:semiHidden/>
    <w:unhideWhenUsed/>
    <w:rsid w:val="00C86081"/>
    <w:pPr>
      <w:spacing w:line="240" w:lineRule="auto"/>
      <w:ind w:left="2520" w:hanging="280"/>
    </w:pPr>
  </w:style>
  <w:style w:type="paragraph" w:styleId="uChimuc">
    <w:name w:val="index heading"/>
    <w:basedOn w:val="Binhthng"/>
    <w:next w:val="Chimuc1"/>
    <w:uiPriority w:val="99"/>
    <w:semiHidden/>
    <w:unhideWhenUsed/>
    <w:rsid w:val="00C86081"/>
    <w:rPr>
      <w:rFonts w:ascii="Arial" w:eastAsiaTheme="majorEastAsia" w:hAnsi="Arial" w:cs="Arial"/>
      <w:bCs/>
    </w:rPr>
  </w:style>
  <w:style w:type="paragraph" w:styleId="VnbanThun">
    <w:name w:val="Plain Text"/>
    <w:basedOn w:val="Binhthng"/>
    <w:link w:val="VnbanThunChar"/>
    <w:uiPriority w:val="99"/>
    <w:semiHidden/>
    <w:unhideWhenUsed/>
    <w:rsid w:val="00C86081"/>
    <w:pPr>
      <w:spacing w:line="240" w:lineRule="auto"/>
    </w:pPr>
    <w:rPr>
      <w:rFonts w:ascii="Consolas" w:hAnsi="Consolas"/>
      <w:sz w:val="21"/>
      <w:szCs w:val="21"/>
    </w:rPr>
  </w:style>
  <w:style w:type="character" w:customStyle="1" w:styleId="VnbanThunChar">
    <w:name w:val="Văn bản Thuần Char"/>
    <w:basedOn w:val="Phngmcinhcuaoanvn"/>
    <w:link w:val="VnbanThun"/>
    <w:uiPriority w:val="99"/>
    <w:semiHidden/>
    <w:rsid w:val="00C86081"/>
    <w:rPr>
      <w:rFonts w:ascii="Consolas" w:eastAsiaTheme="minorEastAsia" w:hAnsi="Consolas" w:cs="Calibri"/>
      <w:b/>
      <w:color w:val="082A75" w:themeColor="text2"/>
      <w:sz w:val="21"/>
      <w:szCs w:val="21"/>
    </w:rPr>
  </w:style>
  <w:style w:type="paragraph" w:styleId="ong">
    <w:name w:val="Closing"/>
    <w:basedOn w:val="Binhthng"/>
    <w:link w:val="ongChar"/>
    <w:uiPriority w:val="99"/>
    <w:semiHidden/>
    <w:unhideWhenUsed/>
    <w:rsid w:val="00C86081"/>
    <w:pPr>
      <w:spacing w:line="240" w:lineRule="auto"/>
      <w:ind w:left="4320"/>
    </w:pPr>
  </w:style>
  <w:style w:type="character" w:customStyle="1" w:styleId="ongChar">
    <w:name w:val="Đóng Char"/>
    <w:basedOn w:val="Phngmcinhcuaoanvn"/>
    <w:link w:val="ong"/>
    <w:uiPriority w:val="99"/>
    <w:semiHidden/>
    <w:rsid w:val="00C86081"/>
    <w:rPr>
      <w:rFonts w:ascii="Calibri" w:eastAsiaTheme="minorEastAsia" w:hAnsi="Calibri" w:cs="Calibri"/>
      <w:b/>
      <w:color w:val="082A75" w:themeColor="text2"/>
      <w:sz w:val="28"/>
      <w:szCs w:val="22"/>
    </w:rPr>
  </w:style>
  <w:style w:type="table" w:styleId="Bangdangli1">
    <w:name w:val="Table Grid 1"/>
    <w:basedOn w:val="BangThngthng"/>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Bangdangli2">
    <w:name w:val="Table Grid 2"/>
    <w:basedOn w:val="BangThngthng"/>
    <w:uiPriority w:val="99"/>
    <w:semiHidden/>
    <w:unhideWhenUsed/>
    <w:rsid w:val="00C86081"/>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3">
    <w:name w:val="Table Grid 3"/>
    <w:basedOn w:val="BangThngthng"/>
    <w:uiPriority w:val="99"/>
    <w:semiHidden/>
    <w:unhideWhenUsed/>
    <w:rsid w:val="00C86081"/>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Bangdangli4">
    <w:name w:val="Table Grid 4"/>
    <w:basedOn w:val="BangThngthng"/>
    <w:uiPriority w:val="99"/>
    <w:semiHidden/>
    <w:unhideWhenUsed/>
    <w:rsid w:val="00C86081"/>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Bangdangli5">
    <w:name w:val="Table Grid 5"/>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6">
    <w:name w:val="Table Grid 6"/>
    <w:basedOn w:val="BangThngthng"/>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7">
    <w:name w:val="Table Grid 7"/>
    <w:basedOn w:val="BangThngthng"/>
    <w:uiPriority w:val="99"/>
    <w:semiHidden/>
    <w:unhideWhenUsed/>
    <w:rsid w:val="00C86081"/>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Bangdangli8">
    <w:name w:val="Table Grid 8"/>
    <w:basedOn w:val="BangThngthng"/>
    <w:uiPriority w:val="99"/>
    <w:semiHidden/>
    <w:unhideWhenUsed/>
    <w:rsid w:val="00C86081"/>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BngLiNhat">
    <w:name w:val="Grid Table Light"/>
    <w:basedOn w:val="BangThngthng"/>
    <w:uiPriority w:val="40"/>
    <w:rsid w:val="00C860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Bng1Nhat">
    <w:name w:val="Grid Table 1 Light"/>
    <w:basedOn w:val="BangThngthng"/>
    <w:uiPriority w:val="46"/>
    <w:rsid w:val="00C86081"/>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C86081"/>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C86081"/>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C86081"/>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C86081"/>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C86081"/>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C86081"/>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Libng2">
    <w:name w:val="Grid Table 2"/>
    <w:basedOn w:val="BangThngthng"/>
    <w:uiPriority w:val="47"/>
    <w:rsid w:val="00C86081"/>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Li2-Nhnmanh1">
    <w:name w:val="Grid Table 2 Accent 1"/>
    <w:basedOn w:val="BangThngthng"/>
    <w:uiPriority w:val="47"/>
    <w:rsid w:val="00C86081"/>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Li2-Nhnmanh2">
    <w:name w:val="Grid Table 2 Accent 2"/>
    <w:basedOn w:val="BangThngthng"/>
    <w:uiPriority w:val="47"/>
    <w:rsid w:val="00C86081"/>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Li2-Nhnmanh3">
    <w:name w:val="Grid Table 2 Accent 3"/>
    <w:basedOn w:val="BangThngthng"/>
    <w:uiPriority w:val="47"/>
    <w:rsid w:val="00C86081"/>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Li2-Nhnmanh4">
    <w:name w:val="Grid Table 2 Accent 4"/>
    <w:basedOn w:val="BangThngthng"/>
    <w:uiPriority w:val="47"/>
    <w:rsid w:val="00C86081"/>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Li2-Nhnmanh5">
    <w:name w:val="Grid Table 2 Accent 5"/>
    <w:basedOn w:val="BangThngthng"/>
    <w:uiPriority w:val="47"/>
    <w:rsid w:val="00C86081"/>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Li2-Nhnmanh6">
    <w:name w:val="Grid Table 2 Accent 6"/>
    <w:basedOn w:val="BangThngthng"/>
    <w:uiPriority w:val="47"/>
    <w:rsid w:val="00C86081"/>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bng3">
    <w:name w:val="Grid Table 3"/>
    <w:basedOn w:val="BangThngthng"/>
    <w:uiPriority w:val="48"/>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BangLi3-Nhnmanh1">
    <w:name w:val="Grid Table 3 Accent 1"/>
    <w:basedOn w:val="BangThngthng"/>
    <w:uiPriority w:val="48"/>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BangLi3-Nhnmanh2">
    <w:name w:val="Grid Table 3 Accent 2"/>
    <w:basedOn w:val="BangThngthng"/>
    <w:uiPriority w:val="48"/>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BangLi3-Nhnmanh3">
    <w:name w:val="Grid Table 3 Accent 3"/>
    <w:basedOn w:val="BangThngthng"/>
    <w:uiPriority w:val="48"/>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BangLi3-Nhnmanh4">
    <w:name w:val="Grid Table 3 Accent 4"/>
    <w:basedOn w:val="BangThngthng"/>
    <w:uiPriority w:val="48"/>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BangLi3-Nhnmanh5">
    <w:name w:val="Grid Table 3 Accent 5"/>
    <w:basedOn w:val="BangThngthng"/>
    <w:uiPriority w:val="48"/>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BangLi3-Nhnmanh6">
    <w:name w:val="Grid Table 3 Accent 6"/>
    <w:basedOn w:val="BangThngthng"/>
    <w:uiPriority w:val="48"/>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Libng4">
    <w:name w:val="Grid Table 4"/>
    <w:basedOn w:val="BangThngthng"/>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Li4-Nhnmanh1">
    <w:name w:val="Grid Table 4 Accent 1"/>
    <w:basedOn w:val="BangThngthng"/>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Li4-Nhnmanh2">
    <w:name w:val="Grid Table 4 Accent 2"/>
    <w:basedOn w:val="BangThngthng"/>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Li4-Nhnmanh3">
    <w:name w:val="Grid Table 4 Accent 3"/>
    <w:basedOn w:val="BangThngthng"/>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Li4-Nhnmanh4">
    <w:name w:val="Grid Table 4 Accent 4"/>
    <w:basedOn w:val="BangThngthng"/>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Li4-Nhnmanh5">
    <w:name w:val="Grid Table 4 Accent 5"/>
    <w:basedOn w:val="BangThngthng"/>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Li4-Nhnmanh6">
    <w:name w:val="Grid Table 4 Accent 6"/>
    <w:basedOn w:val="BangThngthng"/>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BangLi5m">
    <w:name w:val="Grid Table 5 Dark"/>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BangLi5m-Nhnmanh1">
    <w:name w:val="Grid Table 5 Dark Accent 1"/>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BangLi5m-Nhnmanh2">
    <w:name w:val="Grid Table 5 Dark Accent 2"/>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BangLi5m-Nhnmanh3">
    <w:name w:val="Grid Table 5 Dark Accent 3"/>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BangLi5m-Nhnmanh4">
    <w:name w:val="Grid Table 5 Dark Accent 4"/>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BangLi5m-Nhnmanh5">
    <w:name w:val="Grid Table 5 Dark Accent 5"/>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BangLi5m-Nhnmanh6">
    <w:name w:val="Grid Table 5 Dark Accent 6"/>
    <w:basedOn w:val="BangThngthng"/>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BangLi6Nhiumusc">
    <w:name w:val="Grid Table 6 Colorful"/>
    <w:basedOn w:val="BangThngthng"/>
    <w:uiPriority w:val="51"/>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BangLi6Nhiumusc-du1">
    <w:name w:val="Grid Table 6 Colorful Accent 1"/>
    <w:basedOn w:val="BangThngthng"/>
    <w:uiPriority w:val="51"/>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BangLi6Nhiumusc-du2">
    <w:name w:val="Grid Table 6 Colorful Accent 2"/>
    <w:basedOn w:val="BangThngthng"/>
    <w:uiPriority w:val="51"/>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BangLi6Nhiumusc-du3">
    <w:name w:val="Grid Table 6 Colorful Accent 3"/>
    <w:basedOn w:val="BangThngthng"/>
    <w:uiPriority w:val="51"/>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BangLi6Nhiumusc-du4">
    <w:name w:val="Grid Table 6 Colorful Accent 4"/>
    <w:basedOn w:val="BangThngthng"/>
    <w:uiPriority w:val="51"/>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BangLi6Nhiumusc-du5">
    <w:name w:val="Grid Table 6 Colorful Accent 5"/>
    <w:basedOn w:val="BangThngthng"/>
    <w:uiPriority w:val="51"/>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BangLi6Nhiumusc-imnhn6">
    <w:name w:val="Grid Table 6 Colorful Accent 6"/>
    <w:basedOn w:val="BangThngthng"/>
    <w:uiPriority w:val="51"/>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BangLi7Nhiumusc">
    <w:name w:val="Grid Table 7 Colorful"/>
    <w:basedOn w:val="BangThngthng"/>
    <w:uiPriority w:val="52"/>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BangLi7Nhiumusc-imnhn1">
    <w:name w:val="Grid Table 7 Colorful Accent 1"/>
    <w:basedOn w:val="BangThngthng"/>
    <w:uiPriority w:val="52"/>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BangLi7Nhiumusc-du2">
    <w:name w:val="Grid Table 7 Colorful Accent 2"/>
    <w:basedOn w:val="BangThngthng"/>
    <w:uiPriority w:val="52"/>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BangLi7Nhiumusc-du3">
    <w:name w:val="Grid Table 7 Colorful Accent 3"/>
    <w:basedOn w:val="BangThngthng"/>
    <w:uiPriority w:val="52"/>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BangLi7Nhiumusc-du4">
    <w:name w:val="Grid Table 7 Colorful Accent 4"/>
    <w:basedOn w:val="BangThngthng"/>
    <w:uiPriority w:val="52"/>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BangLi7Nhiumusc-du5">
    <w:name w:val="Grid Table 7 Colorful Accent 5"/>
    <w:basedOn w:val="BangThngthng"/>
    <w:uiPriority w:val="52"/>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BangLi7Nhiumusc-imnhn6">
    <w:name w:val="Grid Table 7 Colorful Accent 6"/>
    <w:basedOn w:val="BangThngthng"/>
    <w:uiPriority w:val="52"/>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BangdangWeb1">
    <w:name w:val="Table Web 1"/>
    <w:basedOn w:val="BangThngthng"/>
    <w:uiPriority w:val="99"/>
    <w:semiHidden/>
    <w:unhideWhenUsed/>
    <w:rsid w:val="00C86081"/>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2">
    <w:name w:val="Table Web 2"/>
    <w:basedOn w:val="BangThngthng"/>
    <w:uiPriority w:val="99"/>
    <w:semiHidden/>
    <w:unhideWhenUsed/>
    <w:rsid w:val="00C86081"/>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BangdangWeb3">
    <w:name w:val="Table Web 3"/>
    <w:basedOn w:val="BangThngthng"/>
    <w:uiPriority w:val="99"/>
    <w:semiHidden/>
    <w:unhideWhenUsed/>
    <w:rsid w:val="00C86081"/>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hamchiuCcchu">
    <w:name w:val="footnote reference"/>
    <w:basedOn w:val="Phngmcinhcuaoanvn"/>
    <w:uiPriority w:val="99"/>
    <w:semiHidden/>
    <w:unhideWhenUsed/>
    <w:rsid w:val="00C86081"/>
    <w:rPr>
      <w:rFonts w:ascii="Calibri" w:hAnsi="Calibri" w:cs="Calibri"/>
      <w:vertAlign w:val="superscript"/>
    </w:rPr>
  </w:style>
  <w:style w:type="paragraph" w:styleId="VnbanCcchu">
    <w:name w:val="footnote text"/>
    <w:basedOn w:val="Binhthng"/>
    <w:link w:val="VnbanCcchuChar"/>
    <w:uiPriority w:val="99"/>
    <w:semiHidden/>
    <w:unhideWhenUsed/>
    <w:rsid w:val="00C86081"/>
    <w:pPr>
      <w:spacing w:line="240" w:lineRule="auto"/>
    </w:pPr>
    <w:rPr>
      <w:sz w:val="20"/>
      <w:szCs w:val="20"/>
    </w:rPr>
  </w:style>
  <w:style w:type="character" w:customStyle="1" w:styleId="VnbanCcchuChar">
    <w:name w:val="Văn bản Cước chú Char"/>
    <w:basedOn w:val="Phngmcinhcuaoanvn"/>
    <w:link w:val="VnbanCcchu"/>
    <w:uiPriority w:val="99"/>
    <w:semiHidden/>
    <w:rsid w:val="00C86081"/>
    <w:rPr>
      <w:rFonts w:ascii="Calibri" w:eastAsiaTheme="minorEastAsia" w:hAnsi="Calibri" w:cs="Calibri"/>
      <w:b/>
      <w:color w:val="082A75" w:themeColor="text2"/>
      <w:sz w:val="20"/>
      <w:szCs w:val="20"/>
    </w:rPr>
  </w:style>
  <w:style w:type="character" w:styleId="SDong">
    <w:name w:val="line number"/>
    <w:basedOn w:val="Phngmcinhcuaoanvn"/>
    <w:uiPriority w:val="99"/>
    <w:semiHidden/>
    <w:unhideWhenUsed/>
    <w:rsid w:val="00C86081"/>
    <w:rPr>
      <w:rFonts w:ascii="Calibri" w:hAnsi="Calibri" w:cs="Calibri"/>
    </w:rPr>
  </w:style>
  <w:style w:type="table" w:styleId="Bangdnghiung3D1">
    <w:name w:val="Table 3D effects 1"/>
    <w:basedOn w:val="BangThngthng"/>
    <w:uiPriority w:val="99"/>
    <w:semiHidden/>
    <w:unhideWhenUsed/>
    <w:rsid w:val="00C86081"/>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Bangdnghiung3D2">
    <w:name w:val="Table 3D effects 2"/>
    <w:basedOn w:val="BangThngthng"/>
    <w:uiPriority w:val="99"/>
    <w:semiHidden/>
    <w:unhideWhenUsed/>
    <w:rsid w:val="00C86081"/>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dnghiung3D3">
    <w:name w:val="Table 3D effects 3"/>
    <w:basedOn w:val="BangThngthng"/>
    <w:uiPriority w:val="99"/>
    <w:semiHidden/>
    <w:unhideWhenUsed/>
    <w:rsid w:val="00C86081"/>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BangtheoChu">
    <w:name w:val="Table Theme"/>
    <w:basedOn w:val="BangThngthng"/>
    <w:uiPriority w:val="99"/>
    <w:semiHidden/>
    <w:unhideWhenUsed/>
    <w:rsid w:val="00C860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
    <w:semiHidden/>
    <w:unhideWhenUsed/>
    <w:qFormat/>
    <w:rsid w:val="00C86081"/>
    <w:rPr>
      <w:rFonts w:ascii="Calibri" w:hAnsi="Calibri" w:cs="Calibri"/>
      <w:b/>
      <w:bCs/>
    </w:rPr>
  </w:style>
  <w:style w:type="character" w:styleId="FollowedHyperlink">
    <w:name w:val="FollowedHyperlink"/>
    <w:basedOn w:val="Phngmcinhcuaoanvn"/>
    <w:uiPriority w:val="99"/>
    <w:semiHidden/>
    <w:unhideWhenUsed/>
    <w:rsid w:val="00C86081"/>
    <w:rPr>
      <w:rFonts w:ascii="Calibri" w:hAnsi="Calibri" w:cs="Calibri"/>
      <w:color w:val="3592CF" w:themeColor="followedHyperlink"/>
      <w:u w:val="single"/>
    </w:rPr>
  </w:style>
  <w:style w:type="character" w:styleId="Siuktni">
    <w:name w:val="Hyperlink"/>
    <w:basedOn w:val="Phngmcinhcuaoanvn"/>
    <w:uiPriority w:val="99"/>
    <w:semiHidden/>
    <w:unhideWhenUsed/>
    <w:rsid w:val="00C86081"/>
    <w:rPr>
      <w:rFonts w:ascii="Calibri" w:hAnsi="Calibri" w:cs="Calibri"/>
      <w:color w:val="3592CF" w:themeColor="hyperlink"/>
      <w:u w:val="single"/>
    </w:rPr>
  </w:style>
  <w:style w:type="character" w:styleId="Strang">
    <w:name w:val="page number"/>
    <w:basedOn w:val="Phngmcinhcuaoanvn"/>
    <w:uiPriority w:val="99"/>
    <w:semiHidden/>
    <w:unhideWhenUsed/>
    <w:rsid w:val="00C86081"/>
    <w:rPr>
      <w:rFonts w:ascii="Calibri" w:hAnsi="Calibri" w:cs="Calibri"/>
    </w:rPr>
  </w:style>
  <w:style w:type="paragraph" w:styleId="Chuthich">
    <w:name w:val="caption"/>
    <w:basedOn w:val="Binhthng"/>
    <w:next w:val="Binhthng"/>
    <w:uiPriority w:val="99"/>
    <w:semiHidden/>
    <w:unhideWhenUsed/>
    <w:rsid w:val="00C86081"/>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19cn\AppData\Local\Microsoft\Office\16.0\DTS\vi-VN%7bA3AECAF9-310B-4329-861D-E32A5E338422%7d\%7b7984AFC3-3844-4B06-AABC-16C240CC100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33E8D7D8284334AF6EC13D76327962"/>
        <w:category>
          <w:name w:val="Chung"/>
          <w:gallery w:val="placeholder"/>
        </w:category>
        <w:types>
          <w:type w:val="bbPlcHdr"/>
        </w:types>
        <w:behaviors>
          <w:behavior w:val="content"/>
        </w:behaviors>
        <w:guid w:val="{A02800A6-65D8-4D6F-B740-B9FD380EB393}"/>
      </w:docPartPr>
      <w:docPartBody>
        <w:p w:rsidR="009C5DBB" w:rsidRDefault="009C5DBB">
          <w:pPr>
            <w:pStyle w:val="2A33E8D7D8284334AF6EC13D76327962"/>
          </w:pPr>
          <w:r w:rsidRPr="00D86945">
            <w:rPr>
              <w:rStyle w:val="TiuphuChar"/>
              <w:b/>
              <w:lang w:val="vi-VN" w:bidi="vi-VN"/>
            </w:rPr>
            <w:fldChar w:fldCharType="begin"/>
          </w:r>
          <w:r w:rsidRPr="00D86945">
            <w:rPr>
              <w:rStyle w:val="TiuphuChar"/>
              <w:lang w:val="vi-VN" w:bidi="vi-VN"/>
            </w:rPr>
            <w:instrText xml:space="preserve"> DATE  \@ "MMMM d"  \* MERGEFORMAT </w:instrText>
          </w:r>
          <w:r w:rsidRPr="00D86945">
            <w:rPr>
              <w:rStyle w:val="TiuphuChar"/>
              <w:b/>
              <w:lang w:val="vi-VN" w:bidi="vi-VN"/>
            </w:rPr>
            <w:fldChar w:fldCharType="separate"/>
          </w:r>
          <w:r>
            <w:rPr>
              <w:rStyle w:val="TiuphuChar"/>
              <w:lang w:val="vi-VN" w:bidi="vi-VN"/>
            </w:rPr>
            <w:t>Tháng Bảy 17</w:t>
          </w:r>
          <w:r w:rsidRPr="00D86945">
            <w:rPr>
              <w:rStyle w:val="TiuphuChar"/>
              <w:b/>
              <w:lang w:val="vi-VN" w:bidi="vi-VN"/>
            </w:rPr>
            <w:fldChar w:fldCharType="end"/>
          </w:r>
        </w:p>
      </w:docPartBody>
    </w:docPart>
    <w:docPart>
      <w:docPartPr>
        <w:name w:val="57AF4D42DF4C4379B02D5761EB66A9E9"/>
        <w:category>
          <w:name w:val="Chung"/>
          <w:gallery w:val="placeholder"/>
        </w:category>
        <w:types>
          <w:type w:val="bbPlcHdr"/>
        </w:types>
        <w:behaviors>
          <w:behavior w:val="content"/>
        </w:behaviors>
        <w:guid w:val="{B692DD6F-C74B-4676-83E8-7260C05D857C}"/>
      </w:docPartPr>
      <w:docPartBody>
        <w:p w:rsidR="009C5DBB" w:rsidRDefault="009C5DBB">
          <w:pPr>
            <w:pStyle w:val="57AF4D42DF4C4379B02D5761EB66A9E9"/>
          </w:pPr>
          <w:r w:rsidRPr="00C86081">
            <w:rPr>
              <w:lang w:val="vi-VN" w:bidi="vi-VN"/>
            </w:rPr>
            <w:t>TÊN CÔNG TY</w:t>
          </w:r>
        </w:p>
      </w:docPartBody>
    </w:docPart>
    <w:docPart>
      <w:docPartPr>
        <w:name w:val="4AC6382C256D4E62AEDC48921775F997"/>
        <w:category>
          <w:name w:val="Chung"/>
          <w:gallery w:val="placeholder"/>
        </w:category>
        <w:types>
          <w:type w:val="bbPlcHdr"/>
        </w:types>
        <w:behaviors>
          <w:behavior w:val="content"/>
        </w:behaviors>
        <w:guid w:val="{0F181F5F-3558-4A98-8A0C-A73791BF6F0E}"/>
      </w:docPartPr>
      <w:docPartBody>
        <w:p w:rsidR="009C5DBB" w:rsidRDefault="009C5DBB">
          <w:pPr>
            <w:pStyle w:val="4AC6382C256D4E62AEDC48921775F997"/>
          </w:pPr>
          <w:r w:rsidRPr="00C86081">
            <w:rPr>
              <w:lang w:val="vi-VN" w:bidi="vi-VN"/>
            </w:rPr>
            <w:t>Tên bạn</w:t>
          </w:r>
        </w:p>
      </w:docPartBody>
    </w:docPart>
    <w:docPart>
      <w:docPartPr>
        <w:name w:val="D20129AF3FDC43ADA78323FAA3058D85"/>
        <w:category>
          <w:name w:val="Chung"/>
          <w:gallery w:val="placeholder"/>
        </w:category>
        <w:types>
          <w:type w:val="bbPlcHdr"/>
        </w:types>
        <w:behaviors>
          <w:behavior w:val="content"/>
        </w:behaviors>
        <w:guid w:val="{A824D35A-D974-4386-8E75-097268AC2CA2}"/>
      </w:docPartPr>
      <w:docPartBody>
        <w:p w:rsidR="009C5DBB" w:rsidRDefault="009C5DBB">
          <w:pPr>
            <w:pStyle w:val="D20129AF3FDC43ADA78323FAA3058D85"/>
          </w:pPr>
          <w:r w:rsidRPr="00C86081">
            <w:rPr>
              <w:lang w:val="vi-VN" w:bidi="vi-VN"/>
            </w:rPr>
            <w:t>Văn bản tiêu đề phụ nằm tại đây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BB"/>
    <w:rsid w:val="008B6CFE"/>
    <w:rsid w:val="009C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basedOn w:val="Binhthng"/>
    <w:link w:val="TiuphuChar"/>
    <w:uiPriority w:val="2"/>
    <w:qFormat/>
    <w:pPr>
      <w:framePr w:hSpace="180" w:wrap="around" w:vAnchor="text" w:hAnchor="margin" w:y="1167"/>
      <w:spacing w:after="0" w:line="276" w:lineRule="auto"/>
    </w:pPr>
    <w:rPr>
      <w:caps/>
      <w:color w:val="44546A" w:themeColor="text2"/>
      <w:spacing w:val="20"/>
      <w:sz w:val="32"/>
      <w:lang w:eastAsia="vi-VN"/>
    </w:rPr>
  </w:style>
  <w:style w:type="character" w:customStyle="1" w:styleId="TiuphuChar">
    <w:name w:val="Tiêu đề phụ Char"/>
    <w:basedOn w:val="Phngmcinhcuaoanvn"/>
    <w:link w:val="Tiuphu"/>
    <w:uiPriority w:val="2"/>
    <w:rPr>
      <w:caps/>
      <w:color w:val="44546A" w:themeColor="text2"/>
      <w:spacing w:val="20"/>
      <w:sz w:val="32"/>
      <w:lang w:eastAsia="vi-VN"/>
    </w:rPr>
  </w:style>
  <w:style w:type="paragraph" w:customStyle="1" w:styleId="2A33E8D7D8284334AF6EC13D76327962">
    <w:name w:val="2A33E8D7D8284334AF6EC13D76327962"/>
  </w:style>
  <w:style w:type="paragraph" w:customStyle="1" w:styleId="57AF4D42DF4C4379B02D5761EB66A9E9">
    <w:name w:val="57AF4D42DF4C4379B02D5761EB66A9E9"/>
  </w:style>
  <w:style w:type="paragraph" w:customStyle="1" w:styleId="4AC6382C256D4E62AEDC48921775F997">
    <w:name w:val="4AC6382C256D4E62AEDC48921775F997"/>
  </w:style>
  <w:style w:type="paragraph" w:customStyle="1" w:styleId="D20129AF3FDC43ADA78323FAA3058D85">
    <w:name w:val="D20129AF3FDC43ADA78323FAA3058D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Nguyễn Nhật Nam – IA1604</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DC6D0-1EDC-4ED8-BA9F-CAA88072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{7984AFC3-3844-4B06-AABC-16C240CC1002}tf16392850_win32</Template>
  <TotalTime>464</TotalTime>
  <Pages>46</Pages>
  <Words>9193</Words>
  <Characters>52401</Characters>
  <Application>Microsoft Office Word</Application>
  <DocSecurity>0</DocSecurity>
  <Lines>436</Lines>
  <Paragraphs>122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Nguyễn Nam</dc:creator>
  <cp:keywords/>
  <cp:lastModifiedBy>Nguyễn Nam</cp:lastModifiedBy>
  <cp:revision>4</cp:revision>
  <cp:lastPrinted>2006-08-01T17:47:00Z</cp:lastPrinted>
  <dcterms:created xsi:type="dcterms:W3CDTF">2022-07-17T09:05:00Z</dcterms:created>
  <dcterms:modified xsi:type="dcterms:W3CDTF">2022-07-17T17:32:00Z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